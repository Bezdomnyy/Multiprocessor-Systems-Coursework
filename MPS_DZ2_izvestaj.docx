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lang w:val="en-US"/>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2050F7F7" w:rsidR="00F06BB2" w:rsidRPr="004E01D5" w:rsidRDefault="00B21200" w:rsidP="00F06BB2">
      <w:pPr>
        <w:pStyle w:val="Naslovteze"/>
        <w:rPr>
          <w:noProof/>
        </w:rPr>
      </w:pPr>
      <w:r>
        <w:rPr>
          <w:noProof/>
        </w:rPr>
        <w:t xml:space="preserve">Domaći zadatak 2 </w:t>
      </w:r>
      <w:r w:rsidR="005F5CE0">
        <w:rPr>
          <w:noProof/>
        </w:rPr>
        <w:t>– MPI</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20E85B60" w:rsidR="00E942E8" w:rsidRPr="00E942E8" w:rsidRDefault="00E942E8" w:rsidP="00AE0461">
            <w:pPr>
              <w:pStyle w:val="Naslovnakandidatimentor"/>
              <w:rPr>
                <w:noProof/>
                <w:lang w:val="sr-Latn-RS"/>
              </w:rPr>
            </w:pPr>
            <w:r>
              <w:rPr>
                <w:noProof/>
              </w:rPr>
              <w:t xml:space="preserve">dipl. ing. </w:t>
            </w:r>
            <w:r w:rsidR="00D52DD3">
              <w:rPr>
                <w:noProof/>
              </w:rPr>
              <w:t>Matija</w:t>
            </w:r>
            <w:r>
              <w:rPr>
                <w:noProof/>
              </w:rPr>
              <w:t xml:space="preserve"> D</w:t>
            </w:r>
            <w:r w:rsidR="00D52DD3">
              <w:rPr>
                <w:noProof/>
              </w:rPr>
              <w:t>od</w:t>
            </w:r>
            <w:r>
              <w:rPr>
                <w:noProof/>
              </w:rPr>
              <w:t>ovi</w:t>
            </w:r>
            <w:r>
              <w:rPr>
                <w:noProof/>
                <w:lang w:val="sr-Latn-RS"/>
              </w:rPr>
              <w:t>ć</w:t>
            </w:r>
          </w:p>
        </w:tc>
        <w:tc>
          <w:tcPr>
            <w:tcW w:w="4676" w:type="dxa"/>
            <w:vAlign w:val="center"/>
          </w:tcPr>
          <w:p w14:paraId="3375B3C5" w14:textId="43AA39ED" w:rsidR="00A3069A" w:rsidRDefault="00D52DD3" w:rsidP="00AE0461">
            <w:pPr>
              <w:pStyle w:val="Naslovnakandidatimentor"/>
              <w:rPr>
                <w:noProof/>
              </w:rPr>
            </w:pPr>
            <w:r>
              <w:rPr>
                <w:noProof/>
              </w:rPr>
              <w:t>Petar Markovi</w:t>
            </w:r>
            <w:r>
              <w:rPr>
                <w:noProof/>
                <w:lang w:val="sr-Latn-RS"/>
              </w:rPr>
              <w:t>ć</w:t>
            </w:r>
            <w:r w:rsidR="004E01D5">
              <w:rPr>
                <w:noProof/>
              </w:rPr>
              <w:t xml:space="preserve"> </w:t>
            </w:r>
            <w:r>
              <w:rPr>
                <w:noProof/>
              </w:rPr>
              <w:t>2020</w:t>
            </w:r>
            <w:r w:rsidR="00196C7A" w:rsidRPr="004E01D5">
              <w:rPr>
                <w:noProof/>
              </w:rPr>
              <w:t>/</w:t>
            </w:r>
            <w:r>
              <w:rPr>
                <w:noProof/>
              </w:rPr>
              <w:t>0203</w:t>
            </w:r>
          </w:p>
          <w:p w14:paraId="547295C8" w14:textId="467481C6" w:rsidR="008E4C5D" w:rsidRPr="004E01D5" w:rsidRDefault="00D52DD3" w:rsidP="00AE0461">
            <w:pPr>
              <w:pStyle w:val="Naslovnakandidatimentor"/>
              <w:rPr>
                <w:noProof/>
              </w:rPr>
            </w:pPr>
            <w:r>
              <w:rPr>
                <w:noProof/>
              </w:rPr>
              <w:t>Lana</w:t>
            </w:r>
            <w:r w:rsidR="008E4C5D" w:rsidRPr="004E01D5">
              <w:rPr>
                <w:noProof/>
              </w:rPr>
              <w:t xml:space="preserve"> </w:t>
            </w:r>
            <w:r>
              <w:rPr>
                <w:noProof/>
              </w:rPr>
              <w:t>Stamenković</w:t>
            </w:r>
            <w:r w:rsidR="008E4C5D">
              <w:rPr>
                <w:noProof/>
              </w:rPr>
              <w:t xml:space="preserve"> </w:t>
            </w:r>
            <w:r>
              <w:rPr>
                <w:noProof/>
              </w:rPr>
              <w:t>2020</w:t>
            </w:r>
            <w:r w:rsidR="008E4C5D" w:rsidRPr="004E01D5">
              <w:rPr>
                <w:noProof/>
              </w:rPr>
              <w:t>/</w:t>
            </w:r>
            <w:r>
              <w:rPr>
                <w:noProof/>
              </w:rPr>
              <w:t>020</w:t>
            </w:r>
            <w:r w:rsidR="001F562B">
              <w:rPr>
                <w:noProof/>
              </w:rPr>
              <w:t>6</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0A1F58" w:rsidRDefault="00A3069A" w:rsidP="00F06BB2">
      <w:pPr>
        <w:pStyle w:val="Osnovnitekst"/>
        <w:rPr>
          <w:noProof/>
          <w:lang w:val="en-US"/>
        </w:rPr>
      </w:pPr>
    </w:p>
    <w:p w14:paraId="4993782B" w14:textId="38A3BF2E" w:rsidR="00F06BB2" w:rsidRPr="004E01D5" w:rsidRDefault="004E01D5" w:rsidP="00AE0461">
      <w:pPr>
        <w:pStyle w:val="Vremepredajeteze"/>
      </w:pPr>
      <w:r>
        <w:rPr>
          <w:noProof/>
        </w:rPr>
        <w:t>Beograd</w:t>
      </w:r>
      <w:r w:rsidR="00A3069A" w:rsidRPr="004E01D5">
        <w:rPr>
          <w:noProof/>
        </w:rPr>
        <w:t xml:space="preserve">, </w:t>
      </w:r>
      <w:r w:rsidR="009C31C8">
        <w:rPr>
          <w:noProof/>
        </w:rPr>
        <w:t>maj</w:t>
      </w:r>
      <w:r w:rsidR="00FB31AB">
        <w:rPr>
          <w:noProof/>
        </w:rPr>
        <w:t xml:space="preserve"> </w:t>
      </w:r>
      <w:r w:rsidR="00A3069A" w:rsidRPr="004E01D5">
        <w:rPr>
          <w:noProof/>
        </w:rPr>
        <w:t>20</w:t>
      </w:r>
      <w:r w:rsidR="006B5373">
        <w:rPr>
          <w:noProof/>
        </w:rPr>
        <w:t>2</w:t>
      </w:r>
      <w:r w:rsidR="00FB31AB">
        <w:rPr>
          <w:noProof/>
        </w:rPr>
        <w:t>4</w:t>
      </w:r>
      <w:r w:rsidR="00A3069A" w:rsidRPr="004E01D5">
        <w:rPr>
          <w:noProof/>
        </w:rPr>
        <w:t>.</w:t>
      </w:r>
    </w:p>
    <w:p w14:paraId="3975F3A5" w14:textId="77777777" w:rsidR="00F06BB2" w:rsidRDefault="00F06BB2" w:rsidP="00F06BB2">
      <w:pPr>
        <w:rPr>
          <w:lang w:val="sr-Latn-CS"/>
        </w:rPr>
        <w:sectPr w:rsidR="00F06BB2" w:rsidSect="0079355D">
          <w:footerReference w:type="even" r:id="rId9"/>
          <w:footerReference w:type="default" r:id="rId10"/>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67118797"/>
      <w:r>
        <w:rPr>
          <w:noProof/>
        </w:rPr>
        <w:lastRenderedPageBreak/>
        <w:t>Sadržaj</w:t>
      </w:r>
      <w:bookmarkEnd w:id="0"/>
    </w:p>
    <w:p w14:paraId="26D749EB" w14:textId="3E74D6F6" w:rsidR="005D3EA7" w:rsidRDefault="00D20D2B">
      <w:pPr>
        <w:pStyle w:val="TOC1"/>
        <w:tabs>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r>
        <w:fldChar w:fldCharType="begin"/>
      </w:r>
      <w:r w:rsidR="0021095F">
        <w:instrText xml:space="preserve"> TOC \o "1-3" \h \z \u </w:instrText>
      </w:r>
      <w:r>
        <w:fldChar w:fldCharType="separate"/>
      </w:r>
      <w:hyperlink w:anchor="_Toc167118797" w:history="1">
        <w:r w:rsidR="005D3EA7" w:rsidRPr="008907E0">
          <w:rPr>
            <w:rStyle w:val="Hyperlink"/>
            <w:noProof/>
          </w:rPr>
          <w:t>Sadržaj</w:t>
        </w:r>
        <w:r w:rsidR="005D3EA7">
          <w:rPr>
            <w:noProof/>
            <w:webHidden/>
          </w:rPr>
          <w:tab/>
        </w:r>
        <w:r w:rsidR="005D3EA7">
          <w:rPr>
            <w:noProof/>
            <w:webHidden/>
          </w:rPr>
          <w:fldChar w:fldCharType="begin"/>
        </w:r>
        <w:r w:rsidR="005D3EA7">
          <w:rPr>
            <w:noProof/>
            <w:webHidden/>
          </w:rPr>
          <w:instrText xml:space="preserve"> PAGEREF _Toc167118797 \h </w:instrText>
        </w:r>
        <w:r w:rsidR="005D3EA7">
          <w:rPr>
            <w:noProof/>
            <w:webHidden/>
          </w:rPr>
        </w:r>
        <w:r w:rsidR="005D3EA7">
          <w:rPr>
            <w:noProof/>
            <w:webHidden/>
          </w:rPr>
          <w:fldChar w:fldCharType="separate"/>
        </w:r>
        <w:r w:rsidR="005D3EA7">
          <w:rPr>
            <w:noProof/>
            <w:webHidden/>
          </w:rPr>
          <w:t>2</w:t>
        </w:r>
        <w:r w:rsidR="005D3EA7">
          <w:rPr>
            <w:noProof/>
            <w:webHidden/>
          </w:rPr>
          <w:fldChar w:fldCharType="end"/>
        </w:r>
      </w:hyperlink>
    </w:p>
    <w:p w14:paraId="2C3B77F1" w14:textId="7F039760" w:rsidR="005D3EA7" w:rsidRDefault="005D3EA7">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67118798" w:history="1">
        <w:r w:rsidRPr="008907E0">
          <w:rPr>
            <w:rStyle w:val="Hyperlink"/>
            <w:noProof/>
          </w:rPr>
          <w:t>1.</w:t>
        </w:r>
        <w:r>
          <w:rPr>
            <w:rFonts w:asciiTheme="minorHAnsi" w:eastAsiaTheme="minorEastAsia" w:hAnsiTheme="minorHAnsi" w:cstheme="minorBidi"/>
            <w:b w:val="0"/>
            <w:bCs w:val="0"/>
            <w:caps w:val="0"/>
            <w:noProof/>
            <w:kern w:val="2"/>
            <w:sz w:val="24"/>
            <w:szCs w:val="24"/>
            <w:lang w:val="en-US"/>
            <w14:ligatures w14:val="standardContextual"/>
          </w:rPr>
          <w:tab/>
        </w:r>
        <w:r w:rsidRPr="008907E0">
          <w:rPr>
            <w:rStyle w:val="Hyperlink"/>
            <w:noProof/>
            <w:lang w:val="sr-Latn-RS"/>
          </w:rPr>
          <w:t>Problem 1 – Aritmetički brojevi</w:t>
        </w:r>
        <w:r>
          <w:rPr>
            <w:noProof/>
            <w:webHidden/>
          </w:rPr>
          <w:tab/>
        </w:r>
        <w:r>
          <w:rPr>
            <w:noProof/>
            <w:webHidden/>
          </w:rPr>
          <w:fldChar w:fldCharType="begin"/>
        </w:r>
        <w:r>
          <w:rPr>
            <w:noProof/>
            <w:webHidden/>
          </w:rPr>
          <w:instrText xml:space="preserve"> PAGEREF _Toc167118798 \h </w:instrText>
        </w:r>
        <w:r>
          <w:rPr>
            <w:noProof/>
            <w:webHidden/>
          </w:rPr>
        </w:r>
        <w:r>
          <w:rPr>
            <w:noProof/>
            <w:webHidden/>
          </w:rPr>
          <w:fldChar w:fldCharType="separate"/>
        </w:r>
        <w:r>
          <w:rPr>
            <w:noProof/>
            <w:webHidden/>
          </w:rPr>
          <w:t>3</w:t>
        </w:r>
        <w:r>
          <w:rPr>
            <w:noProof/>
            <w:webHidden/>
          </w:rPr>
          <w:fldChar w:fldCharType="end"/>
        </w:r>
      </w:hyperlink>
    </w:p>
    <w:p w14:paraId="00751B8A" w14:textId="1F363FDD" w:rsidR="005D3EA7" w:rsidRDefault="005D3EA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7118799" w:history="1">
        <w:r w:rsidRPr="008907E0">
          <w:rPr>
            <w:rStyle w:val="Hyperlink"/>
            <w:noProof/>
          </w:rPr>
          <w:t>1.1.</w:t>
        </w:r>
        <w:r>
          <w:rPr>
            <w:rFonts w:asciiTheme="minorHAnsi" w:eastAsiaTheme="minorEastAsia" w:hAnsiTheme="minorHAnsi" w:cstheme="minorBidi"/>
            <w:smallCaps w:val="0"/>
            <w:noProof/>
            <w:kern w:val="2"/>
            <w:sz w:val="24"/>
            <w:szCs w:val="24"/>
            <w:lang w:val="en-US"/>
            <w14:ligatures w14:val="standardContextual"/>
          </w:rPr>
          <w:tab/>
        </w:r>
        <w:r w:rsidRPr="008907E0">
          <w:rPr>
            <w:rStyle w:val="Hyperlink"/>
            <w:noProof/>
          </w:rPr>
          <w:t>Tekst problema</w:t>
        </w:r>
        <w:r>
          <w:rPr>
            <w:noProof/>
            <w:webHidden/>
          </w:rPr>
          <w:tab/>
        </w:r>
        <w:r>
          <w:rPr>
            <w:noProof/>
            <w:webHidden/>
          </w:rPr>
          <w:fldChar w:fldCharType="begin"/>
        </w:r>
        <w:r>
          <w:rPr>
            <w:noProof/>
            <w:webHidden/>
          </w:rPr>
          <w:instrText xml:space="preserve"> PAGEREF _Toc167118799 \h </w:instrText>
        </w:r>
        <w:r>
          <w:rPr>
            <w:noProof/>
            <w:webHidden/>
          </w:rPr>
        </w:r>
        <w:r>
          <w:rPr>
            <w:noProof/>
            <w:webHidden/>
          </w:rPr>
          <w:fldChar w:fldCharType="separate"/>
        </w:r>
        <w:r>
          <w:rPr>
            <w:noProof/>
            <w:webHidden/>
          </w:rPr>
          <w:t>3</w:t>
        </w:r>
        <w:r>
          <w:rPr>
            <w:noProof/>
            <w:webHidden/>
          </w:rPr>
          <w:fldChar w:fldCharType="end"/>
        </w:r>
      </w:hyperlink>
    </w:p>
    <w:p w14:paraId="27AE3F72" w14:textId="5DA46322" w:rsidR="005D3EA7" w:rsidRDefault="005D3EA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7118800" w:history="1">
        <w:r w:rsidRPr="008907E0">
          <w:rPr>
            <w:rStyle w:val="Hyperlink"/>
            <w:noProof/>
          </w:rPr>
          <w:t>1.2.</w:t>
        </w:r>
        <w:r>
          <w:rPr>
            <w:rFonts w:asciiTheme="minorHAnsi" w:eastAsiaTheme="minorEastAsia" w:hAnsiTheme="minorHAnsi" w:cstheme="minorBidi"/>
            <w:smallCaps w:val="0"/>
            <w:noProof/>
            <w:kern w:val="2"/>
            <w:sz w:val="24"/>
            <w:szCs w:val="24"/>
            <w:lang w:val="en-US"/>
            <w14:ligatures w14:val="standardContextual"/>
          </w:rPr>
          <w:tab/>
        </w:r>
        <w:r w:rsidRPr="008907E0">
          <w:rPr>
            <w:rStyle w:val="Hyperlink"/>
            <w:noProof/>
          </w:rPr>
          <w:t>Delovi koje treba paralelizovati</w:t>
        </w:r>
        <w:r>
          <w:rPr>
            <w:noProof/>
            <w:webHidden/>
          </w:rPr>
          <w:tab/>
        </w:r>
        <w:r>
          <w:rPr>
            <w:noProof/>
            <w:webHidden/>
          </w:rPr>
          <w:fldChar w:fldCharType="begin"/>
        </w:r>
        <w:r>
          <w:rPr>
            <w:noProof/>
            <w:webHidden/>
          </w:rPr>
          <w:instrText xml:space="preserve"> PAGEREF _Toc167118800 \h </w:instrText>
        </w:r>
        <w:r>
          <w:rPr>
            <w:noProof/>
            <w:webHidden/>
          </w:rPr>
        </w:r>
        <w:r>
          <w:rPr>
            <w:noProof/>
            <w:webHidden/>
          </w:rPr>
          <w:fldChar w:fldCharType="separate"/>
        </w:r>
        <w:r>
          <w:rPr>
            <w:noProof/>
            <w:webHidden/>
          </w:rPr>
          <w:t>3</w:t>
        </w:r>
        <w:r>
          <w:rPr>
            <w:noProof/>
            <w:webHidden/>
          </w:rPr>
          <w:fldChar w:fldCharType="end"/>
        </w:r>
      </w:hyperlink>
    </w:p>
    <w:p w14:paraId="62C4C8BD" w14:textId="569295F6"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01" w:history="1">
        <w:r w:rsidRPr="008907E0">
          <w:rPr>
            <w:rStyle w:val="Hyperlink"/>
            <w:noProof/>
          </w:rPr>
          <w:t>1.2.1.</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Diskusija</w:t>
        </w:r>
        <w:r>
          <w:rPr>
            <w:noProof/>
            <w:webHidden/>
          </w:rPr>
          <w:tab/>
        </w:r>
        <w:r>
          <w:rPr>
            <w:noProof/>
            <w:webHidden/>
          </w:rPr>
          <w:fldChar w:fldCharType="begin"/>
        </w:r>
        <w:r>
          <w:rPr>
            <w:noProof/>
            <w:webHidden/>
          </w:rPr>
          <w:instrText xml:space="preserve"> PAGEREF _Toc167118801 \h </w:instrText>
        </w:r>
        <w:r>
          <w:rPr>
            <w:noProof/>
            <w:webHidden/>
          </w:rPr>
        </w:r>
        <w:r>
          <w:rPr>
            <w:noProof/>
            <w:webHidden/>
          </w:rPr>
          <w:fldChar w:fldCharType="separate"/>
        </w:r>
        <w:r>
          <w:rPr>
            <w:noProof/>
            <w:webHidden/>
          </w:rPr>
          <w:t>3</w:t>
        </w:r>
        <w:r>
          <w:rPr>
            <w:noProof/>
            <w:webHidden/>
          </w:rPr>
          <w:fldChar w:fldCharType="end"/>
        </w:r>
      </w:hyperlink>
    </w:p>
    <w:p w14:paraId="3255D536" w14:textId="4524617E"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02" w:history="1">
        <w:r w:rsidRPr="008907E0">
          <w:rPr>
            <w:rStyle w:val="Hyperlink"/>
            <w:noProof/>
          </w:rPr>
          <w:t>1.2.2.</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Način paralelizacije</w:t>
        </w:r>
        <w:r>
          <w:rPr>
            <w:noProof/>
            <w:webHidden/>
          </w:rPr>
          <w:tab/>
        </w:r>
        <w:r>
          <w:rPr>
            <w:noProof/>
            <w:webHidden/>
          </w:rPr>
          <w:fldChar w:fldCharType="begin"/>
        </w:r>
        <w:r>
          <w:rPr>
            <w:noProof/>
            <w:webHidden/>
          </w:rPr>
          <w:instrText xml:space="preserve"> PAGEREF _Toc167118802 \h </w:instrText>
        </w:r>
        <w:r>
          <w:rPr>
            <w:noProof/>
            <w:webHidden/>
          </w:rPr>
        </w:r>
        <w:r>
          <w:rPr>
            <w:noProof/>
            <w:webHidden/>
          </w:rPr>
          <w:fldChar w:fldCharType="separate"/>
        </w:r>
        <w:r>
          <w:rPr>
            <w:noProof/>
            <w:webHidden/>
          </w:rPr>
          <w:t>4</w:t>
        </w:r>
        <w:r>
          <w:rPr>
            <w:noProof/>
            <w:webHidden/>
          </w:rPr>
          <w:fldChar w:fldCharType="end"/>
        </w:r>
      </w:hyperlink>
    </w:p>
    <w:p w14:paraId="21E152FC" w14:textId="31757E19"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03" w:history="1">
        <w:r w:rsidRPr="008907E0">
          <w:rPr>
            <w:rStyle w:val="Hyperlink"/>
            <w:noProof/>
          </w:rPr>
          <w:t>1.2.3.</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Zadatak 1</w:t>
        </w:r>
        <w:r>
          <w:rPr>
            <w:noProof/>
            <w:webHidden/>
          </w:rPr>
          <w:tab/>
        </w:r>
        <w:r>
          <w:rPr>
            <w:noProof/>
            <w:webHidden/>
          </w:rPr>
          <w:fldChar w:fldCharType="begin"/>
        </w:r>
        <w:r>
          <w:rPr>
            <w:noProof/>
            <w:webHidden/>
          </w:rPr>
          <w:instrText xml:space="preserve"> PAGEREF _Toc167118803 \h </w:instrText>
        </w:r>
        <w:r>
          <w:rPr>
            <w:noProof/>
            <w:webHidden/>
          </w:rPr>
        </w:r>
        <w:r>
          <w:rPr>
            <w:noProof/>
            <w:webHidden/>
          </w:rPr>
          <w:fldChar w:fldCharType="separate"/>
        </w:r>
        <w:r>
          <w:rPr>
            <w:noProof/>
            <w:webHidden/>
          </w:rPr>
          <w:t>4</w:t>
        </w:r>
        <w:r>
          <w:rPr>
            <w:noProof/>
            <w:webHidden/>
          </w:rPr>
          <w:fldChar w:fldCharType="end"/>
        </w:r>
      </w:hyperlink>
    </w:p>
    <w:p w14:paraId="5C394345" w14:textId="3ACE5BE1" w:rsidR="005D3EA7" w:rsidRDefault="005D3EA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7118804" w:history="1">
        <w:r w:rsidRPr="008907E0">
          <w:rPr>
            <w:rStyle w:val="Hyperlink"/>
            <w:noProof/>
          </w:rPr>
          <w:t>1.3.</w:t>
        </w:r>
        <w:r>
          <w:rPr>
            <w:rFonts w:asciiTheme="minorHAnsi" w:eastAsiaTheme="minorEastAsia" w:hAnsiTheme="minorHAnsi" w:cstheme="minorBidi"/>
            <w:smallCaps w:val="0"/>
            <w:noProof/>
            <w:kern w:val="2"/>
            <w:sz w:val="24"/>
            <w:szCs w:val="24"/>
            <w:lang w:val="en-US"/>
            <w14:ligatures w14:val="standardContextual"/>
          </w:rPr>
          <w:tab/>
        </w:r>
        <w:r w:rsidRPr="008907E0">
          <w:rPr>
            <w:rStyle w:val="Hyperlink"/>
            <w:noProof/>
          </w:rPr>
          <w:t>Rezultati – Zadatak 1</w:t>
        </w:r>
        <w:r>
          <w:rPr>
            <w:noProof/>
            <w:webHidden/>
          </w:rPr>
          <w:tab/>
        </w:r>
        <w:r>
          <w:rPr>
            <w:noProof/>
            <w:webHidden/>
          </w:rPr>
          <w:fldChar w:fldCharType="begin"/>
        </w:r>
        <w:r>
          <w:rPr>
            <w:noProof/>
            <w:webHidden/>
          </w:rPr>
          <w:instrText xml:space="preserve"> PAGEREF _Toc167118804 \h </w:instrText>
        </w:r>
        <w:r>
          <w:rPr>
            <w:noProof/>
            <w:webHidden/>
          </w:rPr>
        </w:r>
        <w:r>
          <w:rPr>
            <w:noProof/>
            <w:webHidden/>
          </w:rPr>
          <w:fldChar w:fldCharType="separate"/>
        </w:r>
        <w:r>
          <w:rPr>
            <w:noProof/>
            <w:webHidden/>
          </w:rPr>
          <w:t>4</w:t>
        </w:r>
        <w:r>
          <w:rPr>
            <w:noProof/>
            <w:webHidden/>
          </w:rPr>
          <w:fldChar w:fldCharType="end"/>
        </w:r>
      </w:hyperlink>
    </w:p>
    <w:p w14:paraId="1BD690F9" w14:textId="23B6C484"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05" w:history="1">
        <w:r w:rsidRPr="008907E0">
          <w:rPr>
            <w:rStyle w:val="Hyperlink"/>
            <w:noProof/>
          </w:rPr>
          <w:t>1.3.1.</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Logovi izvršavanja</w:t>
        </w:r>
        <w:r>
          <w:rPr>
            <w:noProof/>
            <w:webHidden/>
          </w:rPr>
          <w:tab/>
        </w:r>
        <w:r>
          <w:rPr>
            <w:noProof/>
            <w:webHidden/>
          </w:rPr>
          <w:fldChar w:fldCharType="begin"/>
        </w:r>
        <w:r>
          <w:rPr>
            <w:noProof/>
            <w:webHidden/>
          </w:rPr>
          <w:instrText xml:space="preserve"> PAGEREF _Toc167118805 \h </w:instrText>
        </w:r>
        <w:r>
          <w:rPr>
            <w:noProof/>
            <w:webHidden/>
          </w:rPr>
        </w:r>
        <w:r>
          <w:rPr>
            <w:noProof/>
            <w:webHidden/>
          </w:rPr>
          <w:fldChar w:fldCharType="separate"/>
        </w:r>
        <w:r>
          <w:rPr>
            <w:noProof/>
            <w:webHidden/>
          </w:rPr>
          <w:t>4</w:t>
        </w:r>
        <w:r>
          <w:rPr>
            <w:noProof/>
            <w:webHidden/>
          </w:rPr>
          <w:fldChar w:fldCharType="end"/>
        </w:r>
      </w:hyperlink>
    </w:p>
    <w:p w14:paraId="1184714F" w14:textId="34E68862"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06" w:history="1">
        <w:r w:rsidRPr="008907E0">
          <w:rPr>
            <w:rStyle w:val="Hyperlink"/>
            <w:noProof/>
          </w:rPr>
          <w:t>1.3.2.</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Grafici ubrzanja</w:t>
        </w:r>
        <w:r>
          <w:rPr>
            <w:noProof/>
            <w:webHidden/>
          </w:rPr>
          <w:tab/>
        </w:r>
        <w:r>
          <w:rPr>
            <w:noProof/>
            <w:webHidden/>
          </w:rPr>
          <w:fldChar w:fldCharType="begin"/>
        </w:r>
        <w:r>
          <w:rPr>
            <w:noProof/>
            <w:webHidden/>
          </w:rPr>
          <w:instrText xml:space="preserve"> PAGEREF _Toc167118806 \h </w:instrText>
        </w:r>
        <w:r>
          <w:rPr>
            <w:noProof/>
            <w:webHidden/>
          </w:rPr>
        </w:r>
        <w:r>
          <w:rPr>
            <w:noProof/>
            <w:webHidden/>
          </w:rPr>
          <w:fldChar w:fldCharType="separate"/>
        </w:r>
        <w:r>
          <w:rPr>
            <w:noProof/>
            <w:webHidden/>
          </w:rPr>
          <w:t>11</w:t>
        </w:r>
        <w:r>
          <w:rPr>
            <w:noProof/>
            <w:webHidden/>
          </w:rPr>
          <w:fldChar w:fldCharType="end"/>
        </w:r>
      </w:hyperlink>
    </w:p>
    <w:p w14:paraId="20FB96CD" w14:textId="23476B09"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07" w:history="1">
        <w:r w:rsidRPr="008907E0">
          <w:rPr>
            <w:rStyle w:val="Hyperlink"/>
            <w:noProof/>
            <w:lang w:val="sr-Latn-RS"/>
          </w:rPr>
          <w:t>1.3.3.</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Diskusija dobijenih re</w:t>
        </w:r>
        <w:r w:rsidRPr="008907E0">
          <w:rPr>
            <w:rStyle w:val="Hyperlink"/>
            <w:noProof/>
            <w:lang w:val="sr-Latn-RS"/>
          </w:rPr>
          <w:t>zultata</w:t>
        </w:r>
        <w:r>
          <w:rPr>
            <w:noProof/>
            <w:webHidden/>
          </w:rPr>
          <w:tab/>
        </w:r>
        <w:r>
          <w:rPr>
            <w:noProof/>
            <w:webHidden/>
          </w:rPr>
          <w:fldChar w:fldCharType="begin"/>
        </w:r>
        <w:r>
          <w:rPr>
            <w:noProof/>
            <w:webHidden/>
          </w:rPr>
          <w:instrText xml:space="preserve"> PAGEREF _Toc167118807 \h </w:instrText>
        </w:r>
        <w:r>
          <w:rPr>
            <w:noProof/>
            <w:webHidden/>
          </w:rPr>
        </w:r>
        <w:r>
          <w:rPr>
            <w:noProof/>
            <w:webHidden/>
          </w:rPr>
          <w:fldChar w:fldCharType="separate"/>
        </w:r>
        <w:r>
          <w:rPr>
            <w:noProof/>
            <w:webHidden/>
          </w:rPr>
          <w:t>13</w:t>
        </w:r>
        <w:r>
          <w:rPr>
            <w:noProof/>
            <w:webHidden/>
          </w:rPr>
          <w:fldChar w:fldCharType="end"/>
        </w:r>
      </w:hyperlink>
    </w:p>
    <w:p w14:paraId="6ED50BAA" w14:textId="3070B0FB" w:rsidR="005D3EA7" w:rsidRDefault="005D3EA7">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67118808" w:history="1">
        <w:r w:rsidRPr="008907E0">
          <w:rPr>
            <w:rStyle w:val="Hyperlink"/>
            <w:noProof/>
          </w:rPr>
          <w:t>2.</w:t>
        </w:r>
        <w:r>
          <w:rPr>
            <w:rFonts w:asciiTheme="minorHAnsi" w:eastAsiaTheme="minorEastAsia" w:hAnsiTheme="minorHAnsi" w:cstheme="minorBidi"/>
            <w:b w:val="0"/>
            <w:bCs w:val="0"/>
            <w:caps w:val="0"/>
            <w:noProof/>
            <w:kern w:val="2"/>
            <w:sz w:val="24"/>
            <w:szCs w:val="24"/>
            <w:lang w:val="en-US"/>
            <w14:ligatures w14:val="standardContextual"/>
          </w:rPr>
          <w:tab/>
        </w:r>
        <w:r w:rsidRPr="008907E0">
          <w:rPr>
            <w:rStyle w:val="Hyperlink"/>
            <w:noProof/>
            <w:lang w:val="sr-Latn-RS"/>
          </w:rPr>
          <w:t>Problem 2 – HaltonQMC</w:t>
        </w:r>
        <w:r>
          <w:rPr>
            <w:noProof/>
            <w:webHidden/>
          </w:rPr>
          <w:tab/>
        </w:r>
        <w:r>
          <w:rPr>
            <w:noProof/>
            <w:webHidden/>
          </w:rPr>
          <w:fldChar w:fldCharType="begin"/>
        </w:r>
        <w:r>
          <w:rPr>
            <w:noProof/>
            <w:webHidden/>
          </w:rPr>
          <w:instrText xml:space="preserve"> PAGEREF _Toc167118808 \h </w:instrText>
        </w:r>
        <w:r>
          <w:rPr>
            <w:noProof/>
            <w:webHidden/>
          </w:rPr>
        </w:r>
        <w:r>
          <w:rPr>
            <w:noProof/>
            <w:webHidden/>
          </w:rPr>
          <w:fldChar w:fldCharType="separate"/>
        </w:r>
        <w:r>
          <w:rPr>
            <w:noProof/>
            <w:webHidden/>
          </w:rPr>
          <w:t>14</w:t>
        </w:r>
        <w:r>
          <w:rPr>
            <w:noProof/>
            <w:webHidden/>
          </w:rPr>
          <w:fldChar w:fldCharType="end"/>
        </w:r>
      </w:hyperlink>
    </w:p>
    <w:p w14:paraId="7E2D66C0" w14:textId="423FEA3D" w:rsidR="005D3EA7" w:rsidRDefault="005D3EA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7118809" w:history="1">
        <w:r w:rsidRPr="008907E0">
          <w:rPr>
            <w:rStyle w:val="Hyperlink"/>
            <w:noProof/>
          </w:rPr>
          <w:t>2.1.</w:t>
        </w:r>
        <w:r>
          <w:rPr>
            <w:rFonts w:asciiTheme="minorHAnsi" w:eastAsiaTheme="minorEastAsia" w:hAnsiTheme="minorHAnsi" w:cstheme="minorBidi"/>
            <w:smallCaps w:val="0"/>
            <w:noProof/>
            <w:kern w:val="2"/>
            <w:sz w:val="24"/>
            <w:szCs w:val="24"/>
            <w:lang w:val="en-US"/>
            <w14:ligatures w14:val="standardContextual"/>
          </w:rPr>
          <w:tab/>
        </w:r>
        <w:r w:rsidRPr="008907E0">
          <w:rPr>
            <w:rStyle w:val="Hyperlink"/>
            <w:noProof/>
          </w:rPr>
          <w:t>Tekst problema</w:t>
        </w:r>
        <w:r>
          <w:rPr>
            <w:noProof/>
            <w:webHidden/>
          </w:rPr>
          <w:tab/>
        </w:r>
        <w:r>
          <w:rPr>
            <w:noProof/>
            <w:webHidden/>
          </w:rPr>
          <w:fldChar w:fldCharType="begin"/>
        </w:r>
        <w:r>
          <w:rPr>
            <w:noProof/>
            <w:webHidden/>
          </w:rPr>
          <w:instrText xml:space="preserve"> PAGEREF _Toc167118809 \h </w:instrText>
        </w:r>
        <w:r>
          <w:rPr>
            <w:noProof/>
            <w:webHidden/>
          </w:rPr>
        </w:r>
        <w:r>
          <w:rPr>
            <w:noProof/>
            <w:webHidden/>
          </w:rPr>
          <w:fldChar w:fldCharType="separate"/>
        </w:r>
        <w:r>
          <w:rPr>
            <w:noProof/>
            <w:webHidden/>
          </w:rPr>
          <w:t>14</w:t>
        </w:r>
        <w:r>
          <w:rPr>
            <w:noProof/>
            <w:webHidden/>
          </w:rPr>
          <w:fldChar w:fldCharType="end"/>
        </w:r>
      </w:hyperlink>
    </w:p>
    <w:p w14:paraId="2ECBC677" w14:textId="749B721B"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10" w:history="1">
        <w:r w:rsidRPr="008907E0">
          <w:rPr>
            <w:rStyle w:val="Hyperlink"/>
            <w:noProof/>
          </w:rPr>
          <w:t>2.1.1.</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Zadatak 2</w:t>
        </w:r>
        <w:r>
          <w:rPr>
            <w:noProof/>
            <w:webHidden/>
          </w:rPr>
          <w:tab/>
        </w:r>
        <w:r>
          <w:rPr>
            <w:noProof/>
            <w:webHidden/>
          </w:rPr>
          <w:fldChar w:fldCharType="begin"/>
        </w:r>
        <w:r>
          <w:rPr>
            <w:noProof/>
            <w:webHidden/>
          </w:rPr>
          <w:instrText xml:space="preserve"> PAGEREF _Toc167118810 \h </w:instrText>
        </w:r>
        <w:r>
          <w:rPr>
            <w:noProof/>
            <w:webHidden/>
          </w:rPr>
        </w:r>
        <w:r>
          <w:rPr>
            <w:noProof/>
            <w:webHidden/>
          </w:rPr>
          <w:fldChar w:fldCharType="separate"/>
        </w:r>
        <w:r>
          <w:rPr>
            <w:noProof/>
            <w:webHidden/>
          </w:rPr>
          <w:t>14</w:t>
        </w:r>
        <w:r>
          <w:rPr>
            <w:noProof/>
            <w:webHidden/>
          </w:rPr>
          <w:fldChar w:fldCharType="end"/>
        </w:r>
      </w:hyperlink>
    </w:p>
    <w:p w14:paraId="5A89A0AA" w14:textId="2E6CA939" w:rsidR="005D3EA7" w:rsidRDefault="005D3EA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7118811" w:history="1">
        <w:r w:rsidRPr="008907E0">
          <w:rPr>
            <w:rStyle w:val="Hyperlink"/>
            <w:noProof/>
          </w:rPr>
          <w:t>2.2.</w:t>
        </w:r>
        <w:r>
          <w:rPr>
            <w:rFonts w:asciiTheme="minorHAnsi" w:eastAsiaTheme="minorEastAsia" w:hAnsiTheme="minorHAnsi" w:cstheme="minorBidi"/>
            <w:smallCaps w:val="0"/>
            <w:noProof/>
            <w:kern w:val="2"/>
            <w:sz w:val="24"/>
            <w:szCs w:val="24"/>
            <w:lang w:val="en-US"/>
            <w14:ligatures w14:val="standardContextual"/>
          </w:rPr>
          <w:tab/>
        </w:r>
        <w:r w:rsidRPr="008907E0">
          <w:rPr>
            <w:rStyle w:val="Hyperlink"/>
            <w:noProof/>
          </w:rPr>
          <w:t>Delovi koje treba paralelizovati</w:t>
        </w:r>
        <w:r>
          <w:rPr>
            <w:noProof/>
            <w:webHidden/>
          </w:rPr>
          <w:tab/>
        </w:r>
        <w:r>
          <w:rPr>
            <w:noProof/>
            <w:webHidden/>
          </w:rPr>
          <w:fldChar w:fldCharType="begin"/>
        </w:r>
        <w:r>
          <w:rPr>
            <w:noProof/>
            <w:webHidden/>
          </w:rPr>
          <w:instrText xml:space="preserve"> PAGEREF _Toc167118811 \h </w:instrText>
        </w:r>
        <w:r>
          <w:rPr>
            <w:noProof/>
            <w:webHidden/>
          </w:rPr>
        </w:r>
        <w:r>
          <w:rPr>
            <w:noProof/>
            <w:webHidden/>
          </w:rPr>
          <w:fldChar w:fldCharType="separate"/>
        </w:r>
        <w:r>
          <w:rPr>
            <w:noProof/>
            <w:webHidden/>
          </w:rPr>
          <w:t>14</w:t>
        </w:r>
        <w:r>
          <w:rPr>
            <w:noProof/>
            <w:webHidden/>
          </w:rPr>
          <w:fldChar w:fldCharType="end"/>
        </w:r>
      </w:hyperlink>
    </w:p>
    <w:p w14:paraId="6CE58700" w14:textId="5E7FE460"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12" w:history="1">
        <w:r w:rsidRPr="008907E0">
          <w:rPr>
            <w:rStyle w:val="Hyperlink"/>
            <w:noProof/>
          </w:rPr>
          <w:t>2.2.1.</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Diskusija</w:t>
        </w:r>
        <w:r>
          <w:rPr>
            <w:noProof/>
            <w:webHidden/>
          </w:rPr>
          <w:tab/>
        </w:r>
        <w:r>
          <w:rPr>
            <w:noProof/>
            <w:webHidden/>
          </w:rPr>
          <w:fldChar w:fldCharType="begin"/>
        </w:r>
        <w:r>
          <w:rPr>
            <w:noProof/>
            <w:webHidden/>
          </w:rPr>
          <w:instrText xml:space="preserve"> PAGEREF _Toc167118812 \h </w:instrText>
        </w:r>
        <w:r>
          <w:rPr>
            <w:noProof/>
            <w:webHidden/>
          </w:rPr>
        </w:r>
        <w:r>
          <w:rPr>
            <w:noProof/>
            <w:webHidden/>
          </w:rPr>
          <w:fldChar w:fldCharType="separate"/>
        </w:r>
        <w:r>
          <w:rPr>
            <w:noProof/>
            <w:webHidden/>
          </w:rPr>
          <w:t>14</w:t>
        </w:r>
        <w:r>
          <w:rPr>
            <w:noProof/>
            <w:webHidden/>
          </w:rPr>
          <w:fldChar w:fldCharType="end"/>
        </w:r>
      </w:hyperlink>
    </w:p>
    <w:p w14:paraId="3C7904C2" w14:textId="610B7991"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13" w:history="1">
        <w:r w:rsidRPr="008907E0">
          <w:rPr>
            <w:rStyle w:val="Hyperlink"/>
            <w:noProof/>
          </w:rPr>
          <w:t>2.2.2.</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Zadatak 2 - Rešenje</w:t>
        </w:r>
        <w:r>
          <w:rPr>
            <w:noProof/>
            <w:webHidden/>
          </w:rPr>
          <w:tab/>
        </w:r>
        <w:r>
          <w:rPr>
            <w:noProof/>
            <w:webHidden/>
          </w:rPr>
          <w:fldChar w:fldCharType="begin"/>
        </w:r>
        <w:r>
          <w:rPr>
            <w:noProof/>
            <w:webHidden/>
          </w:rPr>
          <w:instrText xml:space="preserve"> PAGEREF _Toc167118813 \h </w:instrText>
        </w:r>
        <w:r>
          <w:rPr>
            <w:noProof/>
            <w:webHidden/>
          </w:rPr>
        </w:r>
        <w:r>
          <w:rPr>
            <w:noProof/>
            <w:webHidden/>
          </w:rPr>
          <w:fldChar w:fldCharType="separate"/>
        </w:r>
        <w:r>
          <w:rPr>
            <w:noProof/>
            <w:webHidden/>
          </w:rPr>
          <w:t>14</w:t>
        </w:r>
        <w:r>
          <w:rPr>
            <w:noProof/>
            <w:webHidden/>
          </w:rPr>
          <w:fldChar w:fldCharType="end"/>
        </w:r>
      </w:hyperlink>
    </w:p>
    <w:p w14:paraId="09B866C3" w14:textId="459075EC" w:rsidR="005D3EA7" w:rsidRDefault="005D3EA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7118814" w:history="1">
        <w:r w:rsidRPr="008907E0">
          <w:rPr>
            <w:rStyle w:val="Hyperlink"/>
            <w:noProof/>
          </w:rPr>
          <w:t>2.3.</w:t>
        </w:r>
        <w:r>
          <w:rPr>
            <w:rFonts w:asciiTheme="minorHAnsi" w:eastAsiaTheme="minorEastAsia" w:hAnsiTheme="minorHAnsi" w:cstheme="minorBidi"/>
            <w:smallCaps w:val="0"/>
            <w:noProof/>
            <w:kern w:val="2"/>
            <w:sz w:val="24"/>
            <w:szCs w:val="24"/>
            <w:lang w:val="en-US"/>
            <w14:ligatures w14:val="standardContextual"/>
          </w:rPr>
          <w:tab/>
        </w:r>
        <w:r w:rsidRPr="008907E0">
          <w:rPr>
            <w:rStyle w:val="Hyperlink"/>
            <w:noProof/>
          </w:rPr>
          <w:t>Rezultati – Zadatak 2</w:t>
        </w:r>
        <w:r>
          <w:rPr>
            <w:noProof/>
            <w:webHidden/>
          </w:rPr>
          <w:tab/>
        </w:r>
        <w:r>
          <w:rPr>
            <w:noProof/>
            <w:webHidden/>
          </w:rPr>
          <w:fldChar w:fldCharType="begin"/>
        </w:r>
        <w:r>
          <w:rPr>
            <w:noProof/>
            <w:webHidden/>
          </w:rPr>
          <w:instrText xml:space="preserve"> PAGEREF _Toc167118814 \h </w:instrText>
        </w:r>
        <w:r>
          <w:rPr>
            <w:noProof/>
            <w:webHidden/>
          </w:rPr>
        </w:r>
        <w:r>
          <w:rPr>
            <w:noProof/>
            <w:webHidden/>
          </w:rPr>
          <w:fldChar w:fldCharType="separate"/>
        </w:r>
        <w:r>
          <w:rPr>
            <w:noProof/>
            <w:webHidden/>
          </w:rPr>
          <w:t>14</w:t>
        </w:r>
        <w:r>
          <w:rPr>
            <w:noProof/>
            <w:webHidden/>
          </w:rPr>
          <w:fldChar w:fldCharType="end"/>
        </w:r>
      </w:hyperlink>
    </w:p>
    <w:p w14:paraId="024B09FB" w14:textId="6F2A3031"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15" w:history="1">
        <w:r w:rsidRPr="008907E0">
          <w:rPr>
            <w:rStyle w:val="Hyperlink"/>
            <w:noProof/>
          </w:rPr>
          <w:t>2.3.1.</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Logovi izvršavanja</w:t>
        </w:r>
        <w:r>
          <w:rPr>
            <w:noProof/>
            <w:webHidden/>
          </w:rPr>
          <w:tab/>
        </w:r>
        <w:r>
          <w:rPr>
            <w:noProof/>
            <w:webHidden/>
          </w:rPr>
          <w:fldChar w:fldCharType="begin"/>
        </w:r>
        <w:r>
          <w:rPr>
            <w:noProof/>
            <w:webHidden/>
          </w:rPr>
          <w:instrText xml:space="preserve"> PAGEREF _Toc167118815 \h </w:instrText>
        </w:r>
        <w:r>
          <w:rPr>
            <w:noProof/>
            <w:webHidden/>
          </w:rPr>
        </w:r>
        <w:r>
          <w:rPr>
            <w:noProof/>
            <w:webHidden/>
          </w:rPr>
          <w:fldChar w:fldCharType="separate"/>
        </w:r>
        <w:r>
          <w:rPr>
            <w:noProof/>
            <w:webHidden/>
          </w:rPr>
          <w:t>15</w:t>
        </w:r>
        <w:r>
          <w:rPr>
            <w:noProof/>
            <w:webHidden/>
          </w:rPr>
          <w:fldChar w:fldCharType="end"/>
        </w:r>
      </w:hyperlink>
    </w:p>
    <w:p w14:paraId="13CA8C12" w14:textId="1EC7B1E1"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16" w:history="1">
        <w:r w:rsidRPr="008907E0">
          <w:rPr>
            <w:rStyle w:val="Hyperlink"/>
            <w:noProof/>
          </w:rPr>
          <w:t>2.3.2.</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Grafici ubrzanja</w:t>
        </w:r>
        <w:r>
          <w:rPr>
            <w:noProof/>
            <w:webHidden/>
          </w:rPr>
          <w:tab/>
        </w:r>
        <w:r>
          <w:rPr>
            <w:noProof/>
            <w:webHidden/>
          </w:rPr>
          <w:fldChar w:fldCharType="begin"/>
        </w:r>
        <w:r>
          <w:rPr>
            <w:noProof/>
            <w:webHidden/>
          </w:rPr>
          <w:instrText xml:space="preserve"> PAGEREF _Toc167118816 \h </w:instrText>
        </w:r>
        <w:r>
          <w:rPr>
            <w:noProof/>
            <w:webHidden/>
          </w:rPr>
        </w:r>
        <w:r>
          <w:rPr>
            <w:noProof/>
            <w:webHidden/>
          </w:rPr>
          <w:fldChar w:fldCharType="separate"/>
        </w:r>
        <w:r>
          <w:rPr>
            <w:noProof/>
            <w:webHidden/>
          </w:rPr>
          <w:t>23</w:t>
        </w:r>
        <w:r>
          <w:rPr>
            <w:noProof/>
            <w:webHidden/>
          </w:rPr>
          <w:fldChar w:fldCharType="end"/>
        </w:r>
      </w:hyperlink>
    </w:p>
    <w:p w14:paraId="5C6C569F" w14:textId="2BCDA378"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17" w:history="1">
        <w:r w:rsidRPr="008907E0">
          <w:rPr>
            <w:rStyle w:val="Hyperlink"/>
            <w:noProof/>
            <w:lang w:val="sr-Latn-RS"/>
          </w:rPr>
          <w:t>2.3.3.</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Diskusija dobijenih re</w:t>
        </w:r>
        <w:r w:rsidRPr="008907E0">
          <w:rPr>
            <w:rStyle w:val="Hyperlink"/>
            <w:noProof/>
            <w:lang w:val="sr-Latn-RS"/>
          </w:rPr>
          <w:t>zultata</w:t>
        </w:r>
        <w:r>
          <w:rPr>
            <w:noProof/>
            <w:webHidden/>
          </w:rPr>
          <w:tab/>
        </w:r>
        <w:r>
          <w:rPr>
            <w:noProof/>
            <w:webHidden/>
          </w:rPr>
          <w:fldChar w:fldCharType="begin"/>
        </w:r>
        <w:r>
          <w:rPr>
            <w:noProof/>
            <w:webHidden/>
          </w:rPr>
          <w:instrText xml:space="preserve"> PAGEREF _Toc167118817 \h </w:instrText>
        </w:r>
        <w:r>
          <w:rPr>
            <w:noProof/>
            <w:webHidden/>
          </w:rPr>
        </w:r>
        <w:r>
          <w:rPr>
            <w:noProof/>
            <w:webHidden/>
          </w:rPr>
          <w:fldChar w:fldCharType="separate"/>
        </w:r>
        <w:r>
          <w:rPr>
            <w:noProof/>
            <w:webHidden/>
          </w:rPr>
          <w:t>25</w:t>
        </w:r>
        <w:r>
          <w:rPr>
            <w:noProof/>
            <w:webHidden/>
          </w:rPr>
          <w:fldChar w:fldCharType="end"/>
        </w:r>
      </w:hyperlink>
    </w:p>
    <w:p w14:paraId="4343F890" w14:textId="251B9802" w:rsidR="005D3EA7" w:rsidRDefault="005D3EA7">
      <w:pPr>
        <w:pStyle w:val="TOC1"/>
        <w:tabs>
          <w:tab w:val="left" w:pos="480"/>
          <w:tab w:val="right" w:leader="dot" w:pos="9628"/>
        </w:tabs>
        <w:rPr>
          <w:rFonts w:asciiTheme="minorHAnsi" w:eastAsiaTheme="minorEastAsia" w:hAnsiTheme="minorHAnsi" w:cstheme="minorBidi"/>
          <w:b w:val="0"/>
          <w:bCs w:val="0"/>
          <w:caps w:val="0"/>
          <w:noProof/>
          <w:kern w:val="2"/>
          <w:sz w:val="24"/>
          <w:szCs w:val="24"/>
          <w:lang w:val="en-US"/>
          <w14:ligatures w14:val="standardContextual"/>
        </w:rPr>
      </w:pPr>
      <w:hyperlink w:anchor="_Toc167118818" w:history="1">
        <w:r w:rsidRPr="008907E0">
          <w:rPr>
            <w:rStyle w:val="Hyperlink"/>
            <w:noProof/>
          </w:rPr>
          <w:t>3.</w:t>
        </w:r>
        <w:r>
          <w:rPr>
            <w:rFonts w:asciiTheme="minorHAnsi" w:eastAsiaTheme="minorEastAsia" w:hAnsiTheme="minorHAnsi" w:cstheme="minorBidi"/>
            <w:b w:val="0"/>
            <w:bCs w:val="0"/>
            <w:caps w:val="0"/>
            <w:noProof/>
            <w:kern w:val="2"/>
            <w:sz w:val="24"/>
            <w:szCs w:val="24"/>
            <w:lang w:val="en-US"/>
            <w14:ligatures w14:val="standardContextual"/>
          </w:rPr>
          <w:tab/>
        </w:r>
        <w:r w:rsidRPr="008907E0">
          <w:rPr>
            <w:rStyle w:val="Hyperlink"/>
            <w:noProof/>
            <w:lang w:val="sr-Latn-RS"/>
          </w:rPr>
          <w:t>Problem 3 – N Body Problem</w:t>
        </w:r>
        <w:r>
          <w:rPr>
            <w:noProof/>
            <w:webHidden/>
          </w:rPr>
          <w:tab/>
        </w:r>
        <w:r>
          <w:rPr>
            <w:noProof/>
            <w:webHidden/>
          </w:rPr>
          <w:fldChar w:fldCharType="begin"/>
        </w:r>
        <w:r>
          <w:rPr>
            <w:noProof/>
            <w:webHidden/>
          </w:rPr>
          <w:instrText xml:space="preserve"> PAGEREF _Toc167118818 \h </w:instrText>
        </w:r>
        <w:r>
          <w:rPr>
            <w:noProof/>
            <w:webHidden/>
          </w:rPr>
        </w:r>
        <w:r>
          <w:rPr>
            <w:noProof/>
            <w:webHidden/>
          </w:rPr>
          <w:fldChar w:fldCharType="separate"/>
        </w:r>
        <w:r>
          <w:rPr>
            <w:noProof/>
            <w:webHidden/>
          </w:rPr>
          <w:t>26</w:t>
        </w:r>
        <w:r>
          <w:rPr>
            <w:noProof/>
            <w:webHidden/>
          </w:rPr>
          <w:fldChar w:fldCharType="end"/>
        </w:r>
      </w:hyperlink>
    </w:p>
    <w:p w14:paraId="21A38E3F" w14:textId="29E22D96" w:rsidR="005D3EA7" w:rsidRDefault="005D3EA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7118819" w:history="1">
        <w:r w:rsidRPr="008907E0">
          <w:rPr>
            <w:rStyle w:val="Hyperlink"/>
            <w:noProof/>
          </w:rPr>
          <w:t>3.1.</w:t>
        </w:r>
        <w:r>
          <w:rPr>
            <w:rFonts w:asciiTheme="minorHAnsi" w:eastAsiaTheme="minorEastAsia" w:hAnsiTheme="minorHAnsi" w:cstheme="minorBidi"/>
            <w:smallCaps w:val="0"/>
            <w:noProof/>
            <w:kern w:val="2"/>
            <w:sz w:val="24"/>
            <w:szCs w:val="24"/>
            <w:lang w:val="en-US"/>
            <w14:ligatures w14:val="standardContextual"/>
          </w:rPr>
          <w:tab/>
        </w:r>
        <w:r w:rsidRPr="008907E0">
          <w:rPr>
            <w:rStyle w:val="Hyperlink"/>
            <w:noProof/>
          </w:rPr>
          <w:t>Tekst problema</w:t>
        </w:r>
        <w:r>
          <w:rPr>
            <w:noProof/>
            <w:webHidden/>
          </w:rPr>
          <w:tab/>
        </w:r>
        <w:r>
          <w:rPr>
            <w:noProof/>
            <w:webHidden/>
          </w:rPr>
          <w:fldChar w:fldCharType="begin"/>
        </w:r>
        <w:r>
          <w:rPr>
            <w:noProof/>
            <w:webHidden/>
          </w:rPr>
          <w:instrText xml:space="preserve"> PAGEREF _Toc167118819 \h </w:instrText>
        </w:r>
        <w:r>
          <w:rPr>
            <w:noProof/>
            <w:webHidden/>
          </w:rPr>
        </w:r>
        <w:r>
          <w:rPr>
            <w:noProof/>
            <w:webHidden/>
          </w:rPr>
          <w:fldChar w:fldCharType="separate"/>
        </w:r>
        <w:r>
          <w:rPr>
            <w:noProof/>
            <w:webHidden/>
          </w:rPr>
          <w:t>26</w:t>
        </w:r>
        <w:r>
          <w:rPr>
            <w:noProof/>
            <w:webHidden/>
          </w:rPr>
          <w:fldChar w:fldCharType="end"/>
        </w:r>
      </w:hyperlink>
    </w:p>
    <w:p w14:paraId="1A94C9E0" w14:textId="589543EE"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20" w:history="1">
        <w:r w:rsidRPr="008907E0">
          <w:rPr>
            <w:rStyle w:val="Hyperlink"/>
            <w:noProof/>
          </w:rPr>
          <w:t>3.1.1.</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Zadatak 3</w:t>
        </w:r>
        <w:r>
          <w:rPr>
            <w:noProof/>
            <w:webHidden/>
          </w:rPr>
          <w:tab/>
        </w:r>
        <w:r>
          <w:rPr>
            <w:noProof/>
            <w:webHidden/>
          </w:rPr>
          <w:fldChar w:fldCharType="begin"/>
        </w:r>
        <w:r>
          <w:rPr>
            <w:noProof/>
            <w:webHidden/>
          </w:rPr>
          <w:instrText xml:space="preserve"> PAGEREF _Toc167118820 \h </w:instrText>
        </w:r>
        <w:r>
          <w:rPr>
            <w:noProof/>
            <w:webHidden/>
          </w:rPr>
        </w:r>
        <w:r>
          <w:rPr>
            <w:noProof/>
            <w:webHidden/>
          </w:rPr>
          <w:fldChar w:fldCharType="separate"/>
        </w:r>
        <w:r>
          <w:rPr>
            <w:noProof/>
            <w:webHidden/>
          </w:rPr>
          <w:t>26</w:t>
        </w:r>
        <w:r>
          <w:rPr>
            <w:noProof/>
            <w:webHidden/>
          </w:rPr>
          <w:fldChar w:fldCharType="end"/>
        </w:r>
      </w:hyperlink>
    </w:p>
    <w:p w14:paraId="591158AF" w14:textId="52F627ED"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21" w:history="1">
        <w:r w:rsidRPr="008907E0">
          <w:rPr>
            <w:rStyle w:val="Hyperlink"/>
            <w:noProof/>
          </w:rPr>
          <w:t>3.1.2.</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Zadatak 4</w:t>
        </w:r>
        <w:r>
          <w:rPr>
            <w:noProof/>
            <w:webHidden/>
          </w:rPr>
          <w:tab/>
        </w:r>
        <w:r>
          <w:rPr>
            <w:noProof/>
            <w:webHidden/>
          </w:rPr>
          <w:fldChar w:fldCharType="begin"/>
        </w:r>
        <w:r>
          <w:rPr>
            <w:noProof/>
            <w:webHidden/>
          </w:rPr>
          <w:instrText xml:space="preserve"> PAGEREF _Toc167118821 \h </w:instrText>
        </w:r>
        <w:r>
          <w:rPr>
            <w:noProof/>
            <w:webHidden/>
          </w:rPr>
        </w:r>
        <w:r>
          <w:rPr>
            <w:noProof/>
            <w:webHidden/>
          </w:rPr>
          <w:fldChar w:fldCharType="separate"/>
        </w:r>
        <w:r>
          <w:rPr>
            <w:noProof/>
            <w:webHidden/>
          </w:rPr>
          <w:t>26</w:t>
        </w:r>
        <w:r>
          <w:rPr>
            <w:noProof/>
            <w:webHidden/>
          </w:rPr>
          <w:fldChar w:fldCharType="end"/>
        </w:r>
      </w:hyperlink>
    </w:p>
    <w:p w14:paraId="09842844" w14:textId="20696B23" w:rsidR="005D3EA7" w:rsidRDefault="005D3EA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7118822" w:history="1">
        <w:r w:rsidRPr="008907E0">
          <w:rPr>
            <w:rStyle w:val="Hyperlink"/>
            <w:noProof/>
          </w:rPr>
          <w:t>3.2.</w:t>
        </w:r>
        <w:r>
          <w:rPr>
            <w:rFonts w:asciiTheme="minorHAnsi" w:eastAsiaTheme="minorEastAsia" w:hAnsiTheme="minorHAnsi" w:cstheme="minorBidi"/>
            <w:smallCaps w:val="0"/>
            <w:noProof/>
            <w:kern w:val="2"/>
            <w:sz w:val="24"/>
            <w:szCs w:val="24"/>
            <w:lang w:val="en-US"/>
            <w14:ligatures w14:val="standardContextual"/>
          </w:rPr>
          <w:tab/>
        </w:r>
        <w:r w:rsidRPr="008907E0">
          <w:rPr>
            <w:rStyle w:val="Hyperlink"/>
            <w:noProof/>
          </w:rPr>
          <w:t>Delovi koje treba paralelizovati</w:t>
        </w:r>
        <w:r>
          <w:rPr>
            <w:noProof/>
            <w:webHidden/>
          </w:rPr>
          <w:tab/>
        </w:r>
        <w:r>
          <w:rPr>
            <w:noProof/>
            <w:webHidden/>
          </w:rPr>
          <w:fldChar w:fldCharType="begin"/>
        </w:r>
        <w:r>
          <w:rPr>
            <w:noProof/>
            <w:webHidden/>
          </w:rPr>
          <w:instrText xml:space="preserve"> PAGEREF _Toc167118822 \h </w:instrText>
        </w:r>
        <w:r>
          <w:rPr>
            <w:noProof/>
            <w:webHidden/>
          </w:rPr>
        </w:r>
        <w:r>
          <w:rPr>
            <w:noProof/>
            <w:webHidden/>
          </w:rPr>
          <w:fldChar w:fldCharType="separate"/>
        </w:r>
        <w:r>
          <w:rPr>
            <w:noProof/>
            <w:webHidden/>
          </w:rPr>
          <w:t>27</w:t>
        </w:r>
        <w:r>
          <w:rPr>
            <w:noProof/>
            <w:webHidden/>
          </w:rPr>
          <w:fldChar w:fldCharType="end"/>
        </w:r>
      </w:hyperlink>
    </w:p>
    <w:p w14:paraId="2E096164" w14:textId="42391D5F"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23" w:history="1">
        <w:r w:rsidRPr="008907E0">
          <w:rPr>
            <w:rStyle w:val="Hyperlink"/>
            <w:noProof/>
          </w:rPr>
          <w:t>3.2.1.</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Diskusija</w:t>
        </w:r>
        <w:r>
          <w:rPr>
            <w:noProof/>
            <w:webHidden/>
          </w:rPr>
          <w:tab/>
        </w:r>
        <w:r>
          <w:rPr>
            <w:noProof/>
            <w:webHidden/>
          </w:rPr>
          <w:fldChar w:fldCharType="begin"/>
        </w:r>
        <w:r>
          <w:rPr>
            <w:noProof/>
            <w:webHidden/>
          </w:rPr>
          <w:instrText xml:space="preserve"> PAGEREF _Toc167118823 \h </w:instrText>
        </w:r>
        <w:r>
          <w:rPr>
            <w:noProof/>
            <w:webHidden/>
          </w:rPr>
        </w:r>
        <w:r>
          <w:rPr>
            <w:noProof/>
            <w:webHidden/>
          </w:rPr>
          <w:fldChar w:fldCharType="separate"/>
        </w:r>
        <w:r>
          <w:rPr>
            <w:noProof/>
            <w:webHidden/>
          </w:rPr>
          <w:t>27</w:t>
        </w:r>
        <w:r>
          <w:rPr>
            <w:noProof/>
            <w:webHidden/>
          </w:rPr>
          <w:fldChar w:fldCharType="end"/>
        </w:r>
      </w:hyperlink>
    </w:p>
    <w:p w14:paraId="38EA0502" w14:textId="69A9238F"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24" w:history="1">
        <w:r w:rsidRPr="008907E0">
          <w:rPr>
            <w:rStyle w:val="Hyperlink"/>
            <w:noProof/>
          </w:rPr>
          <w:t>3.2.2.</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Zadatak 3</w:t>
        </w:r>
        <w:r>
          <w:rPr>
            <w:noProof/>
            <w:webHidden/>
          </w:rPr>
          <w:tab/>
        </w:r>
        <w:r>
          <w:rPr>
            <w:noProof/>
            <w:webHidden/>
          </w:rPr>
          <w:fldChar w:fldCharType="begin"/>
        </w:r>
        <w:r>
          <w:rPr>
            <w:noProof/>
            <w:webHidden/>
          </w:rPr>
          <w:instrText xml:space="preserve"> PAGEREF _Toc167118824 \h </w:instrText>
        </w:r>
        <w:r>
          <w:rPr>
            <w:noProof/>
            <w:webHidden/>
          </w:rPr>
        </w:r>
        <w:r>
          <w:rPr>
            <w:noProof/>
            <w:webHidden/>
          </w:rPr>
          <w:fldChar w:fldCharType="separate"/>
        </w:r>
        <w:r>
          <w:rPr>
            <w:noProof/>
            <w:webHidden/>
          </w:rPr>
          <w:t>27</w:t>
        </w:r>
        <w:r>
          <w:rPr>
            <w:noProof/>
            <w:webHidden/>
          </w:rPr>
          <w:fldChar w:fldCharType="end"/>
        </w:r>
      </w:hyperlink>
    </w:p>
    <w:p w14:paraId="04CEE2BD" w14:textId="1FA8199B"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25" w:history="1">
        <w:r w:rsidRPr="008907E0">
          <w:rPr>
            <w:rStyle w:val="Hyperlink"/>
            <w:noProof/>
          </w:rPr>
          <w:t>3.2.3.</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Zadatak 4 – manager – worker</w:t>
        </w:r>
        <w:r>
          <w:rPr>
            <w:noProof/>
            <w:webHidden/>
          </w:rPr>
          <w:tab/>
        </w:r>
        <w:r>
          <w:rPr>
            <w:noProof/>
            <w:webHidden/>
          </w:rPr>
          <w:fldChar w:fldCharType="begin"/>
        </w:r>
        <w:r>
          <w:rPr>
            <w:noProof/>
            <w:webHidden/>
          </w:rPr>
          <w:instrText xml:space="preserve"> PAGEREF _Toc167118825 \h </w:instrText>
        </w:r>
        <w:r>
          <w:rPr>
            <w:noProof/>
            <w:webHidden/>
          </w:rPr>
        </w:r>
        <w:r>
          <w:rPr>
            <w:noProof/>
            <w:webHidden/>
          </w:rPr>
          <w:fldChar w:fldCharType="separate"/>
        </w:r>
        <w:r>
          <w:rPr>
            <w:noProof/>
            <w:webHidden/>
          </w:rPr>
          <w:t>27</w:t>
        </w:r>
        <w:r>
          <w:rPr>
            <w:noProof/>
            <w:webHidden/>
          </w:rPr>
          <w:fldChar w:fldCharType="end"/>
        </w:r>
      </w:hyperlink>
    </w:p>
    <w:p w14:paraId="0FDD2B4E" w14:textId="2F30BB34" w:rsidR="005D3EA7" w:rsidRDefault="005D3EA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7118826" w:history="1">
        <w:r w:rsidRPr="008907E0">
          <w:rPr>
            <w:rStyle w:val="Hyperlink"/>
            <w:noProof/>
          </w:rPr>
          <w:t>3.3.</w:t>
        </w:r>
        <w:r>
          <w:rPr>
            <w:rFonts w:asciiTheme="minorHAnsi" w:eastAsiaTheme="minorEastAsia" w:hAnsiTheme="minorHAnsi" w:cstheme="minorBidi"/>
            <w:smallCaps w:val="0"/>
            <w:noProof/>
            <w:kern w:val="2"/>
            <w:sz w:val="24"/>
            <w:szCs w:val="24"/>
            <w:lang w:val="en-US"/>
            <w14:ligatures w14:val="standardContextual"/>
          </w:rPr>
          <w:tab/>
        </w:r>
        <w:r w:rsidRPr="008907E0">
          <w:rPr>
            <w:rStyle w:val="Hyperlink"/>
            <w:noProof/>
          </w:rPr>
          <w:t>Rezultati – Zadatak 3</w:t>
        </w:r>
        <w:r>
          <w:rPr>
            <w:noProof/>
            <w:webHidden/>
          </w:rPr>
          <w:tab/>
        </w:r>
        <w:r>
          <w:rPr>
            <w:noProof/>
            <w:webHidden/>
          </w:rPr>
          <w:fldChar w:fldCharType="begin"/>
        </w:r>
        <w:r>
          <w:rPr>
            <w:noProof/>
            <w:webHidden/>
          </w:rPr>
          <w:instrText xml:space="preserve"> PAGEREF _Toc167118826 \h </w:instrText>
        </w:r>
        <w:r>
          <w:rPr>
            <w:noProof/>
            <w:webHidden/>
          </w:rPr>
        </w:r>
        <w:r>
          <w:rPr>
            <w:noProof/>
            <w:webHidden/>
          </w:rPr>
          <w:fldChar w:fldCharType="separate"/>
        </w:r>
        <w:r>
          <w:rPr>
            <w:noProof/>
            <w:webHidden/>
          </w:rPr>
          <w:t>28</w:t>
        </w:r>
        <w:r>
          <w:rPr>
            <w:noProof/>
            <w:webHidden/>
          </w:rPr>
          <w:fldChar w:fldCharType="end"/>
        </w:r>
      </w:hyperlink>
    </w:p>
    <w:p w14:paraId="32D2FD1E" w14:textId="2B798E0C"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27" w:history="1">
        <w:r w:rsidRPr="008907E0">
          <w:rPr>
            <w:rStyle w:val="Hyperlink"/>
            <w:noProof/>
          </w:rPr>
          <w:t>3.3.1.</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Logovi izvršavanja</w:t>
        </w:r>
        <w:r>
          <w:rPr>
            <w:noProof/>
            <w:webHidden/>
          </w:rPr>
          <w:tab/>
        </w:r>
        <w:r>
          <w:rPr>
            <w:noProof/>
            <w:webHidden/>
          </w:rPr>
          <w:fldChar w:fldCharType="begin"/>
        </w:r>
        <w:r>
          <w:rPr>
            <w:noProof/>
            <w:webHidden/>
          </w:rPr>
          <w:instrText xml:space="preserve"> PAGEREF _Toc167118827 \h </w:instrText>
        </w:r>
        <w:r>
          <w:rPr>
            <w:noProof/>
            <w:webHidden/>
          </w:rPr>
        </w:r>
        <w:r>
          <w:rPr>
            <w:noProof/>
            <w:webHidden/>
          </w:rPr>
          <w:fldChar w:fldCharType="separate"/>
        </w:r>
        <w:r>
          <w:rPr>
            <w:noProof/>
            <w:webHidden/>
          </w:rPr>
          <w:t>28</w:t>
        </w:r>
        <w:r>
          <w:rPr>
            <w:noProof/>
            <w:webHidden/>
          </w:rPr>
          <w:fldChar w:fldCharType="end"/>
        </w:r>
      </w:hyperlink>
    </w:p>
    <w:p w14:paraId="63454110" w14:textId="313458A7"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28" w:history="1">
        <w:r w:rsidRPr="008907E0">
          <w:rPr>
            <w:rStyle w:val="Hyperlink"/>
            <w:noProof/>
          </w:rPr>
          <w:t>3.3.2.</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Grafici ubrzanja</w:t>
        </w:r>
        <w:r>
          <w:rPr>
            <w:noProof/>
            <w:webHidden/>
          </w:rPr>
          <w:tab/>
        </w:r>
        <w:r>
          <w:rPr>
            <w:noProof/>
            <w:webHidden/>
          </w:rPr>
          <w:fldChar w:fldCharType="begin"/>
        </w:r>
        <w:r>
          <w:rPr>
            <w:noProof/>
            <w:webHidden/>
          </w:rPr>
          <w:instrText xml:space="preserve"> PAGEREF _Toc167118828 \h </w:instrText>
        </w:r>
        <w:r>
          <w:rPr>
            <w:noProof/>
            <w:webHidden/>
          </w:rPr>
        </w:r>
        <w:r>
          <w:rPr>
            <w:noProof/>
            <w:webHidden/>
          </w:rPr>
          <w:fldChar w:fldCharType="separate"/>
        </w:r>
        <w:r>
          <w:rPr>
            <w:noProof/>
            <w:webHidden/>
          </w:rPr>
          <w:t>32</w:t>
        </w:r>
        <w:r>
          <w:rPr>
            <w:noProof/>
            <w:webHidden/>
          </w:rPr>
          <w:fldChar w:fldCharType="end"/>
        </w:r>
      </w:hyperlink>
    </w:p>
    <w:p w14:paraId="72DDE27E" w14:textId="3A8D9B15"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29" w:history="1">
        <w:r w:rsidRPr="008907E0">
          <w:rPr>
            <w:rStyle w:val="Hyperlink"/>
            <w:noProof/>
            <w:lang w:val="sr-Latn-RS"/>
          </w:rPr>
          <w:t>3.3.3.</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Diskusija dobijenih re</w:t>
        </w:r>
        <w:r w:rsidRPr="008907E0">
          <w:rPr>
            <w:rStyle w:val="Hyperlink"/>
            <w:noProof/>
            <w:lang w:val="sr-Latn-RS"/>
          </w:rPr>
          <w:t>zultata</w:t>
        </w:r>
        <w:r>
          <w:rPr>
            <w:noProof/>
            <w:webHidden/>
          </w:rPr>
          <w:tab/>
        </w:r>
        <w:r>
          <w:rPr>
            <w:noProof/>
            <w:webHidden/>
          </w:rPr>
          <w:fldChar w:fldCharType="begin"/>
        </w:r>
        <w:r>
          <w:rPr>
            <w:noProof/>
            <w:webHidden/>
          </w:rPr>
          <w:instrText xml:space="preserve"> PAGEREF _Toc167118829 \h </w:instrText>
        </w:r>
        <w:r>
          <w:rPr>
            <w:noProof/>
            <w:webHidden/>
          </w:rPr>
        </w:r>
        <w:r>
          <w:rPr>
            <w:noProof/>
            <w:webHidden/>
          </w:rPr>
          <w:fldChar w:fldCharType="separate"/>
        </w:r>
        <w:r>
          <w:rPr>
            <w:noProof/>
            <w:webHidden/>
          </w:rPr>
          <w:t>34</w:t>
        </w:r>
        <w:r>
          <w:rPr>
            <w:noProof/>
            <w:webHidden/>
          </w:rPr>
          <w:fldChar w:fldCharType="end"/>
        </w:r>
      </w:hyperlink>
    </w:p>
    <w:p w14:paraId="4546FA41" w14:textId="13EDDABF" w:rsidR="005D3EA7" w:rsidRDefault="005D3EA7">
      <w:pPr>
        <w:pStyle w:val="TOC2"/>
        <w:tabs>
          <w:tab w:val="left" w:pos="960"/>
          <w:tab w:val="right" w:leader="dot" w:pos="9628"/>
        </w:tabs>
        <w:rPr>
          <w:rFonts w:asciiTheme="minorHAnsi" w:eastAsiaTheme="minorEastAsia" w:hAnsiTheme="minorHAnsi" w:cstheme="minorBidi"/>
          <w:smallCaps w:val="0"/>
          <w:noProof/>
          <w:kern w:val="2"/>
          <w:sz w:val="24"/>
          <w:szCs w:val="24"/>
          <w:lang w:val="en-US"/>
          <w14:ligatures w14:val="standardContextual"/>
        </w:rPr>
      </w:pPr>
      <w:hyperlink w:anchor="_Toc167118830" w:history="1">
        <w:r w:rsidRPr="008907E0">
          <w:rPr>
            <w:rStyle w:val="Hyperlink"/>
            <w:noProof/>
          </w:rPr>
          <w:t>3.4.</w:t>
        </w:r>
        <w:r>
          <w:rPr>
            <w:rFonts w:asciiTheme="minorHAnsi" w:eastAsiaTheme="minorEastAsia" w:hAnsiTheme="minorHAnsi" w:cstheme="minorBidi"/>
            <w:smallCaps w:val="0"/>
            <w:noProof/>
            <w:kern w:val="2"/>
            <w:sz w:val="24"/>
            <w:szCs w:val="24"/>
            <w:lang w:val="en-US"/>
            <w14:ligatures w14:val="standardContextual"/>
          </w:rPr>
          <w:tab/>
        </w:r>
        <w:r w:rsidRPr="008907E0">
          <w:rPr>
            <w:rStyle w:val="Hyperlink"/>
            <w:noProof/>
          </w:rPr>
          <w:t>Rezultati – Zadatak 4</w:t>
        </w:r>
        <w:r>
          <w:rPr>
            <w:noProof/>
            <w:webHidden/>
          </w:rPr>
          <w:tab/>
        </w:r>
        <w:r>
          <w:rPr>
            <w:noProof/>
            <w:webHidden/>
          </w:rPr>
          <w:fldChar w:fldCharType="begin"/>
        </w:r>
        <w:r>
          <w:rPr>
            <w:noProof/>
            <w:webHidden/>
          </w:rPr>
          <w:instrText xml:space="preserve"> PAGEREF _Toc167118830 \h </w:instrText>
        </w:r>
        <w:r>
          <w:rPr>
            <w:noProof/>
            <w:webHidden/>
          </w:rPr>
        </w:r>
        <w:r>
          <w:rPr>
            <w:noProof/>
            <w:webHidden/>
          </w:rPr>
          <w:fldChar w:fldCharType="separate"/>
        </w:r>
        <w:r>
          <w:rPr>
            <w:noProof/>
            <w:webHidden/>
          </w:rPr>
          <w:t>35</w:t>
        </w:r>
        <w:r>
          <w:rPr>
            <w:noProof/>
            <w:webHidden/>
          </w:rPr>
          <w:fldChar w:fldCharType="end"/>
        </w:r>
      </w:hyperlink>
    </w:p>
    <w:p w14:paraId="4EFB5A77" w14:textId="024A6485"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31" w:history="1">
        <w:r w:rsidRPr="008907E0">
          <w:rPr>
            <w:rStyle w:val="Hyperlink"/>
            <w:noProof/>
          </w:rPr>
          <w:t>3.4.1.</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Logovi izvršavanja</w:t>
        </w:r>
        <w:r>
          <w:rPr>
            <w:noProof/>
            <w:webHidden/>
          </w:rPr>
          <w:tab/>
        </w:r>
        <w:r>
          <w:rPr>
            <w:noProof/>
            <w:webHidden/>
          </w:rPr>
          <w:fldChar w:fldCharType="begin"/>
        </w:r>
        <w:r>
          <w:rPr>
            <w:noProof/>
            <w:webHidden/>
          </w:rPr>
          <w:instrText xml:space="preserve"> PAGEREF _Toc167118831 \h </w:instrText>
        </w:r>
        <w:r>
          <w:rPr>
            <w:noProof/>
            <w:webHidden/>
          </w:rPr>
        </w:r>
        <w:r>
          <w:rPr>
            <w:noProof/>
            <w:webHidden/>
          </w:rPr>
          <w:fldChar w:fldCharType="separate"/>
        </w:r>
        <w:r>
          <w:rPr>
            <w:noProof/>
            <w:webHidden/>
          </w:rPr>
          <w:t>35</w:t>
        </w:r>
        <w:r>
          <w:rPr>
            <w:noProof/>
            <w:webHidden/>
          </w:rPr>
          <w:fldChar w:fldCharType="end"/>
        </w:r>
      </w:hyperlink>
    </w:p>
    <w:p w14:paraId="1BCA72AE" w14:textId="3E5F65CC"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32" w:history="1">
        <w:r w:rsidRPr="008907E0">
          <w:rPr>
            <w:rStyle w:val="Hyperlink"/>
            <w:noProof/>
          </w:rPr>
          <w:t>3.4.2.</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Grafici ubrzanja</w:t>
        </w:r>
        <w:r>
          <w:rPr>
            <w:noProof/>
            <w:webHidden/>
          </w:rPr>
          <w:tab/>
        </w:r>
        <w:r>
          <w:rPr>
            <w:noProof/>
            <w:webHidden/>
          </w:rPr>
          <w:fldChar w:fldCharType="begin"/>
        </w:r>
        <w:r>
          <w:rPr>
            <w:noProof/>
            <w:webHidden/>
          </w:rPr>
          <w:instrText xml:space="preserve"> PAGEREF _Toc167118832 \h </w:instrText>
        </w:r>
        <w:r>
          <w:rPr>
            <w:noProof/>
            <w:webHidden/>
          </w:rPr>
        </w:r>
        <w:r>
          <w:rPr>
            <w:noProof/>
            <w:webHidden/>
          </w:rPr>
          <w:fldChar w:fldCharType="separate"/>
        </w:r>
        <w:r>
          <w:rPr>
            <w:noProof/>
            <w:webHidden/>
          </w:rPr>
          <w:t>38</w:t>
        </w:r>
        <w:r>
          <w:rPr>
            <w:noProof/>
            <w:webHidden/>
          </w:rPr>
          <w:fldChar w:fldCharType="end"/>
        </w:r>
      </w:hyperlink>
    </w:p>
    <w:p w14:paraId="409E42D2" w14:textId="1A05D51C" w:rsidR="005D3EA7" w:rsidRDefault="005D3EA7">
      <w:pPr>
        <w:pStyle w:val="TOC3"/>
        <w:tabs>
          <w:tab w:val="left" w:pos="1200"/>
          <w:tab w:val="right" w:leader="dot" w:pos="9628"/>
        </w:tabs>
        <w:rPr>
          <w:rFonts w:asciiTheme="minorHAnsi" w:eastAsiaTheme="minorEastAsia" w:hAnsiTheme="minorHAnsi" w:cstheme="minorBidi"/>
          <w:i w:val="0"/>
          <w:iCs w:val="0"/>
          <w:noProof/>
          <w:kern w:val="2"/>
          <w:sz w:val="24"/>
          <w:szCs w:val="24"/>
          <w:lang w:val="en-US"/>
          <w14:ligatures w14:val="standardContextual"/>
        </w:rPr>
      </w:pPr>
      <w:hyperlink w:anchor="_Toc167118833" w:history="1">
        <w:r w:rsidRPr="008907E0">
          <w:rPr>
            <w:rStyle w:val="Hyperlink"/>
            <w:noProof/>
            <w:lang w:val="sr-Latn-RS"/>
          </w:rPr>
          <w:t>3.4.3.</w:t>
        </w:r>
        <w:r>
          <w:rPr>
            <w:rFonts w:asciiTheme="minorHAnsi" w:eastAsiaTheme="minorEastAsia" w:hAnsiTheme="minorHAnsi" w:cstheme="minorBidi"/>
            <w:i w:val="0"/>
            <w:iCs w:val="0"/>
            <w:noProof/>
            <w:kern w:val="2"/>
            <w:sz w:val="24"/>
            <w:szCs w:val="24"/>
            <w:lang w:val="en-US"/>
            <w14:ligatures w14:val="standardContextual"/>
          </w:rPr>
          <w:tab/>
        </w:r>
        <w:r w:rsidRPr="008907E0">
          <w:rPr>
            <w:rStyle w:val="Hyperlink"/>
            <w:noProof/>
          </w:rPr>
          <w:t>Diskusija dobijenih re</w:t>
        </w:r>
        <w:r w:rsidRPr="008907E0">
          <w:rPr>
            <w:rStyle w:val="Hyperlink"/>
            <w:noProof/>
            <w:lang w:val="sr-Latn-RS"/>
          </w:rPr>
          <w:t>zultata</w:t>
        </w:r>
        <w:r>
          <w:rPr>
            <w:noProof/>
            <w:webHidden/>
          </w:rPr>
          <w:tab/>
        </w:r>
        <w:r>
          <w:rPr>
            <w:noProof/>
            <w:webHidden/>
          </w:rPr>
          <w:fldChar w:fldCharType="begin"/>
        </w:r>
        <w:r>
          <w:rPr>
            <w:noProof/>
            <w:webHidden/>
          </w:rPr>
          <w:instrText xml:space="preserve"> PAGEREF _Toc167118833 \h </w:instrText>
        </w:r>
        <w:r>
          <w:rPr>
            <w:noProof/>
            <w:webHidden/>
          </w:rPr>
        </w:r>
        <w:r>
          <w:rPr>
            <w:noProof/>
            <w:webHidden/>
          </w:rPr>
          <w:fldChar w:fldCharType="separate"/>
        </w:r>
        <w:r>
          <w:rPr>
            <w:noProof/>
            <w:webHidden/>
          </w:rPr>
          <w:t>40</w:t>
        </w:r>
        <w:r>
          <w:rPr>
            <w:noProof/>
            <w:webHidden/>
          </w:rPr>
          <w:fldChar w:fldCharType="end"/>
        </w:r>
      </w:hyperlink>
    </w:p>
    <w:p w14:paraId="58802911" w14:textId="12764251" w:rsidR="00F06BB2" w:rsidRDefault="00D20D2B" w:rsidP="002079CF">
      <w:pPr>
        <w:pStyle w:val="TOC3"/>
        <w:tabs>
          <w:tab w:val="left" w:pos="1440"/>
          <w:tab w:val="right" w:leader="dot" w:pos="9628"/>
        </w:tabs>
      </w:pPr>
      <w:r>
        <w:fldChar w:fldCharType="end"/>
      </w:r>
    </w:p>
    <w:p w14:paraId="47B446D2" w14:textId="4524369E" w:rsidR="00F06BB2" w:rsidRPr="00E7161C" w:rsidRDefault="00AB2750" w:rsidP="00E7161C">
      <w:pPr>
        <w:pStyle w:val="Inivonaslova-Poglavlje"/>
      </w:pPr>
      <w:bookmarkStart w:id="1" w:name="_Toc254342941"/>
      <w:r>
        <w:rPr>
          <w:lang w:val="sr-Latn-RS"/>
        </w:rPr>
        <w:lastRenderedPageBreak/>
        <w:t xml:space="preserve"> </w:t>
      </w:r>
      <w:bookmarkStart w:id="2" w:name="_Toc167118798"/>
      <w:r w:rsidR="004E01D5">
        <w:rPr>
          <w:lang w:val="sr-Latn-RS"/>
        </w:rPr>
        <w:t>Problem 1</w:t>
      </w:r>
      <w:r w:rsidR="008C6536">
        <w:rPr>
          <w:lang w:val="sr-Latn-RS"/>
        </w:rPr>
        <w:t xml:space="preserve"> </w:t>
      </w:r>
      <w:r w:rsidR="00250722">
        <w:rPr>
          <w:lang w:val="sr-Latn-RS"/>
        </w:rPr>
        <w:t>–</w:t>
      </w:r>
      <w:r w:rsidR="008C6536">
        <w:rPr>
          <w:lang w:val="sr-Latn-RS"/>
        </w:rPr>
        <w:t xml:space="preserve"> </w:t>
      </w:r>
      <w:r w:rsidR="00250722">
        <w:rPr>
          <w:lang w:val="sr-Latn-RS"/>
        </w:rPr>
        <w:t>Aritmetički brojevi</w:t>
      </w:r>
      <w:bookmarkEnd w:id="2"/>
    </w:p>
    <w:p w14:paraId="5AB5D496" w14:textId="2DDBFAFD" w:rsidR="00677498" w:rsidRPr="00677498" w:rsidRDefault="008C6536" w:rsidP="001B659A">
      <w:pPr>
        <w:pStyle w:val="IInivonaslova-Potpoglavlje"/>
      </w:pPr>
      <w:bookmarkStart w:id="3" w:name="_Toc167118799"/>
      <w:r>
        <w:t>Tekst problema</w:t>
      </w:r>
      <w:bookmarkEnd w:id="3"/>
    </w:p>
    <w:p w14:paraId="62E84752" w14:textId="44FCD29F" w:rsidR="008C6536" w:rsidRDefault="004C0086" w:rsidP="00163687">
      <w:pPr>
        <w:pStyle w:val="Osnovnitekst"/>
        <w:jc w:val="left"/>
      </w:pPr>
      <w:r w:rsidRPr="004C0086">
        <w:t>Paralelizovati program koji vrši izračunavanje aritmetičkih brojeva.</w:t>
      </w:r>
      <w:r>
        <w:t xml:space="preserve"> </w:t>
      </w:r>
      <w:r w:rsidRPr="004C0086">
        <w:t>Pozitivan ceo broj</w:t>
      </w:r>
      <w:r w:rsidR="005A5A4D">
        <w:br/>
      </w:r>
      <w:r w:rsidRPr="004C0086">
        <w:t>je aritmetički</w:t>
      </w:r>
      <w:r w:rsidR="008C6536">
        <w:t xml:space="preserve"> </w:t>
      </w:r>
      <w:r w:rsidR="00163687" w:rsidRPr="00163687">
        <w:t>ako je prosek njegovih pozitivnih delilaca takođe ceo broj.</w:t>
      </w:r>
      <w:r w:rsidR="008C6536">
        <w:t xml:space="preserve"> </w:t>
      </w:r>
      <w:r w:rsidR="00DD7328" w:rsidRPr="00DD7328">
        <w:t xml:space="preserve">Program se nalazi u datoteci </w:t>
      </w:r>
      <w:r w:rsidR="00DD7328" w:rsidRPr="002060B1">
        <w:rPr>
          <w:b/>
          <w:bCs/>
        </w:rPr>
        <w:t>aritmetic.c</w:t>
      </w:r>
      <w:r w:rsidR="008C6536">
        <w:t xml:space="preserve"> </w:t>
      </w:r>
      <w:r w:rsidR="002060B1" w:rsidRPr="002060B1">
        <w:t>u arhivi koja je priložena uz ovaj dokument.</w:t>
      </w:r>
      <w:r w:rsidR="002060B1">
        <w:t xml:space="preserve"> </w:t>
      </w:r>
      <w:r w:rsidR="00AC5F71" w:rsidRPr="00AC5F71">
        <w:t xml:space="preserve">Program testirati sa parametrima koji su dati u </w:t>
      </w:r>
      <w:r w:rsidR="00AC5F71" w:rsidRPr="00AC5F71">
        <w:rPr>
          <w:b/>
          <w:bCs/>
        </w:rPr>
        <w:t>run</w:t>
      </w:r>
      <w:r w:rsidR="005A5A4D">
        <w:t xml:space="preserve"> </w:t>
      </w:r>
      <w:r w:rsidR="00AC5F71" w:rsidRPr="00AC5F71">
        <w:t>skripti.</w:t>
      </w:r>
    </w:p>
    <w:p w14:paraId="322904B7" w14:textId="01E509C9" w:rsidR="000F4EBC" w:rsidRDefault="00EA133A" w:rsidP="00EA133A">
      <w:pPr>
        <w:pStyle w:val="Osnovnitekst"/>
      </w:pPr>
      <w:r>
        <w:t>Proces sa rangom 0 treba da učita ulazne podatke, raspodeli posao ostalim procesima, na kraju prikupi dobijene rezultate i ravnopravno učestvuje u obradi. Za razmenu podataka, koristiti rutine za kolektivnu komunikaciju.</w:t>
      </w:r>
    </w:p>
    <w:p w14:paraId="65EB92FC" w14:textId="58CD30B5" w:rsidR="008C6536" w:rsidRDefault="008C6536" w:rsidP="008C6536">
      <w:pPr>
        <w:pStyle w:val="IInivonaslova-Potpoglavlje"/>
      </w:pPr>
      <w:bookmarkStart w:id="4" w:name="_Toc167118800"/>
      <w:r>
        <w:t>Delovi koje treba paralelizovati</w:t>
      </w:r>
      <w:bookmarkEnd w:id="4"/>
    </w:p>
    <w:p w14:paraId="1972BD0B" w14:textId="77777777" w:rsidR="00F06BB2" w:rsidRDefault="008C6536" w:rsidP="008C6536">
      <w:pPr>
        <w:pStyle w:val="IIInivonaslova-Odeljak"/>
      </w:pPr>
      <w:bookmarkStart w:id="5" w:name="_Toc167118801"/>
      <w:r>
        <w:t>Diskusija</w:t>
      </w:r>
      <w:bookmarkEnd w:id="5"/>
      <w:r>
        <w:t xml:space="preserve"> </w:t>
      </w:r>
    </w:p>
    <w:p w14:paraId="61CB0D43" w14:textId="22F16C92" w:rsidR="008C6536" w:rsidRDefault="00F95B9E" w:rsidP="008C6536">
      <w:pPr>
        <w:pStyle w:val="Osnovnitekst"/>
        <w:rPr>
          <w:lang w:val="sr-Latn-RS"/>
        </w:rPr>
      </w:pPr>
      <w:r>
        <w:t xml:space="preserve">U priloženom sekvencijalnom kodu za izračunavanje aritmetičkih brojeva </w:t>
      </w:r>
      <w:r w:rsidR="004E1762">
        <w:t xml:space="preserve">uočili smo </w:t>
      </w:r>
      <w:r w:rsidR="00BB2E81">
        <w:t>dve celine koje je potencijalno moguće paralelizovati.</w:t>
      </w:r>
      <w:r w:rsidR="0055468C">
        <w:t xml:space="preserve"> </w:t>
      </w:r>
      <w:r w:rsidR="00734374">
        <w:t>Jedna celina je p</w:t>
      </w:r>
      <w:r w:rsidR="0055468C">
        <w:t xml:space="preserve">etlja u </w:t>
      </w:r>
      <w:r w:rsidR="0055468C" w:rsidRPr="0055468C">
        <w:rPr>
          <w:b/>
          <w:bCs/>
        </w:rPr>
        <w:t>main</w:t>
      </w:r>
      <w:r w:rsidR="00C34B83">
        <w:t xml:space="preserve"> </w:t>
      </w:r>
      <w:r w:rsidR="0055468C">
        <w:t xml:space="preserve">funkciji programa </w:t>
      </w:r>
      <w:r w:rsidR="00734374">
        <w:t xml:space="preserve">koja </w:t>
      </w:r>
      <w:r w:rsidR="0034609C">
        <w:t>iterira kroz sve prirodne brojeve, proverava da li je dati broj aritmetički</w:t>
      </w:r>
      <w:r w:rsidR="001D5A3B">
        <w:t xml:space="preserve"> i staje tek kad je nađen zadati broj aritmetičkih brojeva.</w:t>
      </w:r>
      <w:r w:rsidR="0090646E">
        <w:t xml:space="preserve"> </w:t>
      </w:r>
      <w:r w:rsidR="00BE3A0D">
        <w:t xml:space="preserve">Druga celina u kodu koja bi mogla biti paralelizovana </w:t>
      </w:r>
      <w:r w:rsidR="000E1F6A">
        <w:t xml:space="preserve">jesu </w:t>
      </w:r>
      <w:r w:rsidR="000E1F6A" w:rsidRPr="000E1F6A">
        <w:rPr>
          <w:b/>
          <w:bCs/>
          <w:lang w:val="sr-Latn-RS"/>
        </w:rPr>
        <w:t>for</w:t>
      </w:r>
      <w:r w:rsidR="000E1F6A">
        <w:rPr>
          <w:b/>
          <w:bCs/>
          <w:lang w:val="sr-Latn-RS"/>
        </w:rPr>
        <w:t xml:space="preserve"> </w:t>
      </w:r>
      <w:r w:rsidR="000E1F6A">
        <w:rPr>
          <w:lang w:val="sr-Latn-RS"/>
        </w:rPr>
        <w:t xml:space="preserve">petlje u funkciji </w:t>
      </w:r>
      <w:r w:rsidR="009E7811">
        <w:rPr>
          <w:b/>
          <w:bCs/>
          <w:lang w:val="sr-Latn-RS"/>
        </w:rPr>
        <w:t>divisor_count_and_sum()</w:t>
      </w:r>
      <w:r w:rsidR="009E7811">
        <w:rPr>
          <w:lang w:val="sr-Latn-RS"/>
        </w:rPr>
        <w:t xml:space="preserve"> koje traže</w:t>
      </w:r>
      <w:r w:rsidR="00DA70EA">
        <w:rPr>
          <w:lang w:val="sr-Latn-RS"/>
        </w:rPr>
        <w:t xml:space="preserve"> </w:t>
      </w:r>
      <w:r w:rsidR="004653F4">
        <w:rPr>
          <w:lang w:val="sr-Latn-RS"/>
        </w:rPr>
        <w:t xml:space="preserve">proste </w:t>
      </w:r>
      <w:r w:rsidR="00DA70EA">
        <w:rPr>
          <w:lang w:val="sr-Latn-RS"/>
        </w:rPr>
        <w:t>činioce zadatog broja.</w:t>
      </w:r>
    </w:p>
    <w:p w14:paraId="1760E866" w14:textId="1DB9E31F" w:rsidR="00A04C1D" w:rsidRPr="009E7811" w:rsidRDefault="00A04C1D" w:rsidP="00A04C1D">
      <w:pPr>
        <w:rPr>
          <w:lang w:val="sr-Latn-RS"/>
        </w:rPr>
      </w:pPr>
      <w:r>
        <w:rPr>
          <w:lang w:val="sr-Latn-RS"/>
        </w:rPr>
        <w:br w:type="page"/>
      </w:r>
    </w:p>
    <w:p w14:paraId="45C89B02" w14:textId="77777777" w:rsidR="008C6536" w:rsidRDefault="008C6536" w:rsidP="008C6536">
      <w:pPr>
        <w:pStyle w:val="IIInivonaslova-Odeljak"/>
      </w:pPr>
      <w:bookmarkStart w:id="6" w:name="_Toc167118802"/>
      <w:r>
        <w:lastRenderedPageBreak/>
        <w:t>Način paralelizacije</w:t>
      </w:r>
      <w:bookmarkEnd w:id="6"/>
    </w:p>
    <w:p w14:paraId="6913AEB2" w14:textId="697FD762" w:rsidR="0022170F" w:rsidRDefault="00DA6BF9" w:rsidP="00636871">
      <w:pPr>
        <w:pStyle w:val="Osnovnitekst"/>
        <w:rPr>
          <w:lang w:val="sr-Latn-RS"/>
        </w:rPr>
      </w:pPr>
      <w:r>
        <w:rPr>
          <w:lang w:val="sr-Latn-RS"/>
        </w:rPr>
        <w:t xml:space="preserve">Za paralelizaciju je izabrana petlja u main funkciji programa jer se prilikom testiranja i istraživanja mogućih rešenja pokazala kao najpogodniji deo koda za raspodelu po nitima. </w:t>
      </w:r>
      <w:r w:rsidR="0022170F">
        <w:rPr>
          <w:lang w:val="sr-Latn-RS"/>
        </w:rPr>
        <w:t xml:space="preserve">Ideja za paralelizaciju </w:t>
      </w:r>
      <w:r w:rsidR="00D4730D">
        <w:rPr>
          <w:lang w:val="sr-Latn-RS"/>
        </w:rPr>
        <w:t>programa se oslanja na činjenic</w:t>
      </w:r>
      <w:r w:rsidR="00E9596D">
        <w:rPr>
          <w:lang w:val="sr-Latn-RS"/>
        </w:rPr>
        <w:t xml:space="preserve">u da je </w:t>
      </w:r>
      <w:r w:rsidR="007B31DB">
        <w:rPr>
          <w:lang w:val="sr-Latn-RS"/>
        </w:rPr>
        <w:t xml:space="preserve">gustina aritmetičkih brojeva </w:t>
      </w:r>
      <w:r w:rsidR="00813D7C">
        <w:rPr>
          <w:lang w:val="sr-Latn-RS"/>
        </w:rPr>
        <w:t>približno ½</w:t>
      </w:r>
      <w:r w:rsidR="00813D7C">
        <w:rPr>
          <w:lang w:val="en-US"/>
        </w:rPr>
        <w:t xml:space="preserve">. </w:t>
      </w:r>
      <w:r w:rsidR="00A428F0">
        <w:rPr>
          <w:lang w:val="sr-Latn-RS"/>
        </w:rPr>
        <w:t>Sa sigurnošću možemo da tvrdimo da će b</w:t>
      </w:r>
      <w:r w:rsidR="000726E2">
        <w:rPr>
          <w:lang w:val="sr-Latn-RS"/>
        </w:rPr>
        <w:t xml:space="preserve">roj aritmetičkih brojeva </w:t>
      </w:r>
      <w:r w:rsidR="00A428F0">
        <w:rPr>
          <w:lang w:val="sr-Latn-RS"/>
        </w:rPr>
        <w:t xml:space="preserve">u nekom intervalu biti </w:t>
      </w:r>
      <w:r w:rsidR="004C2E53">
        <w:rPr>
          <w:lang w:val="sr-Latn-RS"/>
        </w:rPr>
        <w:t xml:space="preserve">manji ili jednak </w:t>
      </w:r>
      <w:r w:rsidR="0073754B">
        <w:rPr>
          <w:lang w:val="sr-Latn-RS"/>
        </w:rPr>
        <w:t xml:space="preserve">broju prirodnih brojeva </w:t>
      </w:r>
      <w:r w:rsidR="00C503CF">
        <w:rPr>
          <w:lang w:val="sr-Latn-RS"/>
        </w:rPr>
        <w:t xml:space="preserve">u tom intervalu, odnosno veličini intervala. </w:t>
      </w:r>
      <w:r w:rsidR="0003268B">
        <w:rPr>
          <w:lang w:val="sr-Latn-RS"/>
        </w:rPr>
        <w:t xml:space="preserve">Na osnovu toga, </w:t>
      </w:r>
      <w:r w:rsidR="00D2093F">
        <w:rPr>
          <w:lang w:val="sr-Latn-RS"/>
        </w:rPr>
        <w:t xml:space="preserve">u prvom koraku </w:t>
      </w:r>
      <w:r w:rsidR="00882470">
        <w:rPr>
          <w:lang w:val="sr-Latn-RS"/>
        </w:rPr>
        <w:t>tražimo aritmetičke brojeve u intervalu od</w:t>
      </w:r>
      <w:r w:rsidR="00CF458B">
        <w:rPr>
          <w:lang w:val="sr-Latn-RS"/>
        </w:rPr>
        <w:t xml:space="preserve"> </w:t>
      </w:r>
      <w:r w:rsidR="004D0692">
        <w:rPr>
          <w:lang w:val="sr-Latn-RS"/>
        </w:rPr>
        <w:t>1 do traženog broja aritmetičkih brojeva.</w:t>
      </w:r>
      <w:r w:rsidR="008C7ADC">
        <w:rPr>
          <w:lang w:val="sr-Latn-RS"/>
        </w:rPr>
        <w:t xml:space="preserve"> Dati interval može jednostavno da se podeli na podintervale koji će biti dodeljeni </w:t>
      </w:r>
      <w:r w:rsidR="00213BA0">
        <w:rPr>
          <w:lang w:val="sr-Latn-RS"/>
        </w:rPr>
        <w:t>pojedinačnim nitima na obradu</w:t>
      </w:r>
      <w:r w:rsidR="00B773F8">
        <w:rPr>
          <w:lang w:val="sr-Latn-RS"/>
        </w:rPr>
        <w:t xml:space="preserve">. Kada sve niti završe obradu </w:t>
      </w:r>
      <w:r w:rsidR="00A9265C">
        <w:rPr>
          <w:lang w:val="sr-Latn-RS"/>
        </w:rPr>
        <w:t xml:space="preserve">dodeljenih intervala, sumiramo koliko je ukupno nađeno </w:t>
      </w:r>
      <w:r w:rsidR="006365EF">
        <w:rPr>
          <w:lang w:val="sr-Latn-RS"/>
        </w:rPr>
        <w:t xml:space="preserve">aritmetičkih brojeva. U narednom koraku, </w:t>
      </w:r>
      <w:r w:rsidR="00B86DA0">
        <w:rPr>
          <w:lang w:val="sr-Latn-RS"/>
        </w:rPr>
        <w:t xml:space="preserve">računamo razliku traženog broja </w:t>
      </w:r>
      <w:r w:rsidR="00FA72C9">
        <w:rPr>
          <w:lang w:val="sr-Latn-RS"/>
        </w:rPr>
        <w:t xml:space="preserve">i broja pronađenih </w:t>
      </w:r>
      <w:r w:rsidR="00B86DA0">
        <w:rPr>
          <w:lang w:val="sr-Latn-RS"/>
        </w:rPr>
        <w:t>aritmetičkih brojeva</w:t>
      </w:r>
      <w:r w:rsidR="00FA72C9">
        <w:rPr>
          <w:lang w:val="sr-Latn-RS"/>
        </w:rPr>
        <w:t xml:space="preserve">. </w:t>
      </w:r>
      <w:r w:rsidR="00321F85">
        <w:rPr>
          <w:lang w:val="sr-Latn-RS"/>
        </w:rPr>
        <w:t xml:space="preserve">Dobijena razlika predstavlja </w:t>
      </w:r>
      <w:r w:rsidR="00CF1CB5">
        <w:rPr>
          <w:lang w:val="sr-Latn-RS"/>
        </w:rPr>
        <w:t xml:space="preserve">veličinu </w:t>
      </w:r>
      <w:r w:rsidR="008838BA">
        <w:rPr>
          <w:lang w:val="sr-Latn-RS"/>
        </w:rPr>
        <w:t xml:space="preserve">narednog intervala za pretragu. </w:t>
      </w:r>
      <w:r w:rsidR="00805B35">
        <w:rPr>
          <w:lang w:val="sr-Latn-RS"/>
        </w:rPr>
        <w:t>Ovaj postupak se ponavlja d</w:t>
      </w:r>
      <w:r w:rsidR="00D17FE7">
        <w:rPr>
          <w:lang w:val="sr-Latn-RS"/>
        </w:rPr>
        <w:t xml:space="preserve">o trenutka kada je potrebno naći samo sledeći aritmetički broj, </w:t>
      </w:r>
      <w:r w:rsidR="00BF0D9E">
        <w:rPr>
          <w:lang w:val="sr-Latn-RS"/>
        </w:rPr>
        <w:t xml:space="preserve">što </w:t>
      </w:r>
      <w:r w:rsidR="006B4703">
        <w:rPr>
          <w:lang w:val="sr-Latn-RS"/>
        </w:rPr>
        <w:t xml:space="preserve">će </w:t>
      </w:r>
      <w:r w:rsidR="004C232A">
        <w:rPr>
          <w:lang w:val="sr-Latn-RS"/>
        </w:rPr>
        <w:t xml:space="preserve">veoma brzo </w:t>
      </w:r>
      <w:r w:rsidR="006B4703">
        <w:rPr>
          <w:lang w:val="sr-Latn-RS"/>
        </w:rPr>
        <w:t xml:space="preserve">moći </w:t>
      </w:r>
      <w:r w:rsidR="004C232A">
        <w:rPr>
          <w:lang w:val="sr-Latn-RS"/>
        </w:rPr>
        <w:t>jedna nit da odradi.</w:t>
      </w:r>
    </w:p>
    <w:p w14:paraId="21B2671A" w14:textId="6482F90B" w:rsidR="004741D3" w:rsidRDefault="004741D3" w:rsidP="00453721">
      <w:pPr>
        <w:pStyle w:val="IIInivonaslova-Odeljak"/>
      </w:pPr>
      <w:bookmarkStart w:id="7" w:name="_Toc167118803"/>
      <w:r>
        <w:t>Zadatak 1</w:t>
      </w:r>
      <w:bookmarkEnd w:id="7"/>
    </w:p>
    <w:p w14:paraId="3D9CA63F" w14:textId="36DD52F8" w:rsidR="00A04C1D" w:rsidRPr="00206D2B" w:rsidRDefault="003200F6" w:rsidP="008C6536">
      <w:pPr>
        <w:pStyle w:val="Osnovnitekst"/>
        <w:rPr>
          <w:lang w:val="en-US"/>
        </w:rPr>
      </w:pPr>
      <w:r>
        <w:rPr>
          <w:lang w:val="sr-Latn-RS"/>
        </w:rPr>
        <w:t>Osnovni koncept rešenja jeste da postoji jedna nit zadužena za raspodelu posla i ispis rezultata. Kako bi se postigli što bolji rezultati, pokušano je da se broj naredbi za komunikaciju i količina razmenjenoh podataka između niti svede na minimum. Zbog toga, glavna (master) nit šalje ostalim nitima samo ukupan broj pronađenih aritmetičkih brojeva, na osnovu čega ostale niti pojedinačno mogu da odrede koji deo posla je njihov za obradu. Nakon završetka svog dela posla, niti koriste MPI</w:t>
      </w:r>
      <w:r>
        <w:rPr>
          <w:lang w:val="sr-Cyrl-RS"/>
        </w:rPr>
        <w:t>_</w:t>
      </w:r>
      <w:r>
        <w:rPr>
          <w:lang w:val="en-US"/>
        </w:rPr>
        <w:t xml:space="preserve">Reduce </w:t>
      </w:r>
      <w:proofErr w:type="spellStart"/>
      <w:r>
        <w:rPr>
          <w:lang w:val="en-US"/>
        </w:rPr>
        <w:t>direktivu</w:t>
      </w:r>
      <w:proofErr w:type="spellEnd"/>
      <w:r>
        <w:rPr>
          <w:lang w:val="en-US"/>
        </w:rPr>
        <w:t xml:space="preserve"> </w:t>
      </w:r>
      <w:proofErr w:type="spellStart"/>
      <w:r>
        <w:rPr>
          <w:lang w:val="en-US"/>
        </w:rPr>
        <w:t>pomo</w:t>
      </w:r>
      <w:proofErr w:type="spellEnd"/>
      <w:r>
        <w:rPr>
          <w:lang w:val="sr-Latn-RS"/>
        </w:rPr>
        <w:t xml:space="preserve">ću koje se u master procesu dobija ukupan broj nađenih aritmetičkih brojeva. Vodi se računa o slučaju gde je broj procesa radnika veći od preostalog broja aritmetičkih brojeva koje treba naći. U tom slučaju, neki procesi ne preuzimaju zadatak traženja aritmetičkih brojeva, a čitav obim preostalog posla je ispravno raspodeljen </w:t>
      </w:r>
      <w:r w:rsidR="00206D2B">
        <w:rPr>
          <w:lang w:val="sr-Latn-RS"/>
        </w:rPr>
        <w:t xml:space="preserve">na druge </w:t>
      </w:r>
      <w:r>
        <w:rPr>
          <w:lang w:val="sr-Latn-RS"/>
        </w:rPr>
        <w:t>procese.</w:t>
      </w:r>
    </w:p>
    <w:p w14:paraId="69BAED29" w14:textId="432BD609" w:rsidR="008C6536" w:rsidRDefault="008C6536" w:rsidP="008C6536">
      <w:pPr>
        <w:pStyle w:val="IInivonaslova-Potpoglavlje"/>
      </w:pPr>
      <w:bookmarkStart w:id="8" w:name="_Toc167118804"/>
      <w:r>
        <w:t>Rezultati</w:t>
      </w:r>
      <w:r w:rsidR="004A6E89">
        <w:t xml:space="preserve"> – Zadatak 1</w:t>
      </w:r>
      <w:bookmarkEnd w:id="8"/>
    </w:p>
    <w:p w14:paraId="3EE1EB74" w14:textId="76D524C0" w:rsidR="005240D0" w:rsidRDefault="008C6536" w:rsidP="007E13F3">
      <w:pPr>
        <w:pStyle w:val="Osnovnitekst"/>
      </w:pPr>
      <w:r>
        <w:t xml:space="preserve">U okviru ove sekcije su izloženi rezultati paralelizacije </w:t>
      </w:r>
      <w:r w:rsidR="00781ADF">
        <w:t>koda za traž</w:t>
      </w:r>
      <w:r w:rsidR="00990C64">
        <w:t>enje aritmetičkih brojeva pomoću worksharing direktiva</w:t>
      </w:r>
      <w:r>
        <w:t>.</w:t>
      </w:r>
    </w:p>
    <w:p w14:paraId="1CE1BD8E" w14:textId="77777777" w:rsidR="008C6536" w:rsidRDefault="008C6536" w:rsidP="008C6536">
      <w:pPr>
        <w:pStyle w:val="IIInivonaslova-Odeljak"/>
      </w:pPr>
      <w:bookmarkStart w:id="9" w:name="_Toc167118805"/>
      <w:r>
        <w:t>Logovi izvršavanja</w:t>
      </w:r>
      <w:bookmarkEnd w:id="9"/>
    </w:p>
    <w:p w14:paraId="5BABFD42" w14:textId="0BB0911B" w:rsidR="00DE1C79" w:rsidRPr="0078175C" w:rsidRDefault="00BB210B" w:rsidP="0078175C">
      <w:pPr>
        <w:pStyle w:val="Osnovnitekst"/>
      </w:pPr>
      <w:r>
        <w:t>Ovde su dati logovi izvršavanja za definisane test primere i različit broj niti.</w:t>
      </w:r>
    </w:p>
    <w:p w14:paraId="3E7F118D" w14:textId="77777777" w:rsidR="00453999" w:rsidRDefault="00453999" w:rsidP="00453999">
      <w:pPr>
        <w:pStyle w:val="Programskikod"/>
      </w:pPr>
      <w:r>
        <w:t>10001th arithmetic number is 12955</w:t>
      </w:r>
    </w:p>
    <w:p w14:paraId="2BD12A50" w14:textId="77777777" w:rsidR="00453999" w:rsidRDefault="00453999" w:rsidP="00453999">
      <w:pPr>
        <w:pStyle w:val="Programskikod"/>
      </w:pPr>
      <w:r>
        <w:t>Number of composite arithmetic numbers &lt;= 12955: 8459</w:t>
      </w:r>
    </w:p>
    <w:p w14:paraId="1250FB9C" w14:textId="77777777" w:rsidR="00453999" w:rsidRDefault="00453999" w:rsidP="00453999">
      <w:pPr>
        <w:pStyle w:val="Programskikod"/>
      </w:pPr>
    </w:p>
    <w:p w14:paraId="47D13A28" w14:textId="77777777" w:rsidR="00453999" w:rsidRDefault="00453999" w:rsidP="00453999">
      <w:pPr>
        <w:pStyle w:val="Programskikod"/>
      </w:pPr>
      <w:r>
        <w:lastRenderedPageBreak/>
        <w:t>real    0m0.005s</w:t>
      </w:r>
    </w:p>
    <w:p w14:paraId="40B0E9FF" w14:textId="77777777" w:rsidR="00453999" w:rsidRDefault="00453999" w:rsidP="00453999">
      <w:pPr>
        <w:pStyle w:val="Programskikod"/>
      </w:pPr>
      <w:r>
        <w:t>user    0m0.005s</w:t>
      </w:r>
    </w:p>
    <w:p w14:paraId="5E0DB0D4" w14:textId="77777777" w:rsidR="00453999" w:rsidRDefault="00453999" w:rsidP="00453999">
      <w:pPr>
        <w:pStyle w:val="Programskikod"/>
      </w:pPr>
      <w:r>
        <w:t>sys     0m0.000s</w:t>
      </w:r>
    </w:p>
    <w:p w14:paraId="4E45A303" w14:textId="77777777" w:rsidR="00453999" w:rsidRDefault="00453999" w:rsidP="00453999">
      <w:pPr>
        <w:pStyle w:val="Programskikod"/>
      </w:pPr>
    </w:p>
    <w:p w14:paraId="608B7671" w14:textId="77777777" w:rsidR="00453999" w:rsidRDefault="00453999" w:rsidP="00453999">
      <w:pPr>
        <w:pStyle w:val="Programskikod"/>
      </w:pPr>
      <w:r>
        <w:t>100001th arithmetic number is 125589</w:t>
      </w:r>
    </w:p>
    <w:p w14:paraId="614BAA69" w14:textId="77777777" w:rsidR="00453999" w:rsidRDefault="00453999" w:rsidP="00453999">
      <w:pPr>
        <w:pStyle w:val="Programskikod"/>
      </w:pPr>
      <w:r>
        <w:t>Number of composite arithmetic numbers &lt;= 125589: 88220</w:t>
      </w:r>
    </w:p>
    <w:p w14:paraId="2ED5646C" w14:textId="77777777" w:rsidR="00453999" w:rsidRDefault="00453999" w:rsidP="00453999">
      <w:pPr>
        <w:pStyle w:val="Programskikod"/>
      </w:pPr>
    </w:p>
    <w:p w14:paraId="4B7A5AC0" w14:textId="77777777" w:rsidR="00453999" w:rsidRDefault="00453999" w:rsidP="00453999">
      <w:pPr>
        <w:pStyle w:val="Programskikod"/>
      </w:pPr>
      <w:r>
        <w:t>real    0m0.014s</w:t>
      </w:r>
    </w:p>
    <w:p w14:paraId="2FF85796" w14:textId="77777777" w:rsidR="00453999" w:rsidRDefault="00453999" w:rsidP="00453999">
      <w:pPr>
        <w:pStyle w:val="Programskikod"/>
      </w:pPr>
      <w:r>
        <w:t>user    0m0.014s</w:t>
      </w:r>
    </w:p>
    <w:p w14:paraId="6544D52E" w14:textId="77777777" w:rsidR="00453999" w:rsidRDefault="00453999" w:rsidP="00453999">
      <w:pPr>
        <w:pStyle w:val="Programskikod"/>
      </w:pPr>
      <w:r>
        <w:t>sys     0m0.000s</w:t>
      </w:r>
    </w:p>
    <w:p w14:paraId="1CB32EB0" w14:textId="77777777" w:rsidR="00453999" w:rsidRDefault="00453999" w:rsidP="00453999">
      <w:pPr>
        <w:pStyle w:val="Programskikod"/>
      </w:pPr>
    </w:p>
    <w:p w14:paraId="2112DBC6" w14:textId="77777777" w:rsidR="00453999" w:rsidRDefault="00453999" w:rsidP="00453999">
      <w:pPr>
        <w:pStyle w:val="Programskikod"/>
      </w:pPr>
      <w:r>
        <w:t>1000001th arithmetic number is 1228665</w:t>
      </w:r>
    </w:p>
    <w:p w14:paraId="6B85F97E" w14:textId="77777777" w:rsidR="00453999" w:rsidRDefault="00453999" w:rsidP="00453999">
      <w:pPr>
        <w:pStyle w:val="Programskikod"/>
      </w:pPr>
      <w:r>
        <w:t>Number of composite arithmetic numbers &lt;= 1228665: 905044</w:t>
      </w:r>
    </w:p>
    <w:p w14:paraId="0DC14A51" w14:textId="77777777" w:rsidR="00453999" w:rsidRDefault="00453999" w:rsidP="00453999">
      <w:pPr>
        <w:pStyle w:val="Programskikod"/>
      </w:pPr>
    </w:p>
    <w:p w14:paraId="4B4CBC7F" w14:textId="77777777" w:rsidR="00453999" w:rsidRDefault="00453999" w:rsidP="00453999">
      <w:pPr>
        <w:pStyle w:val="Programskikod"/>
      </w:pPr>
      <w:r>
        <w:t>real    0m0.176s</w:t>
      </w:r>
    </w:p>
    <w:p w14:paraId="59E84162" w14:textId="77777777" w:rsidR="00453999" w:rsidRDefault="00453999" w:rsidP="00453999">
      <w:pPr>
        <w:pStyle w:val="Programskikod"/>
      </w:pPr>
      <w:r>
        <w:t>user    0m0.176s</w:t>
      </w:r>
    </w:p>
    <w:p w14:paraId="3E211FFF" w14:textId="77777777" w:rsidR="00453999" w:rsidRDefault="00453999" w:rsidP="00453999">
      <w:pPr>
        <w:pStyle w:val="Programskikod"/>
      </w:pPr>
      <w:r>
        <w:t>sys     0m0.000s</w:t>
      </w:r>
    </w:p>
    <w:p w14:paraId="17D559D9" w14:textId="77777777" w:rsidR="00453999" w:rsidRDefault="00453999" w:rsidP="00453999">
      <w:pPr>
        <w:pStyle w:val="Programskikod"/>
      </w:pPr>
    </w:p>
    <w:p w14:paraId="6EE495FF" w14:textId="77777777" w:rsidR="00453999" w:rsidRDefault="00453999" w:rsidP="00453999">
      <w:pPr>
        <w:pStyle w:val="Programskikod"/>
      </w:pPr>
      <w:r>
        <w:t>10000001th arithmetic number is 12088245</w:t>
      </w:r>
    </w:p>
    <w:p w14:paraId="525B525E" w14:textId="77777777" w:rsidR="00453999" w:rsidRDefault="00453999" w:rsidP="00453999">
      <w:pPr>
        <w:pStyle w:val="Programskikod"/>
      </w:pPr>
      <w:r>
        <w:t>Number of composite arithmetic numbers &lt;= 12088245: 9206548</w:t>
      </w:r>
    </w:p>
    <w:p w14:paraId="1473CE5F" w14:textId="77777777" w:rsidR="00453999" w:rsidRDefault="00453999" w:rsidP="00453999">
      <w:pPr>
        <w:pStyle w:val="Programskikod"/>
      </w:pPr>
    </w:p>
    <w:p w14:paraId="39C0CD68" w14:textId="11F766FA" w:rsidR="00453999" w:rsidRDefault="000A1F58" w:rsidP="00453999">
      <w:pPr>
        <w:pStyle w:val="Programskikod"/>
      </w:pPr>
      <w:r>
        <w:t>real    0m4.189</w:t>
      </w:r>
      <w:r w:rsidR="00453999">
        <w:t>s</w:t>
      </w:r>
    </w:p>
    <w:p w14:paraId="3494DFC8" w14:textId="4BB87AA8" w:rsidR="00453999" w:rsidRDefault="000A1F58" w:rsidP="00453999">
      <w:pPr>
        <w:pStyle w:val="Programskikod"/>
      </w:pPr>
      <w:r>
        <w:t>user    0m4.189</w:t>
      </w:r>
      <w:r w:rsidR="00453999">
        <w:t>s</w:t>
      </w:r>
    </w:p>
    <w:p w14:paraId="0A35EF82" w14:textId="3367A312" w:rsidR="005B7DC8" w:rsidRDefault="00453999" w:rsidP="00453999">
      <w:pPr>
        <w:pStyle w:val="Programskikod"/>
      </w:pPr>
      <w:r>
        <w:t>sys     0m0.004s</w:t>
      </w:r>
    </w:p>
    <w:p w14:paraId="4E04B4C4" w14:textId="56565A72" w:rsidR="005B7DC8" w:rsidRDefault="005B7DC8" w:rsidP="00A17057">
      <w:pPr>
        <w:pStyle w:val="Oznakaslike"/>
      </w:pPr>
      <w:r>
        <w:t>Listing 1. Sekvencijalno izvršavanje</w:t>
      </w:r>
    </w:p>
    <w:p w14:paraId="3B45EB0D" w14:textId="77777777" w:rsidR="005B200B" w:rsidRDefault="005B200B" w:rsidP="005B200B">
      <w:pPr>
        <w:pStyle w:val="Osnovnitekst"/>
      </w:pPr>
    </w:p>
    <w:p w14:paraId="04572619" w14:textId="77777777" w:rsidR="005B200B" w:rsidRDefault="005B200B" w:rsidP="005B200B">
      <w:pPr>
        <w:pStyle w:val="Osnovnitekst"/>
      </w:pPr>
    </w:p>
    <w:p w14:paraId="1E5D2E6D" w14:textId="77777777" w:rsidR="005B200B" w:rsidRDefault="005B200B" w:rsidP="005B200B">
      <w:pPr>
        <w:pStyle w:val="Osnovnitekst"/>
      </w:pPr>
    </w:p>
    <w:p w14:paraId="77CADEEA" w14:textId="77777777" w:rsidR="005B200B" w:rsidRDefault="005B200B" w:rsidP="005B200B">
      <w:pPr>
        <w:pStyle w:val="Osnovnitekst"/>
      </w:pPr>
    </w:p>
    <w:p w14:paraId="3CD6B69C" w14:textId="77777777" w:rsidR="005B200B" w:rsidRDefault="005B200B" w:rsidP="005B200B">
      <w:pPr>
        <w:pStyle w:val="Osnovnitekst"/>
      </w:pPr>
    </w:p>
    <w:p w14:paraId="14286567" w14:textId="77777777" w:rsidR="005B200B" w:rsidRDefault="005B200B" w:rsidP="005B200B">
      <w:pPr>
        <w:pStyle w:val="Osnovnitekst"/>
      </w:pPr>
    </w:p>
    <w:p w14:paraId="6CC6D504" w14:textId="77777777" w:rsidR="005B200B" w:rsidRPr="005B200B" w:rsidRDefault="005B200B" w:rsidP="005B200B">
      <w:pPr>
        <w:pStyle w:val="Osnovnitekst"/>
      </w:pPr>
    </w:p>
    <w:p w14:paraId="76C9D22C" w14:textId="77777777" w:rsidR="00C11ECE" w:rsidRDefault="00C11ECE" w:rsidP="00C11ECE">
      <w:pPr>
        <w:pStyle w:val="Programskikod"/>
      </w:pPr>
      <w:r>
        <w:t>10001th arithmetic number is 12955</w:t>
      </w:r>
    </w:p>
    <w:p w14:paraId="3790E0FD" w14:textId="77777777" w:rsidR="00C11ECE" w:rsidRDefault="00C11ECE" w:rsidP="00C11ECE">
      <w:pPr>
        <w:pStyle w:val="Programskikod"/>
      </w:pPr>
      <w:r>
        <w:t>Number of composite arithmetic numbers &lt;= 12955: 8459</w:t>
      </w:r>
    </w:p>
    <w:p w14:paraId="4C141F41" w14:textId="77777777" w:rsidR="00C11ECE" w:rsidRDefault="00C11ECE" w:rsidP="00C11ECE">
      <w:pPr>
        <w:pStyle w:val="Programskikod"/>
      </w:pPr>
    </w:p>
    <w:p w14:paraId="3AFFD62F" w14:textId="1721EF40" w:rsidR="00C11ECE" w:rsidRDefault="00DB31BD" w:rsidP="00C11ECE">
      <w:pPr>
        <w:pStyle w:val="Programskikod"/>
      </w:pPr>
      <w:r>
        <w:lastRenderedPageBreak/>
        <w:t>real    0m0.299</w:t>
      </w:r>
      <w:r w:rsidR="00C11ECE">
        <w:t>s</w:t>
      </w:r>
    </w:p>
    <w:p w14:paraId="03C88D30" w14:textId="4ACAE96E" w:rsidR="00C11ECE" w:rsidRDefault="00DB31BD" w:rsidP="00C11ECE">
      <w:pPr>
        <w:pStyle w:val="Programskikod"/>
      </w:pPr>
      <w:r>
        <w:t>user    0m0.02</w:t>
      </w:r>
      <w:r w:rsidR="00C11ECE">
        <w:t>5s</w:t>
      </w:r>
    </w:p>
    <w:p w14:paraId="3FDD222F" w14:textId="2DE9DA98" w:rsidR="00C11ECE" w:rsidRDefault="00DB31BD" w:rsidP="00C11ECE">
      <w:pPr>
        <w:pStyle w:val="Programskikod"/>
      </w:pPr>
      <w:r>
        <w:t>sys     0m0.042</w:t>
      </w:r>
      <w:r w:rsidR="00C11ECE">
        <w:t>s</w:t>
      </w:r>
    </w:p>
    <w:p w14:paraId="2175444F" w14:textId="77777777" w:rsidR="00C11ECE" w:rsidRDefault="00C11ECE" w:rsidP="00C11ECE">
      <w:pPr>
        <w:pStyle w:val="Programskikod"/>
      </w:pPr>
    </w:p>
    <w:p w14:paraId="2ACA5F5F" w14:textId="77777777" w:rsidR="00C11ECE" w:rsidRDefault="00C11ECE" w:rsidP="00C11ECE">
      <w:pPr>
        <w:pStyle w:val="Programskikod"/>
      </w:pPr>
      <w:r>
        <w:t>100001th arithmetic number is 125589</w:t>
      </w:r>
    </w:p>
    <w:p w14:paraId="30B97CBB" w14:textId="77777777" w:rsidR="00C11ECE" w:rsidRDefault="00C11ECE" w:rsidP="00C11ECE">
      <w:pPr>
        <w:pStyle w:val="Programskikod"/>
      </w:pPr>
      <w:r>
        <w:t>Number of composite arithmetic numbers &lt;= 125589: 88220</w:t>
      </w:r>
    </w:p>
    <w:p w14:paraId="56F2D4C5" w14:textId="77777777" w:rsidR="00C11ECE" w:rsidRDefault="00C11ECE" w:rsidP="00C11ECE">
      <w:pPr>
        <w:pStyle w:val="Programskikod"/>
      </w:pPr>
    </w:p>
    <w:p w14:paraId="3CD9644E" w14:textId="694DC568" w:rsidR="00C11ECE" w:rsidRDefault="001719EF" w:rsidP="00C11ECE">
      <w:pPr>
        <w:pStyle w:val="Programskikod"/>
      </w:pPr>
      <w:r>
        <w:t>real    0m0.291</w:t>
      </w:r>
      <w:r w:rsidR="00C11ECE">
        <w:t>s</w:t>
      </w:r>
    </w:p>
    <w:p w14:paraId="7AE9DCE6" w14:textId="45DD2719" w:rsidR="00C11ECE" w:rsidRDefault="001719EF" w:rsidP="00C11ECE">
      <w:pPr>
        <w:pStyle w:val="Programskikod"/>
      </w:pPr>
      <w:r>
        <w:t>user    0m0.04</w:t>
      </w:r>
      <w:r w:rsidR="00C11ECE">
        <w:t>4s</w:t>
      </w:r>
    </w:p>
    <w:p w14:paraId="78CC5837" w14:textId="216C7871" w:rsidR="00C11ECE" w:rsidRDefault="001719EF" w:rsidP="00C11ECE">
      <w:pPr>
        <w:pStyle w:val="Programskikod"/>
      </w:pPr>
      <w:r>
        <w:t>sys     0m0.033</w:t>
      </w:r>
      <w:r w:rsidR="00C11ECE">
        <w:t>s</w:t>
      </w:r>
    </w:p>
    <w:p w14:paraId="52612F24" w14:textId="77777777" w:rsidR="00C11ECE" w:rsidRDefault="00C11ECE" w:rsidP="00C11ECE">
      <w:pPr>
        <w:pStyle w:val="Programskikod"/>
      </w:pPr>
    </w:p>
    <w:p w14:paraId="755A46FA" w14:textId="77777777" w:rsidR="00C11ECE" w:rsidRDefault="00C11ECE" w:rsidP="00C11ECE">
      <w:pPr>
        <w:pStyle w:val="Programskikod"/>
      </w:pPr>
      <w:r>
        <w:t>1000001th arithmetic number is 1228665</w:t>
      </w:r>
    </w:p>
    <w:p w14:paraId="2361C8ED" w14:textId="77777777" w:rsidR="00C11ECE" w:rsidRDefault="00C11ECE" w:rsidP="00C11ECE">
      <w:pPr>
        <w:pStyle w:val="Programskikod"/>
      </w:pPr>
      <w:r>
        <w:t>Number of composite arithmetic numbers &lt;= 1228665: 905044</w:t>
      </w:r>
    </w:p>
    <w:p w14:paraId="7965F958" w14:textId="77777777" w:rsidR="00C11ECE" w:rsidRDefault="00C11ECE" w:rsidP="00C11ECE">
      <w:pPr>
        <w:pStyle w:val="Programskikod"/>
      </w:pPr>
    </w:p>
    <w:p w14:paraId="581BAF96" w14:textId="6C84F8AF" w:rsidR="00C11ECE" w:rsidRDefault="00D935E6" w:rsidP="00C11ECE">
      <w:pPr>
        <w:pStyle w:val="Programskikod"/>
      </w:pPr>
      <w:r>
        <w:t>real    0m0.514</w:t>
      </w:r>
      <w:r w:rsidR="00C11ECE">
        <w:t>s</w:t>
      </w:r>
    </w:p>
    <w:p w14:paraId="392BE8D5" w14:textId="2F6DF2ED" w:rsidR="00C11ECE" w:rsidRDefault="00D935E6" w:rsidP="00C11ECE">
      <w:pPr>
        <w:pStyle w:val="Programskikod"/>
      </w:pPr>
      <w:r>
        <w:t>user    0m0.269</w:t>
      </w:r>
      <w:r w:rsidR="00C11ECE">
        <w:t>s</w:t>
      </w:r>
    </w:p>
    <w:p w14:paraId="648FF6F6" w14:textId="1C9CA141" w:rsidR="00C11ECE" w:rsidRDefault="00D935E6" w:rsidP="00C11ECE">
      <w:pPr>
        <w:pStyle w:val="Programskikod"/>
      </w:pPr>
      <w:r>
        <w:t>sys     0m0.049</w:t>
      </w:r>
      <w:r w:rsidR="00C11ECE">
        <w:t>s</w:t>
      </w:r>
    </w:p>
    <w:p w14:paraId="0202356E" w14:textId="77777777" w:rsidR="00C11ECE" w:rsidRDefault="00C11ECE" w:rsidP="00C11ECE">
      <w:pPr>
        <w:pStyle w:val="Programskikod"/>
      </w:pPr>
    </w:p>
    <w:p w14:paraId="29C86C51" w14:textId="77777777" w:rsidR="00C11ECE" w:rsidRDefault="00C11ECE" w:rsidP="00C11ECE">
      <w:pPr>
        <w:pStyle w:val="Programskikod"/>
      </w:pPr>
      <w:r>
        <w:t>10000001th arithmetic number is 12088245</w:t>
      </w:r>
    </w:p>
    <w:p w14:paraId="08F0317A" w14:textId="77777777" w:rsidR="00C11ECE" w:rsidRDefault="00C11ECE" w:rsidP="00C11ECE">
      <w:pPr>
        <w:pStyle w:val="Programskikod"/>
      </w:pPr>
      <w:r>
        <w:t>Number of composite arithmetic numbers &lt;= 12088245: 9206548</w:t>
      </w:r>
    </w:p>
    <w:p w14:paraId="01A6DBD5" w14:textId="77777777" w:rsidR="00C11ECE" w:rsidRDefault="00C11ECE" w:rsidP="00C11ECE">
      <w:pPr>
        <w:pStyle w:val="Programskikod"/>
      </w:pPr>
    </w:p>
    <w:p w14:paraId="794C2AEE" w14:textId="4180D4A7" w:rsidR="00C11ECE" w:rsidRDefault="00062996" w:rsidP="00C11ECE">
      <w:pPr>
        <w:pStyle w:val="Programskikod"/>
      </w:pPr>
      <w:r>
        <w:t>real    0m5.135</w:t>
      </w:r>
      <w:r w:rsidR="00C11ECE">
        <w:t>s</w:t>
      </w:r>
    </w:p>
    <w:p w14:paraId="41BA2D09" w14:textId="5C3A73CD" w:rsidR="00DC5A40" w:rsidRDefault="00C11ECE" w:rsidP="004D749F">
      <w:pPr>
        <w:pStyle w:val="Programskikod"/>
      </w:pPr>
      <w:r>
        <w:t xml:space="preserve">user    </w:t>
      </w:r>
      <w:r w:rsidR="00332848">
        <w:t>0m4.890</w:t>
      </w:r>
      <w:r>
        <w:t>s</w:t>
      </w:r>
    </w:p>
    <w:p w14:paraId="1F6FD733" w14:textId="50BD1437" w:rsidR="00EB15D8" w:rsidRDefault="00332848" w:rsidP="004D749F">
      <w:pPr>
        <w:pStyle w:val="Programskikod"/>
      </w:pPr>
      <w:r>
        <w:t>sys     0m0.048</w:t>
      </w:r>
      <w:r w:rsidR="00EB15D8" w:rsidRPr="00EB15D8">
        <w:t>s</w:t>
      </w:r>
    </w:p>
    <w:p w14:paraId="5CA7579B" w14:textId="0C0E61A2" w:rsidR="009E1177" w:rsidRDefault="003A2F02" w:rsidP="003A2F02">
      <w:pPr>
        <w:pStyle w:val="Oznakaslike"/>
      </w:pPr>
      <w:r>
        <w:t xml:space="preserve">Listing 2. Izvršavanje </w:t>
      </w:r>
      <w:r w:rsidR="009E1177">
        <w:t xml:space="preserve">paralelizovanog koda </w:t>
      </w:r>
      <w:r w:rsidR="00A17057">
        <w:t xml:space="preserve">za zadatak 1 </w:t>
      </w:r>
      <w:r w:rsidR="009E1177">
        <w:t>za 1 nit</w:t>
      </w:r>
    </w:p>
    <w:p w14:paraId="2EBF7FEC" w14:textId="77777777" w:rsidR="009E1177" w:rsidRDefault="009E1177">
      <w:pPr>
        <w:rPr>
          <w:b/>
          <w:bCs/>
          <w:sz w:val="20"/>
          <w:szCs w:val="20"/>
          <w:lang w:val="sr-Latn-CS"/>
        </w:rPr>
      </w:pPr>
      <w:r>
        <w:br w:type="page"/>
      </w:r>
    </w:p>
    <w:p w14:paraId="49FDFCD0" w14:textId="77777777" w:rsidR="004D749F" w:rsidRDefault="004D749F" w:rsidP="004D749F">
      <w:pPr>
        <w:pStyle w:val="Programskikod"/>
      </w:pPr>
      <w:r>
        <w:lastRenderedPageBreak/>
        <w:t>10001th arithmetic number is 12955</w:t>
      </w:r>
    </w:p>
    <w:p w14:paraId="2FD88783" w14:textId="77777777" w:rsidR="004D749F" w:rsidRDefault="004D749F" w:rsidP="004D749F">
      <w:pPr>
        <w:pStyle w:val="Programskikod"/>
      </w:pPr>
      <w:r>
        <w:t>Number of composite arithmetic numbers &lt;= 12955: 8459</w:t>
      </w:r>
    </w:p>
    <w:p w14:paraId="20D37F2A" w14:textId="77777777" w:rsidR="004D749F" w:rsidRDefault="004D749F" w:rsidP="004D749F">
      <w:pPr>
        <w:pStyle w:val="Programskikod"/>
      </w:pPr>
    </w:p>
    <w:p w14:paraId="6CC2282D" w14:textId="6FEA32CB" w:rsidR="004D749F" w:rsidRDefault="00F72FE1" w:rsidP="004D749F">
      <w:pPr>
        <w:pStyle w:val="Programskikod"/>
      </w:pPr>
      <w:r>
        <w:t>real    0m0.301</w:t>
      </w:r>
      <w:r w:rsidR="004D749F">
        <w:t>s</w:t>
      </w:r>
    </w:p>
    <w:p w14:paraId="6F8C2FD8" w14:textId="7E62826F" w:rsidR="004D749F" w:rsidRDefault="00F72FE1" w:rsidP="004D749F">
      <w:pPr>
        <w:pStyle w:val="Programskikod"/>
      </w:pPr>
      <w:r>
        <w:t>user    0m0.073</w:t>
      </w:r>
      <w:r w:rsidR="004D749F">
        <w:t>s</w:t>
      </w:r>
    </w:p>
    <w:p w14:paraId="70146814" w14:textId="4D03E712" w:rsidR="004D749F" w:rsidRDefault="00F72FE1" w:rsidP="004D749F">
      <w:pPr>
        <w:pStyle w:val="Programskikod"/>
      </w:pPr>
      <w:r>
        <w:t>sys     0m0.067</w:t>
      </w:r>
      <w:r w:rsidR="004D749F">
        <w:t>s</w:t>
      </w:r>
    </w:p>
    <w:p w14:paraId="59E9B5C9" w14:textId="77777777" w:rsidR="004D749F" w:rsidRDefault="004D749F" w:rsidP="004D749F">
      <w:pPr>
        <w:pStyle w:val="Programskikod"/>
      </w:pPr>
    </w:p>
    <w:p w14:paraId="75EFB6DC" w14:textId="77777777" w:rsidR="004D749F" w:rsidRDefault="004D749F" w:rsidP="004D749F">
      <w:pPr>
        <w:pStyle w:val="Programskikod"/>
      </w:pPr>
      <w:r>
        <w:t>100001th arithmetic number is 125589</w:t>
      </w:r>
    </w:p>
    <w:p w14:paraId="084703C5" w14:textId="77777777" w:rsidR="004D749F" w:rsidRDefault="004D749F" w:rsidP="004D749F">
      <w:pPr>
        <w:pStyle w:val="Programskikod"/>
      </w:pPr>
      <w:r>
        <w:t>Number of composite arithmetic numbers &lt;= 125589: 88220</w:t>
      </w:r>
    </w:p>
    <w:p w14:paraId="27685B22" w14:textId="77777777" w:rsidR="004D749F" w:rsidRDefault="004D749F" w:rsidP="004D749F">
      <w:pPr>
        <w:pStyle w:val="Programskikod"/>
      </w:pPr>
    </w:p>
    <w:p w14:paraId="697CF487" w14:textId="2365547F" w:rsidR="004D749F" w:rsidRDefault="004D79E2" w:rsidP="004D749F">
      <w:pPr>
        <w:pStyle w:val="Programskikod"/>
      </w:pPr>
      <w:r>
        <w:t>real    0m0.288</w:t>
      </w:r>
      <w:r w:rsidR="004D749F">
        <w:t>s</w:t>
      </w:r>
    </w:p>
    <w:p w14:paraId="79BDBC53" w14:textId="72228EA4" w:rsidR="004D749F" w:rsidRDefault="004D79E2" w:rsidP="004D749F">
      <w:pPr>
        <w:pStyle w:val="Programskikod"/>
      </w:pPr>
      <w:r>
        <w:t>user    0m0.082</w:t>
      </w:r>
      <w:r w:rsidR="004D749F">
        <w:t>s</w:t>
      </w:r>
    </w:p>
    <w:p w14:paraId="7EEEC1D2" w14:textId="1E66D1B0" w:rsidR="004D749F" w:rsidRDefault="004D79E2" w:rsidP="004D749F">
      <w:pPr>
        <w:pStyle w:val="Programskikod"/>
      </w:pPr>
      <w:r>
        <w:t>sys     0m0.070</w:t>
      </w:r>
      <w:r w:rsidR="004D749F">
        <w:t>s</w:t>
      </w:r>
    </w:p>
    <w:p w14:paraId="288E974B" w14:textId="77777777" w:rsidR="004D749F" w:rsidRDefault="004D749F" w:rsidP="004D749F">
      <w:pPr>
        <w:pStyle w:val="Programskikod"/>
      </w:pPr>
    </w:p>
    <w:p w14:paraId="014ED16C" w14:textId="77777777" w:rsidR="004D749F" w:rsidRDefault="004D749F" w:rsidP="004D749F">
      <w:pPr>
        <w:pStyle w:val="Programskikod"/>
      </w:pPr>
      <w:r>
        <w:t>1000001th arithmetic number is 1228665</w:t>
      </w:r>
    </w:p>
    <w:p w14:paraId="47C4C00D" w14:textId="77777777" w:rsidR="004D749F" w:rsidRDefault="004D749F" w:rsidP="004D749F">
      <w:pPr>
        <w:pStyle w:val="Programskikod"/>
      </w:pPr>
      <w:r>
        <w:t>Number of composite arithmetic numbers &lt;= 1228665: 905044</w:t>
      </w:r>
    </w:p>
    <w:p w14:paraId="620885D1" w14:textId="77777777" w:rsidR="004D749F" w:rsidRDefault="004D749F" w:rsidP="004D749F">
      <w:pPr>
        <w:pStyle w:val="Programskikod"/>
      </w:pPr>
    </w:p>
    <w:p w14:paraId="7C029916" w14:textId="70813A7E" w:rsidR="004D749F" w:rsidRDefault="00362A7D" w:rsidP="004D749F">
      <w:pPr>
        <w:pStyle w:val="Programskikod"/>
      </w:pPr>
      <w:r>
        <w:t>real    0m0.417</w:t>
      </w:r>
      <w:r w:rsidR="004D749F">
        <w:t>s</w:t>
      </w:r>
    </w:p>
    <w:p w14:paraId="0AB7CBFE" w14:textId="3170526F" w:rsidR="004D749F" w:rsidRDefault="00362A7D" w:rsidP="004D749F">
      <w:pPr>
        <w:pStyle w:val="Programskikod"/>
      </w:pPr>
      <w:r>
        <w:t>user    0m0.305</w:t>
      </w:r>
      <w:r w:rsidR="004D749F">
        <w:t>s</w:t>
      </w:r>
    </w:p>
    <w:p w14:paraId="4819916F" w14:textId="3C98DCB8" w:rsidR="004D749F" w:rsidRDefault="00362A7D" w:rsidP="004D749F">
      <w:pPr>
        <w:pStyle w:val="Programskikod"/>
      </w:pPr>
      <w:r>
        <w:t>sys     0m0.083</w:t>
      </w:r>
      <w:r w:rsidR="004D749F">
        <w:t>s</w:t>
      </w:r>
    </w:p>
    <w:p w14:paraId="17ED3814" w14:textId="77777777" w:rsidR="004D749F" w:rsidRDefault="004D749F" w:rsidP="004D749F">
      <w:pPr>
        <w:pStyle w:val="Programskikod"/>
      </w:pPr>
    </w:p>
    <w:p w14:paraId="028D0833" w14:textId="77777777" w:rsidR="004D749F" w:rsidRDefault="004D749F" w:rsidP="004D749F">
      <w:pPr>
        <w:pStyle w:val="Programskikod"/>
      </w:pPr>
      <w:r>
        <w:t>10000001th arithmetic number is 12088245</w:t>
      </w:r>
    </w:p>
    <w:p w14:paraId="77803117" w14:textId="77777777" w:rsidR="004D749F" w:rsidRDefault="004D749F" w:rsidP="004D749F">
      <w:pPr>
        <w:pStyle w:val="Programskikod"/>
      </w:pPr>
      <w:r>
        <w:t>Number of composite arithmetic numbers &lt;= 12088245: 9206548</w:t>
      </w:r>
    </w:p>
    <w:p w14:paraId="0BE831C7" w14:textId="77777777" w:rsidR="004D749F" w:rsidRDefault="004D749F" w:rsidP="004D749F">
      <w:pPr>
        <w:pStyle w:val="Programskikod"/>
      </w:pPr>
    </w:p>
    <w:p w14:paraId="65CA516B" w14:textId="1A7D713F" w:rsidR="004D749F" w:rsidRDefault="002629A8" w:rsidP="004D749F">
      <w:pPr>
        <w:pStyle w:val="Programskikod"/>
      </w:pPr>
      <w:r>
        <w:t>real    0m3.243</w:t>
      </w:r>
      <w:r w:rsidR="004D749F">
        <w:t>s</w:t>
      </w:r>
    </w:p>
    <w:p w14:paraId="3D8FFBAD" w14:textId="4D619C2B" w:rsidR="009E1177" w:rsidRDefault="002629A8" w:rsidP="004D749F">
      <w:pPr>
        <w:pStyle w:val="Programskikod"/>
      </w:pPr>
      <w:r>
        <w:t>user    0m5.998</w:t>
      </w:r>
      <w:r w:rsidR="004D749F">
        <w:t>s</w:t>
      </w:r>
    </w:p>
    <w:p w14:paraId="1B8B23F2" w14:textId="07091967" w:rsidR="00A21497" w:rsidRDefault="002629A8" w:rsidP="004D749F">
      <w:pPr>
        <w:pStyle w:val="Programskikod"/>
      </w:pPr>
      <w:r>
        <w:t>sys     0m0.063</w:t>
      </w:r>
      <w:r w:rsidR="00A21497" w:rsidRPr="00A21497">
        <w:t>s</w:t>
      </w:r>
    </w:p>
    <w:p w14:paraId="57B6EA85" w14:textId="4D368324" w:rsidR="00A21497" w:rsidRDefault="009E1177" w:rsidP="009E1177">
      <w:pPr>
        <w:pStyle w:val="Oznakaslike"/>
      </w:pPr>
      <w:r>
        <w:t xml:space="preserve">Listing </w:t>
      </w:r>
      <w:r w:rsidR="00FE7A19">
        <w:t>3</w:t>
      </w:r>
      <w:r>
        <w:t xml:space="preserve">. Izvršavanje paralelizovanog koda </w:t>
      </w:r>
      <w:r w:rsidR="00B217D8">
        <w:t xml:space="preserve">za zadatak 1 </w:t>
      </w:r>
      <w:r>
        <w:t>za 2 niti</w:t>
      </w:r>
    </w:p>
    <w:p w14:paraId="1B90FA04" w14:textId="77777777" w:rsidR="00A21497" w:rsidRDefault="00A21497">
      <w:pPr>
        <w:rPr>
          <w:b/>
          <w:bCs/>
          <w:sz w:val="20"/>
          <w:szCs w:val="20"/>
          <w:lang w:val="sr-Latn-CS"/>
        </w:rPr>
      </w:pPr>
      <w:r>
        <w:br w:type="page"/>
      </w:r>
    </w:p>
    <w:p w14:paraId="640EC3AA" w14:textId="77777777" w:rsidR="009E1177" w:rsidRDefault="009E1177" w:rsidP="009E1177">
      <w:pPr>
        <w:pStyle w:val="Oznakaslike"/>
      </w:pPr>
    </w:p>
    <w:p w14:paraId="5F824642" w14:textId="77777777" w:rsidR="00430ACE" w:rsidRDefault="00430ACE" w:rsidP="00430ACE">
      <w:pPr>
        <w:pStyle w:val="Programskikod"/>
      </w:pPr>
      <w:r>
        <w:t>10001th arithmetic number is 12955</w:t>
      </w:r>
    </w:p>
    <w:p w14:paraId="23CE29A5" w14:textId="77777777" w:rsidR="00430ACE" w:rsidRDefault="00430ACE" w:rsidP="00430ACE">
      <w:pPr>
        <w:pStyle w:val="Programskikod"/>
      </w:pPr>
      <w:r>
        <w:t>Number of composite arithmetic numbers &lt;= 12955: 8459</w:t>
      </w:r>
    </w:p>
    <w:p w14:paraId="37206659" w14:textId="77777777" w:rsidR="00430ACE" w:rsidRDefault="00430ACE" w:rsidP="00430ACE">
      <w:pPr>
        <w:pStyle w:val="Programskikod"/>
      </w:pPr>
    </w:p>
    <w:p w14:paraId="71034224" w14:textId="4FF59C04" w:rsidR="00430ACE" w:rsidRDefault="00B9613B" w:rsidP="00430ACE">
      <w:pPr>
        <w:pStyle w:val="Programskikod"/>
      </w:pPr>
      <w:r>
        <w:t>real    0m0.289</w:t>
      </w:r>
      <w:r w:rsidR="00430ACE">
        <w:t>s</w:t>
      </w:r>
    </w:p>
    <w:p w14:paraId="250D48CE" w14:textId="712C8E18" w:rsidR="00430ACE" w:rsidRDefault="00B9613B" w:rsidP="00430ACE">
      <w:pPr>
        <w:pStyle w:val="Programskikod"/>
      </w:pPr>
      <w:r>
        <w:t>user    0m0.104</w:t>
      </w:r>
      <w:r w:rsidR="00430ACE">
        <w:t>s</w:t>
      </w:r>
    </w:p>
    <w:p w14:paraId="09AEC5B4" w14:textId="152F3862" w:rsidR="00430ACE" w:rsidRDefault="00B9613B" w:rsidP="00430ACE">
      <w:pPr>
        <w:pStyle w:val="Programskikod"/>
      </w:pPr>
      <w:r>
        <w:t>sys     0m0.114</w:t>
      </w:r>
      <w:r w:rsidR="00430ACE">
        <w:t>s</w:t>
      </w:r>
    </w:p>
    <w:p w14:paraId="10E34D14" w14:textId="77777777" w:rsidR="00430ACE" w:rsidRDefault="00430ACE" w:rsidP="00430ACE">
      <w:pPr>
        <w:pStyle w:val="Programskikod"/>
      </w:pPr>
    </w:p>
    <w:p w14:paraId="7B10C510" w14:textId="77777777" w:rsidR="00430ACE" w:rsidRDefault="00430ACE" w:rsidP="00430ACE">
      <w:pPr>
        <w:pStyle w:val="Programskikod"/>
      </w:pPr>
      <w:r>
        <w:t>100001th arithmetic number is 125589</w:t>
      </w:r>
    </w:p>
    <w:p w14:paraId="4D64FDFC" w14:textId="77777777" w:rsidR="00430ACE" w:rsidRDefault="00430ACE" w:rsidP="00430ACE">
      <w:pPr>
        <w:pStyle w:val="Programskikod"/>
      </w:pPr>
      <w:r>
        <w:t>Number of composite arithmetic numbers &lt;= 125589: 88220</w:t>
      </w:r>
    </w:p>
    <w:p w14:paraId="36707A19" w14:textId="77777777" w:rsidR="00430ACE" w:rsidRDefault="00430ACE" w:rsidP="00430ACE">
      <w:pPr>
        <w:pStyle w:val="Programskikod"/>
      </w:pPr>
    </w:p>
    <w:p w14:paraId="1408EAD9" w14:textId="0C8A0601" w:rsidR="00430ACE" w:rsidRDefault="008D123D" w:rsidP="00430ACE">
      <w:pPr>
        <w:pStyle w:val="Programskikod"/>
      </w:pPr>
      <w:r>
        <w:t>real    0m0.296</w:t>
      </w:r>
      <w:r w:rsidR="00430ACE">
        <w:t>s</w:t>
      </w:r>
    </w:p>
    <w:p w14:paraId="35265189" w14:textId="0EF77EFF" w:rsidR="00430ACE" w:rsidRDefault="008D123D" w:rsidP="00430ACE">
      <w:pPr>
        <w:pStyle w:val="Programskikod"/>
      </w:pPr>
      <w:r>
        <w:t>user    0m0.104</w:t>
      </w:r>
      <w:r w:rsidR="00430ACE">
        <w:t>s</w:t>
      </w:r>
    </w:p>
    <w:p w14:paraId="1A12D248" w14:textId="4E2875D2" w:rsidR="00430ACE" w:rsidRDefault="00982F5D" w:rsidP="00430ACE">
      <w:pPr>
        <w:pStyle w:val="Programskikod"/>
      </w:pPr>
      <w:r>
        <w:t>sys     0m0.122</w:t>
      </w:r>
      <w:r w:rsidR="00430ACE">
        <w:t>s</w:t>
      </w:r>
    </w:p>
    <w:p w14:paraId="5F19E201" w14:textId="77777777" w:rsidR="00430ACE" w:rsidRDefault="00430ACE" w:rsidP="00430ACE">
      <w:pPr>
        <w:pStyle w:val="Programskikod"/>
      </w:pPr>
    </w:p>
    <w:p w14:paraId="7F0035FF" w14:textId="77777777" w:rsidR="00430ACE" w:rsidRDefault="00430ACE" w:rsidP="00430ACE">
      <w:pPr>
        <w:pStyle w:val="Programskikod"/>
      </w:pPr>
      <w:r>
        <w:t>1000001th arithmetic number is 1228665</w:t>
      </w:r>
    </w:p>
    <w:p w14:paraId="46247E95" w14:textId="77777777" w:rsidR="00430ACE" w:rsidRDefault="00430ACE" w:rsidP="00430ACE">
      <w:pPr>
        <w:pStyle w:val="Programskikod"/>
      </w:pPr>
      <w:r>
        <w:t>Number of composite arithmetic numbers &lt;= 1228665: 905044</w:t>
      </w:r>
    </w:p>
    <w:p w14:paraId="0118F938" w14:textId="77777777" w:rsidR="00430ACE" w:rsidRDefault="00430ACE" w:rsidP="00430ACE">
      <w:pPr>
        <w:pStyle w:val="Programskikod"/>
      </w:pPr>
    </w:p>
    <w:p w14:paraId="361D79B7" w14:textId="1903020E" w:rsidR="00430ACE" w:rsidRDefault="00982F5D" w:rsidP="00430ACE">
      <w:pPr>
        <w:pStyle w:val="Programskikod"/>
      </w:pPr>
      <w:r>
        <w:t>real    0m0.362</w:t>
      </w:r>
      <w:r w:rsidR="00430ACE">
        <w:t>s</w:t>
      </w:r>
    </w:p>
    <w:p w14:paraId="23D326F1" w14:textId="7D1C8E69" w:rsidR="00430ACE" w:rsidRDefault="00982F5D" w:rsidP="00430ACE">
      <w:pPr>
        <w:pStyle w:val="Programskikod"/>
      </w:pPr>
      <w:r>
        <w:t>user    0m0.447</w:t>
      </w:r>
      <w:r w:rsidR="00430ACE">
        <w:t>s</w:t>
      </w:r>
    </w:p>
    <w:p w14:paraId="7689B919" w14:textId="7BCC3581" w:rsidR="00430ACE" w:rsidRDefault="00982F5D" w:rsidP="00430ACE">
      <w:pPr>
        <w:pStyle w:val="Programskikod"/>
      </w:pPr>
      <w:r>
        <w:t>sys     0m0.127</w:t>
      </w:r>
      <w:r w:rsidR="00430ACE">
        <w:t>s</w:t>
      </w:r>
    </w:p>
    <w:p w14:paraId="1C8EF436" w14:textId="77777777" w:rsidR="00430ACE" w:rsidRDefault="00430ACE" w:rsidP="00430ACE">
      <w:pPr>
        <w:pStyle w:val="Programskikod"/>
      </w:pPr>
    </w:p>
    <w:p w14:paraId="333B8679" w14:textId="77777777" w:rsidR="00430ACE" w:rsidRDefault="00430ACE" w:rsidP="00430ACE">
      <w:pPr>
        <w:pStyle w:val="Programskikod"/>
      </w:pPr>
      <w:r>
        <w:t>10000001th arithmetic number is 12088245</w:t>
      </w:r>
    </w:p>
    <w:p w14:paraId="0DA2950B" w14:textId="77777777" w:rsidR="00430ACE" w:rsidRDefault="00430ACE" w:rsidP="00430ACE">
      <w:pPr>
        <w:pStyle w:val="Programskikod"/>
      </w:pPr>
      <w:r>
        <w:t>Number of composite arithmetic numbers &lt;= 12088245: 9206548</w:t>
      </w:r>
    </w:p>
    <w:p w14:paraId="313C8C9B" w14:textId="77777777" w:rsidR="00430ACE" w:rsidRDefault="00430ACE" w:rsidP="00430ACE">
      <w:pPr>
        <w:pStyle w:val="Programskikod"/>
      </w:pPr>
    </w:p>
    <w:p w14:paraId="7AEAE654" w14:textId="42A98A18" w:rsidR="00430ACE" w:rsidRDefault="00982F5D" w:rsidP="00430ACE">
      <w:pPr>
        <w:pStyle w:val="Programskikod"/>
      </w:pPr>
      <w:r>
        <w:t>real    0m1.809</w:t>
      </w:r>
      <w:r w:rsidR="00430ACE">
        <w:t>s</w:t>
      </w:r>
    </w:p>
    <w:p w14:paraId="2093246C" w14:textId="200C708D" w:rsidR="00430ACE" w:rsidRDefault="00982F5D" w:rsidP="00430ACE">
      <w:pPr>
        <w:pStyle w:val="Programskikod"/>
      </w:pPr>
      <w:r>
        <w:t>user    0m6.231</w:t>
      </w:r>
      <w:r w:rsidR="00430ACE">
        <w:t>s</w:t>
      </w:r>
    </w:p>
    <w:p w14:paraId="3C9D385A" w14:textId="6845EBB1" w:rsidR="001D4F81" w:rsidRDefault="00982F5D" w:rsidP="00430ACE">
      <w:pPr>
        <w:pStyle w:val="Programskikod"/>
      </w:pPr>
      <w:r>
        <w:t>sys     0m0.166</w:t>
      </w:r>
      <w:r w:rsidR="00430ACE">
        <w:t>s</w:t>
      </w:r>
    </w:p>
    <w:p w14:paraId="7687B294" w14:textId="3F51E14E" w:rsidR="001D4F81" w:rsidRDefault="001D4F81" w:rsidP="001D4F81">
      <w:pPr>
        <w:pStyle w:val="Oznakaslike"/>
      </w:pPr>
      <w:r>
        <w:t xml:space="preserve">Listing 4. Izvršavanje paralelizovanog koda </w:t>
      </w:r>
      <w:r w:rsidR="00B217D8">
        <w:t xml:space="preserve">za zadatak 1 </w:t>
      </w:r>
      <w:r>
        <w:t>za 4 niti</w:t>
      </w:r>
    </w:p>
    <w:p w14:paraId="0D99C9F1" w14:textId="77777777" w:rsidR="001D4F81" w:rsidRDefault="001D4F81">
      <w:pPr>
        <w:rPr>
          <w:b/>
          <w:bCs/>
          <w:sz w:val="20"/>
          <w:szCs w:val="20"/>
          <w:lang w:val="sr-Latn-CS"/>
        </w:rPr>
      </w:pPr>
      <w:r>
        <w:br w:type="page"/>
      </w:r>
    </w:p>
    <w:p w14:paraId="32A3764E" w14:textId="77777777" w:rsidR="001D4F81" w:rsidRDefault="001D4F81" w:rsidP="001D4F81">
      <w:pPr>
        <w:pStyle w:val="Oznakaslike"/>
      </w:pPr>
    </w:p>
    <w:p w14:paraId="43364CA5" w14:textId="77777777" w:rsidR="00A166D4" w:rsidRDefault="00A166D4" w:rsidP="00A166D4">
      <w:pPr>
        <w:pStyle w:val="Programskikod"/>
      </w:pPr>
      <w:r>
        <w:t>10001th arithmetic number is 12955</w:t>
      </w:r>
    </w:p>
    <w:p w14:paraId="1527406B" w14:textId="77777777" w:rsidR="00A166D4" w:rsidRDefault="00A166D4" w:rsidP="00A166D4">
      <w:pPr>
        <w:pStyle w:val="Programskikod"/>
      </w:pPr>
      <w:r>
        <w:t>Number of composite arithmetic numbers &lt;= 12955: 8459</w:t>
      </w:r>
    </w:p>
    <w:p w14:paraId="1DDF009F" w14:textId="77777777" w:rsidR="00A166D4" w:rsidRDefault="00A166D4" w:rsidP="00A166D4">
      <w:pPr>
        <w:pStyle w:val="Programskikod"/>
      </w:pPr>
    </w:p>
    <w:p w14:paraId="0F278CA3" w14:textId="73470756" w:rsidR="00A166D4" w:rsidRDefault="00280A97" w:rsidP="00A166D4">
      <w:pPr>
        <w:pStyle w:val="Programskikod"/>
      </w:pPr>
      <w:r>
        <w:t>real    0m0.333</w:t>
      </w:r>
      <w:r w:rsidR="00A166D4">
        <w:t>s</w:t>
      </w:r>
    </w:p>
    <w:p w14:paraId="7B4AF784" w14:textId="76B9A212" w:rsidR="00A166D4" w:rsidRDefault="00A166D4" w:rsidP="00A166D4">
      <w:pPr>
        <w:pStyle w:val="Programskikod"/>
      </w:pPr>
      <w:r>
        <w:t xml:space="preserve">user    </w:t>
      </w:r>
      <w:r w:rsidR="00280A97">
        <w:t>0m0.106</w:t>
      </w:r>
      <w:r>
        <w:t>s</w:t>
      </w:r>
    </w:p>
    <w:p w14:paraId="06068CE6" w14:textId="6815F603" w:rsidR="00A166D4" w:rsidRDefault="00280A97" w:rsidP="00A166D4">
      <w:pPr>
        <w:pStyle w:val="Programskikod"/>
      </w:pPr>
      <w:r>
        <w:t>sys     0m0.624</w:t>
      </w:r>
      <w:r w:rsidR="00A166D4">
        <w:t>s</w:t>
      </w:r>
    </w:p>
    <w:p w14:paraId="44581677" w14:textId="77777777" w:rsidR="00A166D4" w:rsidRDefault="00A166D4" w:rsidP="00A166D4">
      <w:pPr>
        <w:pStyle w:val="Programskikod"/>
      </w:pPr>
    </w:p>
    <w:p w14:paraId="0262B4F1" w14:textId="77777777" w:rsidR="00A166D4" w:rsidRDefault="00A166D4" w:rsidP="00A166D4">
      <w:pPr>
        <w:pStyle w:val="Programskikod"/>
      </w:pPr>
      <w:r>
        <w:t>100001th arithmetic number is 125589</w:t>
      </w:r>
    </w:p>
    <w:p w14:paraId="1FC42FA2" w14:textId="77777777" w:rsidR="00A166D4" w:rsidRDefault="00A166D4" w:rsidP="00A166D4">
      <w:pPr>
        <w:pStyle w:val="Programskikod"/>
      </w:pPr>
      <w:r>
        <w:t>Number of composite arithmetic numbers &lt;= 125589: 88220</w:t>
      </w:r>
    </w:p>
    <w:p w14:paraId="44642887" w14:textId="77777777" w:rsidR="00A166D4" w:rsidRDefault="00A166D4" w:rsidP="00A166D4">
      <w:pPr>
        <w:pStyle w:val="Programskikod"/>
      </w:pPr>
    </w:p>
    <w:p w14:paraId="5173A93F" w14:textId="62E9D577" w:rsidR="00A166D4" w:rsidRDefault="00280A97" w:rsidP="00A166D4">
      <w:pPr>
        <w:pStyle w:val="Programskikod"/>
      </w:pPr>
      <w:r>
        <w:t>real    0m0.352</w:t>
      </w:r>
      <w:r w:rsidR="00A166D4">
        <w:t>s</w:t>
      </w:r>
    </w:p>
    <w:p w14:paraId="5D30A66F" w14:textId="3E947FD6" w:rsidR="00A166D4" w:rsidRDefault="00280A97" w:rsidP="00A166D4">
      <w:pPr>
        <w:pStyle w:val="Programskikod"/>
      </w:pPr>
      <w:r>
        <w:t>user    0m0.153</w:t>
      </w:r>
      <w:r w:rsidR="00A166D4">
        <w:t>s</w:t>
      </w:r>
    </w:p>
    <w:p w14:paraId="2E6DD448" w14:textId="27B77E13" w:rsidR="00A166D4" w:rsidRDefault="00280A97" w:rsidP="00A166D4">
      <w:pPr>
        <w:pStyle w:val="Programskikod"/>
      </w:pPr>
      <w:r>
        <w:t>sys     0m0.836</w:t>
      </w:r>
      <w:r w:rsidR="00A166D4">
        <w:t>s</w:t>
      </w:r>
    </w:p>
    <w:p w14:paraId="46758D78" w14:textId="77777777" w:rsidR="00A166D4" w:rsidRDefault="00A166D4" w:rsidP="00A166D4">
      <w:pPr>
        <w:pStyle w:val="Programskikod"/>
      </w:pPr>
    </w:p>
    <w:p w14:paraId="26C12117" w14:textId="77777777" w:rsidR="00A166D4" w:rsidRDefault="00A166D4" w:rsidP="00A166D4">
      <w:pPr>
        <w:pStyle w:val="Programskikod"/>
      </w:pPr>
      <w:r>
        <w:t>1000001th arithmetic number is 1228665</w:t>
      </w:r>
    </w:p>
    <w:p w14:paraId="5A1F49CB" w14:textId="77777777" w:rsidR="00A166D4" w:rsidRDefault="00A166D4" w:rsidP="00A166D4">
      <w:pPr>
        <w:pStyle w:val="Programskikod"/>
      </w:pPr>
      <w:r>
        <w:t>Number of composite arithmetic numbers &lt;= 1228665: 905044</w:t>
      </w:r>
    </w:p>
    <w:p w14:paraId="7D5ED3CC" w14:textId="77777777" w:rsidR="00A166D4" w:rsidRDefault="00A166D4" w:rsidP="00A166D4">
      <w:pPr>
        <w:pStyle w:val="Programskikod"/>
      </w:pPr>
    </w:p>
    <w:p w14:paraId="39F03E42" w14:textId="6A3EE6C6" w:rsidR="00A166D4" w:rsidRDefault="00280A97" w:rsidP="00A166D4">
      <w:pPr>
        <w:pStyle w:val="Programskikod"/>
      </w:pPr>
      <w:r>
        <w:t>real    0m0.404</w:t>
      </w:r>
      <w:r w:rsidR="00A166D4">
        <w:t>s</w:t>
      </w:r>
    </w:p>
    <w:p w14:paraId="50913B46" w14:textId="440E9EBD" w:rsidR="00A166D4" w:rsidRDefault="00280A97" w:rsidP="00A166D4">
      <w:pPr>
        <w:pStyle w:val="Programskikod"/>
      </w:pPr>
      <w:r>
        <w:t>user    0m0.599</w:t>
      </w:r>
      <w:r w:rsidR="00A166D4">
        <w:t>s</w:t>
      </w:r>
    </w:p>
    <w:p w14:paraId="6E9BC957" w14:textId="33245A02" w:rsidR="00A166D4" w:rsidRDefault="00280A97" w:rsidP="00A166D4">
      <w:pPr>
        <w:pStyle w:val="Programskikod"/>
      </w:pPr>
      <w:r>
        <w:t>sys     0m0.839</w:t>
      </w:r>
      <w:r w:rsidR="00A166D4">
        <w:t>s</w:t>
      </w:r>
    </w:p>
    <w:p w14:paraId="6987F16F" w14:textId="77777777" w:rsidR="00A166D4" w:rsidRDefault="00A166D4" w:rsidP="00A166D4">
      <w:pPr>
        <w:pStyle w:val="Programskikod"/>
      </w:pPr>
    </w:p>
    <w:p w14:paraId="1F461FA5" w14:textId="77777777" w:rsidR="00A166D4" w:rsidRDefault="00A166D4" w:rsidP="00A166D4">
      <w:pPr>
        <w:pStyle w:val="Programskikod"/>
      </w:pPr>
      <w:r>
        <w:t>10000001th arithmetic number is 12088245</w:t>
      </w:r>
    </w:p>
    <w:p w14:paraId="6038BB21" w14:textId="77777777" w:rsidR="00A166D4" w:rsidRDefault="00A166D4" w:rsidP="00A166D4">
      <w:pPr>
        <w:pStyle w:val="Programskikod"/>
      </w:pPr>
      <w:r>
        <w:t>Number of composite arithmetic numbers &lt;= 12088245: 9206548</w:t>
      </w:r>
    </w:p>
    <w:p w14:paraId="7B6FD80C" w14:textId="77777777" w:rsidR="00A166D4" w:rsidRDefault="00A166D4" w:rsidP="00A166D4">
      <w:pPr>
        <w:pStyle w:val="Programskikod"/>
      </w:pPr>
    </w:p>
    <w:p w14:paraId="0CC03641" w14:textId="77309102" w:rsidR="00A166D4" w:rsidRDefault="00280A97" w:rsidP="00A166D4">
      <w:pPr>
        <w:pStyle w:val="Programskikod"/>
      </w:pPr>
      <w:r>
        <w:t>real    0m1.204</w:t>
      </w:r>
      <w:r w:rsidR="00A166D4">
        <w:t>s</w:t>
      </w:r>
    </w:p>
    <w:p w14:paraId="44EE12B0" w14:textId="02C6CB6C" w:rsidR="00A166D4" w:rsidRDefault="00280A97" w:rsidP="00A166D4">
      <w:pPr>
        <w:pStyle w:val="Programskikod"/>
      </w:pPr>
      <w:r>
        <w:t>user    0m6.820</w:t>
      </w:r>
      <w:r w:rsidR="00A166D4">
        <w:t>s</w:t>
      </w:r>
    </w:p>
    <w:p w14:paraId="6275CB14" w14:textId="6B4EE4B0" w:rsidR="001D4F81" w:rsidRDefault="00280A97" w:rsidP="00A166D4">
      <w:pPr>
        <w:pStyle w:val="Programskikod"/>
      </w:pPr>
      <w:r>
        <w:t>sys     0m1.039</w:t>
      </w:r>
      <w:r w:rsidR="00A166D4">
        <w:t>s</w:t>
      </w:r>
    </w:p>
    <w:p w14:paraId="5BFCB58D" w14:textId="433D5663" w:rsidR="009160C0" w:rsidRDefault="001D4F81" w:rsidP="001D4F81">
      <w:pPr>
        <w:pStyle w:val="Oznakaslike"/>
      </w:pPr>
      <w:r>
        <w:t xml:space="preserve">Listing 5. Izvršavanje paralelizovanog koda </w:t>
      </w:r>
      <w:r w:rsidR="00B217D8">
        <w:t xml:space="preserve">za zadatak 1 </w:t>
      </w:r>
      <w:r>
        <w:t>za 8 niti</w:t>
      </w:r>
    </w:p>
    <w:p w14:paraId="4BF7920A" w14:textId="77777777" w:rsidR="009160C0" w:rsidRDefault="009160C0">
      <w:pPr>
        <w:rPr>
          <w:b/>
          <w:bCs/>
          <w:sz w:val="20"/>
          <w:szCs w:val="20"/>
          <w:lang w:val="sr-Latn-CS"/>
        </w:rPr>
      </w:pPr>
      <w:r>
        <w:br w:type="page"/>
      </w:r>
    </w:p>
    <w:p w14:paraId="4585EC29" w14:textId="77777777" w:rsidR="001D4F81" w:rsidRDefault="001D4F81" w:rsidP="001D4F81">
      <w:pPr>
        <w:pStyle w:val="Oznakaslike"/>
      </w:pPr>
    </w:p>
    <w:p w14:paraId="6EC2B551" w14:textId="77777777" w:rsidR="00D95942" w:rsidRDefault="00D95942" w:rsidP="00D95942">
      <w:pPr>
        <w:pStyle w:val="Programskikod"/>
      </w:pPr>
      <w:r>
        <w:t>10001th arithmetic number is 12955</w:t>
      </w:r>
    </w:p>
    <w:p w14:paraId="3EB2CA8E" w14:textId="77777777" w:rsidR="00D95942" w:rsidRDefault="00D95942" w:rsidP="00D95942">
      <w:pPr>
        <w:pStyle w:val="Programskikod"/>
      </w:pPr>
      <w:r>
        <w:t>Number of composite arithmetic numbers &lt;= 12955: 8459</w:t>
      </w:r>
    </w:p>
    <w:p w14:paraId="6C11733D" w14:textId="77777777" w:rsidR="00D95942" w:rsidRDefault="00D95942" w:rsidP="00D95942">
      <w:pPr>
        <w:pStyle w:val="Programskikod"/>
      </w:pPr>
    </w:p>
    <w:p w14:paraId="747EDA33" w14:textId="0AA4A071" w:rsidR="00D95942" w:rsidRDefault="00FF0B1E" w:rsidP="00D95942">
      <w:pPr>
        <w:pStyle w:val="Programskikod"/>
      </w:pPr>
      <w:r>
        <w:t>real    0m0.529</w:t>
      </w:r>
      <w:r w:rsidR="00D95942">
        <w:t>s</w:t>
      </w:r>
    </w:p>
    <w:p w14:paraId="4185DE39" w14:textId="1FAEAE17" w:rsidR="00D95942" w:rsidRDefault="00FF0B1E" w:rsidP="00D95942">
      <w:pPr>
        <w:pStyle w:val="Programskikod"/>
      </w:pPr>
      <w:r>
        <w:t>user    0m0.602</w:t>
      </w:r>
      <w:r w:rsidR="00D95942">
        <w:t>s</w:t>
      </w:r>
    </w:p>
    <w:p w14:paraId="47AB08BF" w14:textId="79A0FE83" w:rsidR="00D95942" w:rsidRDefault="00FF0B1E" w:rsidP="00D95942">
      <w:pPr>
        <w:pStyle w:val="Programskikod"/>
      </w:pPr>
      <w:r>
        <w:t>sys     0m3.38</w:t>
      </w:r>
      <w:r w:rsidR="00D95942">
        <w:t>8s</w:t>
      </w:r>
    </w:p>
    <w:p w14:paraId="077B71A4" w14:textId="77777777" w:rsidR="00D95942" w:rsidRDefault="00D95942" w:rsidP="00D95942">
      <w:pPr>
        <w:pStyle w:val="Programskikod"/>
      </w:pPr>
    </w:p>
    <w:p w14:paraId="25C3436C" w14:textId="77777777" w:rsidR="00D95942" w:rsidRDefault="00D95942" w:rsidP="00D95942">
      <w:pPr>
        <w:pStyle w:val="Programskikod"/>
      </w:pPr>
      <w:r>
        <w:t>100001th arithmetic number is 125589</w:t>
      </w:r>
    </w:p>
    <w:p w14:paraId="4EFE4B78" w14:textId="77777777" w:rsidR="00D95942" w:rsidRDefault="00D95942" w:rsidP="00D95942">
      <w:pPr>
        <w:pStyle w:val="Programskikod"/>
      </w:pPr>
      <w:r>
        <w:t>Number of composite arithmetic numbers &lt;= 125589: 88220</w:t>
      </w:r>
    </w:p>
    <w:p w14:paraId="0CA20E24" w14:textId="77777777" w:rsidR="00D95942" w:rsidRDefault="00D95942" w:rsidP="00D95942">
      <w:pPr>
        <w:pStyle w:val="Programskikod"/>
      </w:pPr>
    </w:p>
    <w:p w14:paraId="400542DC" w14:textId="2A26F083" w:rsidR="00D95942" w:rsidRDefault="00FF0B1E" w:rsidP="00D95942">
      <w:pPr>
        <w:pStyle w:val="Programskikod"/>
      </w:pPr>
      <w:r>
        <w:t>real    0m0.536</w:t>
      </w:r>
      <w:r w:rsidR="00D95942">
        <w:t>s</w:t>
      </w:r>
    </w:p>
    <w:p w14:paraId="24E2CC36" w14:textId="2EF457E3" w:rsidR="00D95942" w:rsidRDefault="00FF0B1E" w:rsidP="00D95942">
      <w:pPr>
        <w:pStyle w:val="Programskikod"/>
      </w:pPr>
      <w:r>
        <w:t>user    0m0.661</w:t>
      </w:r>
      <w:r w:rsidR="00D95942">
        <w:t>s</w:t>
      </w:r>
    </w:p>
    <w:p w14:paraId="2BC108BD" w14:textId="7DE694D9" w:rsidR="00D95942" w:rsidRDefault="00FF0B1E" w:rsidP="00D95942">
      <w:pPr>
        <w:pStyle w:val="Programskikod"/>
      </w:pPr>
      <w:r>
        <w:t>sys     0m3.541</w:t>
      </w:r>
      <w:r w:rsidR="00D95942">
        <w:t>s</w:t>
      </w:r>
    </w:p>
    <w:p w14:paraId="2778FB53" w14:textId="77777777" w:rsidR="00D95942" w:rsidRDefault="00D95942" w:rsidP="00D95942">
      <w:pPr>
        <w:pStyle w:val="Programskikod"/>
      </w:pPr>
    </w:p>
    <w:p w14:paraId="674E6FA0" w14:textId="77777777" w:rsidR="00D95942" w:rsidRDefault="00D95942" w:rsidP="00D95942">
      <w:pPr>
        <w:pStyle w:val="Programskikod"/>
      </w:pPr>
      <w:r>
        <w:t>1000001th arithmetic number is 1228665</w:t>
      </w:r>
    </w:p>
    <w:p w14:paraId="471D2A1C" w14:textId="77777777" w:rsidR="00D95942" w:rsidRDefault="00D95942" w:rsidP="00D95942">
      <w:pPr>
        <w:pStyle w:val="Programskikod"/>
      </w:pPr>
      <w:r>
        <w:t>Number of composite arithmetic numbers &lt;= 1228665: 905044</w:t>
      </w:r>
    </w:p>
    <w:p w14:paraId="44E55DF8" w14:textId="77777777" w:rsidR="00D95942" w:rsidRDefault="00D95942" w:rsidP="00D95942">
      <w:pPr>
        <w:pStyle w:val="Programskikod"/>
      </w:pPr>
    </w:p>
    <w:p w14:paraId="2E52DF37" w14:textId="3CA6BB66" w:rsidR="00D95942" w:rsidRDefault="00FF0B1E" w:rsidP="00D95942">
      <w:pPr>
        <w:pStyle w:val="Programskikod"/>
      </w:pPr>
      <w:r>
        <w:t>real    0m0.564</w:t>
      </w:r>
      <w:r w:rsidR="00D95942">
        <w:t>s</w:t>
      </w:r>
    </w:p>
    <w:p w14:paraId="3C4A1EF1" w14:textId="548F05F0" w:rsidR="00D95942" w:rsidRDefault="00FF0B1E" w:rsidP="00D95942">
      <w:pPr>
        <w:pStyle w:val="Programskikod"/>
      </w:pPr>
      <w:r>
        <w:t>user    0m1.148</w:t>
      </w:r>
      <w:r w:rsidR="00D95942">
        <w:t>s</w:t>
      </w:r>
    </w:p>
    <w:p w14:paraId="0291D4DA" w14:textId="2055F209" w:rsidR="00D95942" w:rsidRDefault="00FF0B1E" w:rsidP="00D95942">
      <w:pPr>
        <w:pStyle w:val="Programskikod"/>
      </w:pPr>
      <w:r>
        <w:t>sys     0m3.401</w:t>
      </w:r>
      <w:r w:rsidR="00D95942">
        <w:t>s</w:t>
      </w:r>
    </w:p>
    <w:p w14:paraId="2F9F65BF" w14:textId="77777777" w:rsidR="00D95942" w:rsidRDefault="00D95942" w:rsidP="00D95942">
      <w:pPr>
        <w:pStyle w:val="Programskikod"/>
      </w:pPr>
    </w:p>
    <w:p w14:paraId="110F0CDC" w14:textId="77777777" w:rsidR="00D95942" w:rsidRDefault="00D95942" w:rsidP="00D95942">
      <w:pPr>
        <w:pStyle w:val="Programskikod"/>
      </w:pPr>
      <w:r>
        <w:t>10000001th arithmetic number is 12088245</w:t>
      </w:r>
    </w:p>
    <w:p w14:paraId="096D0E72" w14:textId="77777777" w:rsidR="00D95942" w:rsidRDefault="00D95942" w:rsidP="00D95942">
      <w:pPr>
        <w:pStyle w:val="Programskikod"/>
      </w:pPr>
      <w:r>
        <w:t>Number of composite arithmetic numbers &lt;= 12088245: 9206548</w:t>
      </w:r>
    </w:p>
    <w:p w14:paraId="37CFD992" w14:textId="77777777" w:rsidR="00D95942" w:rsidRDefault="00D95942" w:rsidP="00D95942">
      <w:pPr>
        <w:pStyle w:val="Programskikod"/>
      </w:pPr>
    </w:p>
    <w:p w14:paraId="3BDA8BAF" w14:textId="5E5EDA7E" w:rsidR="00D95942" w:rsidRDefault="00FF0B1E" w:rsidP="00D95942">
      <w:pPr>
        <w:pStyle w:val="Programskikod"/>
      </w:pPr>
      <w:r>
        <w:t>real    0m1.251</w:t>
      </w:r>
      <w:r w:rsidR="00D95942">
        <w:t>s</w:t>
      </w:r>
    </w:p>
    <w:p w14:paraId="4A2D83A7" w14:textId="5FC55364" w:rsidR="00D95942" w:rsidRDefault="00FF0B1E" w:rsidP="00D95942">
      <w:pPr>
        <w:pStyle w:val="Programskikod"/>
      </w:pPr>
      <w:r>
        <w:t>user    0m12.231</w:t>
      </w:r>
      <w:r w:rsidR="00D95942">
        <w:t>s</w:t>
      </w:r>
    </w:p>
    <w:p w14:paraId="539D11A3" w14:textId="77F1C306" w:rsidR="001D4F81" w:rsidRDefault="00FF0B1E" w:rsidP="00D95942">
      <w:pPr>
        <w:pStyle w:val="Programskikod"/>
      </w:pPr>
      <w:r>
        <w:t>sys     0m3.367</w:t>
      </w:r>
      <w:r w:rsidR="00D95942">
        <w:t>s</w:t>
      </w:r>
    </w:p>
    <w:p w14:paraId="729D47CB" w14:textId="0C19248F" w:rsidR="00CA6317" w:rsidRDefault="001D4F81" w:rsidP="00CA6317">
      <w:pPr>
        <w:pStyle w:val="Oznakaslike"/>
      </w:pPr>
      <w:r>
        <w:t xml:space="preserve">Listing 6. Izvršavanje paralelizovanog koda </w:t>
      </w:r>
      <w:r w:rsidR="00B217D8">
        <w:t xml:space="preserve">za zadatak 1 </w:t>
      </w:r>
      <w:r>
        <w:t>za 16 niti</w:t>
      </w:r>
    </w:p>
    <w:p w14:paraId="3B9C45CC" w14:textId="77777777" w:rsidR="00CA6317" w:rsidRDefault="00CA6317">
      <w:pPr>
        <w:rPr>
          <w:b/>
          <w:bCs/>
          <w:sz w:val="20"/>
          <w:szCs w:val="20"/>
          <w:lang w:val="sr-Latn-CS"/>
        </w:rPr>
      </w:pPr>
      <w:r>
        <w:br w:type="page"/>
      </w:r>
    </w:p>
    <w:p w14:paraId="752E7C02" w14:textId="189499B6" w:rsidR="00CA6317" w:rsidRDefault="00CA6317" w:rsidP="00CA6317">
      <w:pPr>
        <w:pStyle w:val="IIInivonaslova-Odeljak"/>
      </w:pPr>
      <w:bookmarkStart w:id="10" w:name="_Toc167118806"/>
      <w:r>
        <w:lastRenderedPageBreak/>
        <w:t>Grafici ubrzanja</w:t>
      </w:r>
      <w:bookmarkEnd w:id="10"/>
    </w:p>
    <w:p w14:paraId="1358599B" w14:textId="7BCF7C59" w:rsidR="00CA6317" w:rsidRDefault="00AE30C5" w:rsidP="00CA6317">
      <w:pPr>
        <w:pStyle w:val="Osnovnitekst"/>
      </w:pPr>
      <w:r>
        <w:rPr>
          <w:noProof/>
          <w:lang w:val="en-US"/>
        </w:rPr>
        <w:drawing>
          <wp:anchor distT="0" distB="0" distL="114300" distR="114300" simplePos="0" relativeHeight="251696128" behindDoc="0" locked="0" layoutInCell="1" allowOverlap="1" wp14:anchorId="07C7A076" wp14:editId="6CC08490">
            <wp:simplePos x="0" y="0"/>
            <wp:positionH relativeFrom="margin">
              <wp:align>center</wp:align>
            </wp:positionH>
            <wp:positionV relativeFrom="paragraph">
              <wp:posOffset>398145</wp:posOffset>
            </wp:positionV>
            <wp:extent cx="5440680" cy="3192780"/>
            <wp:effectExtent l="0" t="0" r="7620" b="762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A6317">
        <w:t>U okviru ove sekcije su dati grafici ubrzanja u odnosu na sekvencijalnu implementaciju.</w:t>
      </w:r>
    </w:p>
    <w:p w14:paraId="3DA1AC3F" w14:textId="6BFD9F27" w:rsidR="00096F5F" w:rsidRDefault="00096F5F" w:rsidP="00501091">
      <w:pPr>
        <w:pStyle w:val="Caption"/>
        <w:jc w:val="center"/>
        <w:rPr>
          <w:noProof/>
          <w:lang w:val="sr-Latn-CS"/>
        </w:rPr>
      </w:pPr>
    </w:p>
    <w:p w14:paraId="692A22FF" w14:textId="77777777" w:rsidR="00E33250" w:rsidRDefault="00E33250" w:rsidP="00501091">
      <w:pPr>
        <w:pStyle w:val="Caption"/>
        <w:jc w:val="center"/>
        <w:rPr>
          <w:noProof/>
          <w:lang w:val="sr-Latn-CS"/>
        </w:rPr>
      </w:pPr>
    </w:p>
    <w:p w14:paraId="6CCADD3F" w14:textId="3D96B020" w:rsidR="00D20225" w:rsidRPr="00D20225" w:rsidRDefault="00C27B20" w:rsidP="00D20225">
      <w:pPr>
        <w:pStyle w:val="Caption"/>
        <w:jc w:val="center"/>
        <w:rPr>
          <w:noProof/>
          <w:lang w:val="sr-Latn-CS"/>
        </w:rPr>
      </w:pPr>
      <w:r>
        <w:rPr>
          <w:noProof/>
          <w:lang w:val="en-US"/>
        </w:rPr>
        <w:drawing>
          <wp:anchor distT="0" distB="0" distL="114300" distR="114300" simplePos="0" relativeHeight="251697152" behindDoc="0" locked="0" layoutInCell="1" allowOverlap="1" wp14:anchorId="08CB6175" wp14:editId="3AD0664B">
            <wp:simplePos x="0" y="0"/>
            <wp:positionH relativeFrom="margin">
              <wp:align>center</wp:align>
            </wp:positionH>
            <wp:positionV relativeFrom="paragraph">
              <wp:posOffset>309880</wp:posOffset>
            </wp:positionV>
            <wp:extent cx="5524500" cy="3101340"/>
            <wp:effectExtent l="0" t="0" r="0" b="381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501091">
        <w:rPr>
          <w:noProof/>
          <w:lang w:val="sr-Latn-CS"/>
        </w:rPr>
        <w:t>Slika</w:t>
      </w:r>
      <w:r w:rsidR="00501091" w:rsidRPr="00FD52EC">
        <w:rPr>
          <w:noProof/>
          <w:lang w:val="sr-Latn-CS"/>
        </w:rPr>
        <w:t xml:space="preserve"> 1. </w:t>
      </w:r>
      <w:r w:rsidR="00BA5D59">
        <w:rPr>
          <w:noProof/>
          <w:lang w:val="sr-Latn-CS"/>
        </w:rPr>
        <w:t>Aritmetički brojevi: 10 000 brojeva</w:t>
      </w:r>
    </w:p>
    <w:p w14:paraId="5FC538D8" w14:textId="00283A08" w:rsidR="0086034A" w:rsidRDefault="0086034A" w:rsidP="00F7078F">
      <w:pPr>
        <w:pStyle w:val="Osnovnitekst"/>
        <w:keepNext/>
        <w:ind w:firstLine="0"/>
      </w:pPr>
    </w:p>
    <w:p w14:paraId="1FE5CEC2" w14:textId="64943318" w:rsidR="00CA6317" w:rsidRDefault="00CA6317" w:rsidP="00CA6317">
      <w:pPr>
        <w:pStyle w:val="Caption"/>
        <w:jc w:val="center"/>
        <w:rPr>
          <w:noProof/>
          <w:lang w:val="sr-Latn-CS"/>
        </w:rPr>
      </w:pPr>
      <w:r>
        <w:rPr>
          <w:noProof/>
          <w:lang w:val="sr-Latn-CS"/>
        </w:rPr>
        <w:t>Slika</w:t>
      </w:r>
      <w:r w:rsidRPr="00FD52EC">
        <w:rPr>
          <w:noProof/>
          <w:lang w:val="sr-Latn-CS"/>
        </w:rPr>
        <w:t xml:space="preserve"> </w:t>
      </w:r>
      <w:r w:rsidR="00096F5F">
        <w:rPr>
          <w:noProof/>
          <w:lang w:val="sr-Latn-CS"/>
        </w:rPr>
        <w:t>2</w:t>
      </w:r>
      <w:r w:rsidRPr="00FD52EC">
        <w:rPr>
          <w:noProof/>
          <w:lang w:val="sr-Latn-CS"/>
        </w:rPr>
        <w:t>.</w:t>
      </w:r>
      <w:r w:rsidR="00096F5F">
        <w:rPr>
          <w:noProof/>
          <w:lang w:val="sr-Latn-CS"/>
        </w:rPr>
        <w:t xml:space="preserve"> Aritmetički brojevi: 100 000 brojeva</w:t>
      </w:r>
      <w:r w:rsidRPr="00FD52EC">
        <w:rPr>
          <w:noProof/>
          <w:lang w:val="sr-Latn-CS"/>
        </w:rPr>
        <w:t xml:space="preserve"> </w:t>
      </w:r>
    </w:p>
    <w:p w14:paraId="3B84EA3E" w14:textId="73024576" w:rsidR="00443679" w:rsidRDefault="00443679" w:rsidP="00443679">
      <w:pPr>
        <w:rPr>
          <w:lang w:val="sr-Latn-CS"/>
        </w:rPr>
      </w:pPr>
    </w:p>
    <w:p w14:paraId="747485EF" w14:textId="0652EFAF" w:rsidR="00D36E91" w:rsidRDefault="00D36E91" w:rsidP="00D36E91">
      <w:pPr>
        <w:pStyle w:val="Osnovnitekst"/>
        <w:ind w:firstLine="0"/>
      </w:pPr>
    </w:p>
    <w:p w14:paraId="35430F98" w14:textId="0C341BC0" w:rsidR="00D36E91" w:rsidRDefault="00A9520B" w:rsidP="00D36E91">
      <w:pPr>
        <w:pStyle w:val="Caption"/>
        <w:jc w:val="center"/>
        <w:rPr>
          <w:noProof/>
          <w:lang w:val="sr-Latn-CS"/>
        </w:rPr>
      </w:pPr>
      <w:r>
        <w:rPr>
          <w:noProof/>
          <w:lang w:val="en-US"/>
        </w:rPr>
        <w:lastRenderedPageBreak/>
        <w:drawing>
          <wp:anchor distT="0" distB="0" distL="114300" distR="114300" simplePos="0" relativeHeight="251698176" behindDoc="0" locked="0" layoutInCell="1" allowOverlap="1" wp14:anchorId="6E365434" wp14:editId="53A9544C">
            <wp:simplePos x="0" y="0"/>
            <wp:positionH relativeFrom="column">
              <wp:posOffset>209550</wp:posOffset>
            </wp:positionH>
            <wp:positionV relativeFrom="paragraph">
              <wp:posOffset>1905</wp:posOffset>
            </wp:positionV>
            <wp:extent cx="5692140" cy="3467100"/>
            <wp:effectExtent l="0" t="0" r="3810" b="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2D076410" w14:textId="77777777" w:rsidR="00DC721F" w:rsidRDefault="00DC721F" w:rsidP="00D36E91">
      <w:pPr>
        <w:pStyle w:val="Caption"/>
        <w:jc w:val="center"/>
        <w:rPr>
          <w:noProof/>
          <w:lang w:val="sr-Latn-CS"/>
        </w:rPr>
      </w:pPr>
    </w:p>
    <w:p w14:paraId="68BA181A" w14:textId="158F1438" w:rsidR="00D36E91" w:rsidRPr="00DE7059" w:rsidRDefault="00D36E91" w:rsidP="00D36E91">
      <w:pPr>
        <w:pStyle w:val="Caption"/>
        <w:jc w:val="center"/>
        <w:rPr>
          <w:noProof/>
          <w:lang w:val="en-US"/>
        </w:rPr>
      </w:pPr>
      <w:r>
        <w:rPr>
          <w:noProof/>
          <w:lang w:val="sr-Latn-CS"/>
        </w:rPr>
        <w:t>Slika</w:t>
      </w:r>
      <w:r w:rsidRPr="00FD52EC">
        <w:rPr>
          <w:noProof/>
          <w:lang w:val="sr-Latn-CS"/>
        </w:rPr>
        <w:t xml:space="preserve"> </w:t>
      </w:r>
      <w:r w:rsidR="007E6253">
        <w:rPr>
          <w:noProof/>
          <w:lang w:val="sr-Latn-CS"/>
        </w:rPr>
        <w:t>3</w:t>
      </w:r>
      <w:r w:rsidRPr="00FD52EC">
        <w:rPr>
          <w:noProof/>
          <w:lang w:val="sr-Latn-CS"/>
        </w:rPr>
        <w:t xml:space="preserve">. </w:t>
      </w:r>
      <w:r>
        <w:rPr>
          <w:noProof/>
          <w:lang w:val="sr-Latn-CS"/>
        </w:rPr>
        <w:t>Aritmetički brojevi: 1</w:t>
      </w:r>
      <w:r w:rsidR="007E6253">
        <w:rPr>
          <w:noProof/>
          <w:lang w:val="sr-Latn-CS"/>
        </w:rPr>
        <w:t xml:space="preserve"> </w:t>
      </w:r>
      <w:r>
        <w:rPr>
          <w:noProof/>
          <w:lang w:val="sr-Latn-CS"/>
        </w:rPr>
        <w:t>0</w:t>
      </w:r>
      <w:r w:rsidR="007E6253">
        <w:rPr>
          <w:noProof/>
          <w:lang w:val="sr-Latn-CS"/>
        </w:rPr>
        <w:t>00</w:t>
      </w:r>
      <w:r>
        <w:rPr>
          <w:noProof/>
          <w:lang w:val="sr-Latn-CS"/>
        </w:rPr>
        <w:t xml:space="preserve"> 000 brojeva</w:t>
      </w:r>
    </w:p>
    <w:p w14:paraId="463B8E23" w14:textId="5C738DCC" w:rsidR="00D36E91" w:rsidRDefault="00D36E91" w:rsidP="00D36E91">
      <w:pPr>
        <w:rPr>
          <w:lang w:val="sr-Latn-CS"/>
        </w:rPr>
      </w:pPr>
    </w:p>
    <w:p w14:paraId="559E2605" w14:textId="5813C05F" w:rsidR="00D36E91" w:rsidRDefault="00566168" w:rsidP="00DC721F">
      <w:pPr>
        <w:rPr>
          <w:lang w:val="sr-Latn-CS"/>
        </w:rPr>
      </w:pPr>
      <w:r>
        <w:rPr>
          <w:noProof/>
          <w:lang w:val="en-US"/>
        </w:rPr>
        <w:drawing>
          <wp:anchor distT="0" distB="0" distL="114300" distR="114300" simplePos="0" relativeHeight="251699200" behindDoc="0" locked="0" layoutInCell="1" allowOverlap="1" wp14:anchorId="5265476F" wp14:editId="0A8AC7AB">
            <wp:simplePos x="0" y="0"/>
            <wp:positionH relativeFrom="margin">
              <wp:align>center</wp:align>
            </wp:positionH>
            <wp:positionV relativeFrom="paragraph">
              <wp:posOffset>179070</wp:posOffset>
            </wp:positionV>
            <wp:extent cx="5684520" cy="3665220"/>
            <wp:effectExtent l="0" t="0" r="11430" b="1143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2E47DA51" w14:textId="2D588E1F" w:rsidR="00DC721F" w:rsidRDefault="00E33250" w:rsidP="00E33250">
      <w:pPr>
        <w:tabs>
          <w:tab w:val="left" w:pos="2616"/>
        </w:tabs>
        <w:rPr>
          <w:lang w:val="sr-Latn-CS"/>
        </w:rPr>
      </w:pPr>
      <w:r>
        <w:rPr>
          <w:lang w:val="sr-Latn-CS"/>
        </w:rPr>
        <w:tab/>
      </w:r>
    </w:p>
    <w:p w14:paraId="6B93CAF0" w14:textId="77777777" w:rsidR="00E33250" w:rsidRDefault="00E33250" w:rsidP="00E33250">
      <w:pPr>
        <w:tabs>
          <w:tab w:val="left" w:pos="2616"/>
        </w:tabs>
        <w:rPr>
          <w:lang w:val="sr-Latn-CS"/>
        </w:rPr>
      </w:pPr>
    </w:p>
    <w:p w14:paraId="2F256795" w14:textId="4BE822ED" w:rsidR="00D36E91" w:rsidRDefault="00D36E91" w:rsidP="00D36E91">
      <w:pPr>
        <w:pStyle w:val="Caption"/>
        <w:jc w:val="center"/>
        <w:rPr>
          <w:noProof/>
          <w:lang w:val="sr-Latn-CS"/>
        </w:rPr>
      </w:pPr>
      <w:r>
        <w:rPr>
          <w:noProof/>
          <w:lang w:val="sr-Latn-CS"/>
        </w:rPr>
        <w:t>Slika</w:t>
      </w:r>
      <w:r w:rsidRPr="00FD52EC">
        <w:rPr>
          <w:noProof/>
          <w:lang w:val="sr-Latn-CS"/>
        </w:rPr>
        <w:t xml:space="preserve"> </w:t>
      </w:r>
      <w:r w:rsidR="007E6253">
        <w:rPr>
          <w:noProof/>
          <w:lang w:val="sr-Latn-CS"/>
        </w:rPr>
        <w:t>4</w:t>
      </w:r>
      <w:r w:rsidRPr="00FD52EC">
        <w:rPr>
          <w:noProof/>
          <w:lang w:val="sr-Latn-CS"/>
        </w:rPr>
        <w:t>.</w:t>
      </w:r>
      <w:r>
        <w:rPr>
          <w:noProof/>
          <w:lang w:val="sr-Latn-CS"/>
        </w:rPr>
        <w:t xml:space="preserve"> Aritmetički brojevi: 10</w:t>
      </w:r>
      <w:r w:rsidR="007E6253">
        <w:rPr>
          <w:noProof/>
          <w:lang w:val="sr-Latn-CS"/>
        </w:rPr>
        <w:t xml:space="preserve"> </w:t>
      </w:r>
      <w:r>
        <w:rPr>
          <w:noProof/>
          <w:lang w:val="sr-Latn-CS"/>
        </w:rPr>
        <w:t>0</w:t>
      </w:r>
      <w:r w:rsidR="007E6253">
        <w:rPr>
          <w:noProof/>
          <w:lang w:val="sr-Latn-CS"/>
        </w:rPr>
        <w:t>00</w:t>
      </w:r>
      <w:r>
        <w:rPr>
          <w:noProof/>
          <w:lang w:val="sr-Latn-CS"/>
        </w:rPr>
        <w:t xml:space="preserve"> 000 brojeva</w:t>
      </w:r>
      <w:r w:rsidRPr="00FD52EC">
        <w:rPr>
          <w:noProof/>
          <w:lang w:val="sr-Latn-CS"/>
        </w:rPr>
        <w:t xml:space="preserve"> </w:t>
      </w:r>
    </w:p>
    <w:p w14:paraId="52655528" w14:textId="35AC2B80" w:rsidR="00096F5F" w:rsidRDefault="00096F5F" w:rsidP="00443679">
      <w:pPr>
        <w:rPr>
          <w:lang w:val="sr-Latn-CS"/>
        </w:rPr>
      </w:pPr>
    </w:p>
    <w:p w14:paraId="1D3B7F46" w14:textId="77777777" w:rsidR="00E33250" w:rsidRPr="00443679" w:rsidRDefault="00E33250" w:rsidP="00443679">
      <w:pPr>
        <w:rPr>
          <w:lang w:val="sr-Latn-CS"/>
        </w:rPr>
      </w:pPr>
    </w:p>
    <w:p w14:paraId="4E39BA13" w14:textId="77777777" w:rsidR="00CA6317" w:rsidRDefault="00CA6317" w:rsidP="00CA6317">
      <w:pPr>
        <w:pStyle w:val="IIInivonaslova-Odeljak"/>
        <w:rPr>
          <w:lang w:val="sr-Latn-RS"/>
        </w:rPr>
      </w:pPr>
      <w:bookmarkStart w:id="11" w:name="_Toc167118807"/>
      <w:r>
        <w:t>Diskusija dobijenih re</w:t>
      </w:r>
      <w:r>
        <w:rPr>
          <w:lang w:val="sr-Latn-RS"/>
        </w:rPr>
        <w:t>zultata</w:t>
      </w:r>
      <w:bookmarkEnd w:id="11"/>
    </w:p>
    <w:p w14:paraId="54A4AD4F" w14:textId="1A7AC455" w:rsidR="00AE2D22" w:rsidRPr="00206D2B" w:rsidRDefault="00206D2B" w:rsidP="0091663D">
      <w:pPr>
        <w:pStyle w:val="Osnovnitekst"/>
        <w:rPr>
          <w:lang w:val="sr-Latn-RS"/>
        </w:rPr>
      </w:pPr>
      <w:r>
        <w:rPr>
          <w:lang w:val="sr-Latn-RS"/>
        </w:rPr>
        <w:t>Ubrzanje je postignuto samo za 10 000 000 aritmetičkih brojeva.</w:t>
      </w:r>
      <w:r>
        <w:rPr>
          <w:lang w:val="sr-Cyrl-RS"/>
        </w:rPr>
        <w:t xml:space="preserve"> </w:t>
      </w:r>
      <w:r>
        <w:rPr>
          <w:lang w:val="en-US"/>
        </w:rPr>
        <w:t>Re</w:t>
      </w:r>
      <w:r>
        <w:rPr>
          <w:lang w:val="sr-Latn-RS"/>
        </w:rPr>
        <w:t>žijski trošak koji unose MPI naredbe za komunikaciju između procesa značajno nadjačava dobit paralelizma za manje veličine ovog problema.</w:t>
      </w:r>
    </w:p>
    <w:bookmarkEnd w:id="1"/>
    <w:p w14:paraId="287F830D" w14:textId="77777777" w:rsidR="00AF48E9" w:rsidRDefault="00AF48E9">
      <w:pPr>
        <w:rPr>
          <w:lang w:val="sr-Latn-RS"/>
        </w:rPr>
      </w:pPr>
      <w:r>
        <w:rPr>
          <w:lang w:val="sr-Latn-RS"/>
        </w:rPr>
        <w:br w:type="page"/>
      </w:r>
    </w:p>
    <w:p w14:paraId="2912D414" w14:textId="7BDD6112" w:rsidR="008620F4" w:rsidRPr="00E7161C" w:rsidRDefault="008620F4" w:rsidP="008620F4">
      <w:pPr>
        <w:pStyle w:val="Inivonaslova-Poglavlje"/>
      </w:pPr>
      <w:r>
        <w:rPr>
          <w:lang w:val="sr-Latn-RS"/>
        </w:rPr>
        <w:lastRenderedPageBreak/>
        <w:t xml:space="preserve"> </w:t>
      </w:r>
      <w:bookmarkStart w:id="12" w:name="_Toc167118808"/>
      <w:r>
        <w:rPr>
          <w:lang w:val="sr-Latn-RS"/>
        </w:rPr>
        <w:t>Problem 2 – HaltonQMC</w:t>
      </w:r>
      <w:bookmarkEnd w:id="12"/>
    </w:p>
    <w:p w14:paraId="525EC667" w14:textId="77777777" w:rsidR="008620F4" w:rsidRDefault="008620F4" w:rsidP="008620F4">
      <w:pPr>
        <w:pStyle w:val="IInivonaslova-Potpoglavlje"/>
      </w:pPr>
      <w:bookmarkStart w:id="13" w:name="_Toc167118809"/>
      <w:r>
        <w:t>Tekst problema</w:t>
      </w:r>
      <w:bookmarkEnd w:id="13"/>
    </w:p>
    <w:p w14:paraId="18EE2DAB" w14:textId="5E9C80B0" w:rsidR="008620F4" w:rsidRPr="00677498" w:rsidRDefault="008620F4" w:rsidP="008620F4">
      <w:pPr>
        <w:pStyle w:val="IIInivonaslova-Odeljak"/>
      </w:pPr>
      <w:bookmarkStart w:id="14" w:name="_Toc167118810"/>
      <w:r>
        <w:t xml:space="preserve">Zadatak </w:t>
      </w:r>
      <w:r w:rsidR="00EE5162">
        <w:t>2</w:t>
      </w:r>
      <w:bookmarkEnd w:id="14"/>
      <w:r>
        <w:t xml:space="preserve"> </w:t>
      </w:r>
    </w:p>
    <w:p w14:paraId="045AC135" w14:textId="21222E4F" w:rsidR="008620F4" w:rsidRDefault="00184F75" w:rsidP="004F76D5">
      <w:pPr>
        <w:pStyle w:val="Osnovnitekst"/>
      </w:pPr>
      <w:r w:rsidRPr="00184F75">
        <w:t>Paralelizovati program koji vrši generisanje elemenata Halton Quasi Monte Carlo (QMC) sekvence.</w:t>
      </w:r>
      <w:r>
        <w:t xml:space="preserve"> </w:t>
      </w:r>
      <w:r w:rsidR="000972D0" w:rsidRPr="000972D0">
        <w:t xml:space="preserve">Program se nalazi u datoteci </w:t>
      </w:r>
      <w:r w:rsidR="000972D0" w:rsidRPr="00453721">
        <w:rPr>
          <w:b/>
        </w:rPr>
        <w:t xml:space="preserve">halton.c </w:t>
      </w:r>
      <w:r w:rsidR="000972D0" w:rsidRPr="000972D0">
        <w:t>u arhivi koja je priložena uz ovaj dokument.</w:t>
      </w:r>
      <w:r w:rsidR="000972D0">
        <w:t xml:space="preserve"> </w:t>
      </w:r>
      <w:r w:rsidR="004F76D5">
        <w:t>Program testirati sa parametrima koji su dati u run skripti.</w:t>
      </w:r>
    </w:p>
    <w:p w14:paraId="65FCCA74" w14:textId="26E3CE97" w:rsidR="0016272B" w:rsidRDefault="0016272B" w:rsidP="004F76D5">
      <w:pPr>
        <w:pStyle w:val="Osnovnitekst"/>
      </w:pPr>
      <w:r w:rsidRPr="0016272B">
        <w:t>Ukoliko je moguće, koristiti rutine za neblokirajuću komunikaciju za razmenu poruka.</w:t>
      </w:r>
    </w:p>
    <w:p w14:paraId="3BDF4A5A" w14:textId="77777777" w:rsidR="008620F4" w:rsidRDefault="008620F4" w:rsidP="008620F4">
      <w:pPr>
        <w:pStyle w:val="IInivonaslova-Potpoglavlje"/>
      </w:pPr>
      <w:bookmarkStart w:id="15" w:name="_Toc167118811"/>
      <w:r>
        <w:t>Delovi koje treba paralelizovati</w:t>
      </w:r>
      <w:bookmarkEnd w:id="15"/>
    </w:p>
    <w:p w14:paraId="00342129" w14:textId="77777777" w:rsidR="008620F4" w:rsidRDefault="008620F4" w:rsidP="008620F4">
      <w:pPr>
        <w:pStyle w:val="IIInivonaslova-Odeljak"/>
      </w:pPr>
      <w:bookmarkStart w:id="16" w:name="_Toc167118812"/>
      <w:r>
        <w:t>Diskusija</w:t>
      </w:r>
      <w:bookmarkEnd w:id="16"/>
      <w:r>
        <w:t xml:space="preserve"> </w:t>
      </w:r>
    </w:p>
    <w:p w14:paraId="5DE615DD" w14:textId="4EAA3D4F" w:rsidR="00BF1C4E" w:rsidRDefault="00444FBF" w:rsidP="00BF1C4E">
      <w:pPr>
        <w:pStyle w:val="Osnovnitekst"/>
      </w:pPr>
      <w:r>
        <w:t xml:space="preserve">HaltonQMC je znatno lakši za paralelizaciju od problema izračunavanja </w:t>
      </w:r>
      <w:r w:rsidR="00235469">
        <w:t xml:space="preserve">aritmetičkih brojeva, pre svega zbog postojanja pravilnih pravougaonih petlji. </w:t>
      </w:r>
      <w:r w:rsidR="001952A5">
        <w:t>Raspodela posla po iteracijama nije jednaka, međutim</w:t>
      </w:r>
      <w:r w:rsidR="00161CD8">
        <w:t>,</w:t>
      </w:r>
      <w:r w:rsidR="001952A5">
        <w:t xml:space="preserve"> </w:t>
      </w:r>
      <w:r w:rsidR="00C71956">
        <w:t xml:space="preserve">u zavisnosti od ulaznih podataka, zahtevnije iteracije </w:t>
      </w:r>
      <w:r w:rsidR="006F2618">
        <w:t>se mogu naći i na početku i na kraju petlje.</w:t>
      </w:r>
    </w:p>
    <w:p w14:paraId="48E594EB" w14:textId="7853F59A" w:rsidR="000C2AE8" w:rsidRDefault="000C2AE8" w:rsidP="000C2AE8">
      <w:pPr>
        <w:pStyle w:val="IIInivonaslova-Odeljak"/>
      </w:pPr>
      <w:bookmarkStart w:id="17" w:name="_Toc167118813"/>
      <w:r>
        <w:t>Zadatak</w:t>
      </w:r>
      <w:r w:rsidR="00D15195">
        <w:t xml:space="preserve"> </w:t>
      </w:r>
      <w:r w:rsidR="00AB3DFC">
        <w:t>2</w:t>
      </w:r>
      <w:r w:rsidR="00022D5C">
        <w:t xml:space="preserve"> - Rešenje</w:t>
      </w:r>
      <w:bookmarkEnd w:id="17"/>
    </w:p>
    <w:p w14:paraId="242C716F" w14:textId="701FAD12" w:rsidR="008E0828" w:rsidRPr="00022D5C" w:rsidRDefault="00022D5C" w:rsidP="008E0828">
      <w:pPr>
        <w:pStyle w:val="Osnovnitekst"/>
        <w:rPr>
          <w:lang w:val="sr-Latn-RS"/>
        </w:rPr>
      </w:pPr>
      <w:r>
        <w:t xml:space="preserve">Problem sračunavanja Halton sekvence se može dekomponovati na potpuno nezavisne celine, zbog čega svaki proces može da odredi svoj obim posla bez komunikacije sa ostalim </w:t>
      </w:r>
      <w:r w:rsidR="007167B6">
        <w:t>procesima</w:t>
      </w:r>
      <w:r>
        <w:t>.</w:t>
      </w:r>
      <w:r w:rsidR="007167B6">
        <w:t xml:space="preserve"> Nakon što svaki worker proces završi svoj deo posla, pomoću direktive MPI_Gather za kolektivnu komunikaciju, delovi posla se uklapaju u traženu sekvencu brojeva u master niti i to predstavlja jedini oblik komunikacije i sinhronizacije u programu.</w:t>
      </w:r>
    </w:p>
    <w:p w14:paraId="18A6ED4A" w14:textId="58D34581" w:rsidR="001A30F7" w:rsidRDefault="001A30F7" w:rsidP="001A30F7">
      <w:pPr>
        <w:pStyle w:val="IInivonaslova-Potpoglavlje"/>
      </w:pPr>
      <w:bookmarkStart w:id="18" w:name="_Toc167118814"/>
      <w:r>
        <w:t xml:space="preserve">Rezultati – Zadatak </w:t>
      </w:r>
      <w:r w:rsidR="000D46B8">
        <w:t>2</w:t>
      </w:r>
      <w:bookmarkEnd w:id="18"/>
    </w:p>
    <w:p w14:paraId="6C9B50D3" w14:textId="0D8F6320" w:rsidR="0047047E" w:rsidRDefault="001A30F7" w:rsidP="00DE7059">
      <w:pPr>
        <w:pStyle w:val="Osnovnitekst"/>
      </w:pPr>
      <w:r>
        <w:t xml:space="preserve">U okviru ove sekcije su izloženi rezultati paralelizacije koda za izračunavanja elemenata </w:t>
      </w:r>
      <w:r w:rsidR="00C53CE2">
        <w:t>Haltonove sekvence ručnom paralelizacijom</w:t>
      </w:r>
      <w:r>
        <w:t>.</w:t>
      </w:r>
    </w:p>
    <w:p w14:paraId="3233F01D" w14:textId="2140A8EA" w:rsidR="00DE7059" w:rsidRPr="0047047E" w:rsidRDefault="0047047E" w:rsidP="0047047E">
      <w:pPr>
        <w:rPr>
          <w:lang w:val="sr-Latn-CS"/>
        </w:rPr>
      </w:pPr>
      <w:r>
        <w:br w:type="page"/>
      </w:r>
    </w:p>
    <w:p w14:paraId="1E8209E9" w14:textId="7464E201" w:rsidR="00DE7059" w:rsidRDefault="001A30F7" w:rsidP="00DE7059">
      <w:pPr>
        <w:pStyle w:val="IIInivonaslova-Odeljak"/>
      </w:pPr>
      <w:bookmarkStart w:id="19" w:name="_Toc167118815"/>
      <w:r>
        <w:lastRenderedPageBreak/>
        <w:t>Logovi izvršavanja</w:t>
      </w:r>
      <w:bookmarkEnd w:id="19"/>
    </w:p>
    <w:p w14:paraId="77BF2E4F" w14:textId="7C6074B2" w:rsidR="00BF67D9" w:rsidRPr="00BF67D9" w:rsidRDefault="00BF67D9" w:rsidP="00BF67D9">
      <w:pPr>
        <w:pStyle w:val="Osnovnitekst"/>
      </w:pPr>
      <w:r>
        <w:t>Ovde su dati logovi izvršavanja za definisane test primere i različit broj niti.</w:t>
      </w:r>
    </w:p>
    <w:p w14:paraId="7EA2D119" w14:textId="0A1F3580" w:rsidR="007736B2" w:rsidRPr="00852BD1" w:rsidRDefault="007736B2" w:rsidP="007736B2">
      <w:pPr>
        <w:pStyle w:val="Programskikod"/>
        <w:rPr>
          <w:sz w:val="16"/>
          <w:szCs w:val="16"/>
        </w:rPr>
      </w:pPr>
      <w:r w:rsidRPr="00852BD1">
        <w:rPr>
          <w:sz w:val="16"/>
          <w:szCs w:val="16"/>
        </w:rPr>
        <w:t>HALTON_TEST:</w:t>
      </w:r>
    </w:p>
    <w:p w14:paraId="473C9821" w14:textId="77777777" w:rsidR="007736B2" w:rsidRPr="00852BD1" w:rsidRDefault="007736B2" w:rsidP="007736B2">
      <w:pPr>
        <w:pStyle w:val="Programskikod"/>
        <w:rPr>
          <w:sz w:val="16"/>
          <w:szCs w:val="16"/>
        </w:rPr>
      </w:pPr>
    </w:p>
    <w:p w14:paraId="7AA50120" w14:textId="77777777" w:rsidR="007736B2" w:rsidRPr="00852BD1" w:rsidRDefault="007736B2" w:rsidP="007736B2">
      <w:pPr>
        <w:pStyle w:val="Programskikod"/>
        <w:rPr>
          <w:sz w:val="16"/>
          <w:szCs w:val="16"/>
        </w:rPr>
      </w:pPr>
      <w:r w:rsidRPr="00852BD1">
        <w:rPr>
          <w:sz w:val="16"/>
          <w:szCs w:val="16"/>
        </w:rPr>
        <w:t>HALTON_SEQUENCE_TEST</w:t>
      </w:r>
    </w:p>
    <w:p w14:paraId="27293258" w14:textId="77777777" w:rsidR="007736B2" w:rsidRPr="00852BD1" w:rsidRDefault="007736B2" w:rsidP="007736B2">
      <w:pPr>
        <w:pStyle w:val="Programskikod"/>
        <w:rPr>
          <w:sz w:val="16"/>
          <w:szCs w:val="16"/>
        </w:rPr>
      </w:pPr>
      <w:r w:rsidRPr="00852BD1">
        <w:rPr>
          <w:sz w:val="16"/>
          <w:szCs w:val="16"/>
        </w:rPr>
        <w:t xml:space="preserve">  HALTON_SEQUENCE returns the elements I1 through I2</w:t>
      </w:r>
    </w:p>
    <w:p w14:paraId="727D2E69" w14:textId="77777777" w:rsidR="007736B2" w:rsidRPr="00852BD1" w:rsidRDefault="007736B2" w:rsidP="007736B2">
      <w:pPr>
        <w:pStyle w:val="Programskikod"/>
        <w:rPr>
          <w:sz w:val="16"/>
          <w:szCs w:val="16"/>
        </w:rPr>
      </w:pPr>
      <w:r w:rsidRPr="00852BD1">
        <w:rPr>
          <w:sz w:val="16"/>
          <w:szCs w:val="16"/>
        </w:rPr>
        <w:t xml:space="preserve">  of an M-dimensional Halton sequence.</w:t>
      </w:r>
    </w:p>
    <w:p w14:paraId="476A672F" w14:textId="77777777" w:rsidR="007736B2" w:rsidRPr="00852BD1" w:rsidRDefault="007736B2" w:rsidP="007736B2">
      <w:pPr>
        <w:pStyle w:val="Programskikod"/>
        <w:rPr>
          <w:sz w:val="16"/>
          <w:szCs w:val="16"/>
        </w:rPr>
      </w:pPr>
    </w:p>
    <w:p w14:paraId="5D4527C9" w14:textId="542074D3" w:rsidR="007736B2" w:rsidRPr="00852BD1" w:rsidRDefault="007736B2" w:rsidP="007736B2">
      <w:pPr>
        <w:pStyle w:val="Programskikod"/>
        <w:rPr>
          <w:sz w:val="16"/>
          <w:szCs w:val="16"/>
        </w:rPr>
      </w:pPr>
      <w:r w:rsidRPr="00852BD1">
        <w:rPr>
          <w:sz w:val="16"/>
          <w:szCs w:val="16"/>
        </w:rPr>
        <w:t xml:space="preserve">  R:</w:t>
      </w:r>
    </w:p>
    <w:p w14:paraId="411424E8" w14:textId="77777777" w:rsidR="007736B2" w:rsidRPr="00852BD1" w:rsidRDefault="007736B2" w:rsidP="007736B2">
      <w:pPr>
        <w:pStyle w:val="Programskikod"/>
        <w:rPr>
          <w:sz w:val="16"/>
          <w:szCs w:val="16"/>
        </w:rPr>
      </w:pPr>
      <w:r w:rsidRPr="00852BD1">
        <w:rPr>
          <w:sz w:val="16"/>
          <w:szCs w:val="16"/>
        </w:rPr>
        <w:t xml:space="preserve">  Col:          0             1             2             3             4     </w:t>
      </w:r>
    </w:p>
    <w:p w14:paraId="621BEB13" w14:textId="73B92AC5" w:rsidR="007736B2" w:rsidRPr="00852BD1" w:rsidRDefault="007736B2" w:rsidP="007736B2">
      <w:pPr>
        <w:pStyle w:val="Programskikod"/>
        <w:rPr>
          <w:sz w:val="16"/>
          <w:szCs w:val="16"/>
        </w:rPr>
      </w:pPr>
      <w:r w:rsidRPr="00852BD1">
        <w:rPr>
          <w:sz w:val="16"/>
          <w:szCs w:val="16"/>
        </w:rPr>
        <w:t xml:space="preserve">  Row</w:t>
      </w:r>
    </w:p>
    <w:p w14:paraId="1876605F" w14:textId="62F4E8CF" w:rsidR="007736B2" w:rsidRPr="00852BD1" w:rsidRDefault="007736B2" w:rsidP="00853127">
      <w:pPr>
        <w:pStyle w:val="Programskikod"/>
        <w:rPr>
          <w:sz w:val="16"/>
          <w:szCs w:val="16"/>
        </w:rPr>
      </w:pPr>
      <w:r w:rsidRPr="00852BD1">
        <w:rPr>
          <w:sz w:val="16"/>
          <w:szCs w:val="16"/>
        </w:rPr>
        <w:t xml:space="preserve">    0:          0.3125          0.5625          0.0625           0.875           0.375</w:t>
      </w:r>
    </w:p>
    <w:p w14:paraId="2C837761" w14:textId="481C1F00" w:rsidR="007736B2" w:rsidRPr="00852BD1" w:rsidRDefault="007736B2" w:rsidP="00853127">
      <w:pPr>
        <w:pStyle w:val="Programskikod"/>
        <w:rPr>
          <w:sz w:val="16"/>
          <w:szCs w:val="16"/>
        </w:rPr>
      </w:pPr>
      <w:r w:rsidRPr="00852BD1">
        <w:rPr>
          <w:sz w:val="16"/>
          <w:szCs w:val="16"/>
        </w:rPr>
        <w:t>...</w:t>
      </w:r>
    </w:p>
    <w:p w14:paraId="4A8782F4" w14:textId="77777777" w:rsidR="007736B2" w:rsidRPr="00852BD1" w:rsidRDefault="007736B2" w:rsidP="007736B2">
      <w:pPr>
        <w:pStyle w:val="Programskikod"/>
        <w:rPr>
          <w:sz w:val="16"/>
          <w:szCs w:val="16"/>
        </w:rPr>
      </w:pPr>
      <w:r w:rsidRPr="00852BD1">
        <w:rPr>
          <w:sz w:val="16"/>
          <w:szCs w:val="16"/>
        </w:rPr>
        <w:t xml:space="preserve">    8:        0.434783        0.391304        0.347826        0.304348         0.26087</w:t>
      </w:r>
    </w:p>
    <w:p w14:paraId="4BB7A5C1" w14:textId="77777777" w:rsidR="007736B2" w:rsidRPr="00852BD1" w:rsidRDefault="007736B2" w:rsidP="007736B2">
      <w:pPr>
        <w:pStyle w:val="Programskikod"/>
        <w:rPr>
          <w:sz w:val="16"/>
          <w:szCs w:val="16"/>
        </w:rPr>
      </w:pPr>
      <w:r w:rsidRPr="00852BD1">
        <w:rPr>
          <w:sz w:val="16"/>
          <w:szCs w:val="16"/>
        </w:rPr>
        <w:t xml:space="preserve">    9:        0.344828        0.310345        0.275862        0.241379        0.206897</w:t>
      </w:r>
    </w:p>
    <w:p w14:paraId="5F5EB228" w14:textId="77777777" w:rsidR="007736B2" w:rsidRPr="00852BD1" w:rsidRDefault="007736B2" w:rsidP="007736B2">
      <w:pPr>
        <w:pStyle w:val="Programskikod"/>
        <w:rPr>
          <w:sz w:val="16"/>
          <w:szCs w:val="16"/>
        </w:rPr>
      </w:pPr>
    </w:p>
    <w:p w14:paraId="4EE58897" w14:textId="77777777" w:rsidR="007736B2" w:rsidRPr="00852BD1" w:rsidRDefault="007736B2" w:rsidP="007736B2">
      <w:pPr>
        <w:pStyle w:val="Programskikod"/>
        <w:rPr>
          <w:sz w:val="16"/>
          <w:szCs w:val="16"/>
        </w:rPr>
      </w:pPr>
      <w:r w:rsidRPr="00852BD1">
        <w:rPr>
          <w:sz w:val="16"/>
          <w:szCs w:val="16"/>
        </w:rPr>
        <w:t xml:space="preserve">  Normal end of execution.</w:t>
      </w:r>
    </w:p>
    <w:p w14:paraId="56B5DD73" w14:textId="77777777" w:rsidR="007736B2" w:rsidRPr="00852BD1" w:rsidRDefault="007736B2" w:rsidP="007736B2">
      <w:pPr>
        <w:pStyle w:val="Programskikod"/>
        <w:rPr>
          <w:sz w:val="16"/>
          <w:szCs w:val="16"/>
        </w:rPr>
      </w:pPr>
    </w:p>
    <w:p w14:paraId="19FD6164" w14:textId="77777777" w:rsidR="007736B2" w:rsidRPr="00852BD1" w:rsidRDefault="007736B2" w:rsidP="007736B2">
      <w:pPr>
        <w:pStyle w:val="Programskikod"/>
        <w:rPr>
          <w:sz w:val="16"/>
          <w:szCs w:val="16"/>
        </w:rPr>
      </w:pPr>
      <w:r w:rsidRPr="00852BD1">
        <w:rPr>
          <w:sz w:val="16"/>
          <w:szCs w:val="16"/>
        </w:rPr>
        <w:t xml:space="preserve">  real    0m0.006s</w:t>
      </w:r>
    </w:p>
    <w:p w14:paraId="288E0049" w14:textId="77777777" w:rsidR="007736B2" w:rsidRPr="00852BD1" w:rsidRDefault="007736B2" w:rsidP="007736B2">
      <w:pPr>
        <w:pStyle w:val="Programskikod"/>
        <w:rPr>
          <w:sz w:val="16"/>
          <w:szCs w:val="16"/>
        </w:rPr>
      </w:pPr>
      <w:r w:rsidRPr="00852BD1">
        <w:rPr>
          <w:sz w:val="16"/>
          <w:szCs w:val="16"/>
        </w:rPr>
        <w:t xml:space="preserve">  user    0m0.005s</w:t>
      </w:r>
    </w:p>
    <w:p w14:paraId="6AADCAE1" w14:textId="77777777" w:rsidR="007736B2" w:rsidRPr="00852BD1" w:rsidRDefault="007736B2" w:rsidP="007736B2">
      <w:pPr>
        <w:pStyle w:val="Programskikod"/>
        <w:rPr>
          <w:sz w:val="16"/>
          <w:szCs w:val="16"/>
        </w:rPr>
      </w:pPr>
      <w:r w:rsidRPr="00852BD1">
        <w:rPr>
          <w:sz w:val="16"/>
          <w:szCs w:val="16"/>
        </w:rPr>
        <w:t xml:space="preserve">  sys     0m0.001s</w:t>
      </w:r>
    </w:p>
    <w:p w14:paraId="39631441" w14:textId="77777777" w:rsidR="00CD34D3" w:rsidRPr="00852BD1" w:rsidRDefault="00CD34D3" w:rsidP="007736B2">
      <w:pPr>
        <w:pStyle w:val="Programskikod"/>
        <w:rPr>
          <w:sz w:val="16"/>
          <w:szCs w:val="16"/>
        </w:rPr>
      </w:pPr>
    </w:p>
    <w:p w14:paraId="313F4058" w14:textId="77777777" w:rsidR="007736B2" w:rsidRPr="00852BD1" w:rsidRDefault="007736B2" w:rsidP="007736B2">
      <w:pPr>
        <w:pStyle w:val="Programskikod"/>
        <w:rPr>
          <w:sz w:val="16"/>
          <w:szCs w:val="16"/>
        </w:rPr>
      </w:pPr>
      <w:r w:rsidRPr="00852BD1">
        <w:rPr>
          <w:sz w:val="16"/>
          <w:szCs w:val="16"/>
        </w:rPr>
        <w:t>HALTON_TEST:</w:t>
      </w:r>
    </w:p>
    <w:p w14:paraId="629440D1" w14:textId="77777777" w:rsidR="007736B2" w:rsidRPr="00852BD1" w:rsidRDefault="007736B2" w:rsidP="007736B2">
      <w:pPr>
        <w:pStyle w:val="Programskikod"/>
        <w:rPr>
          <w:sz w:val="16"/>
          <w:szCs w:val="16"/>
        </w:rPr>
      </w:pPr>
    </w:p>
    <w:p w14:paraId="6C876B63" w14:textId="77777777" w:rsidR="007736B2" w:rsidRPr="00852BD1" w:rsidRDefault="007736B2" w:rsidP="007736B2">
      <w:pPr>
        <w:pStyle w:val="Programskikod"/>
        <w:rPr>
          <w:sz w:val="16"/>
          <w:szCs w:val="16"/>
        </w:rPr>
      </w:pPr>
      <w:r w:rsidRPr="00852BD1">
        <w:rPr>
          <w:sz w:val="16"/>
          <w:szCs w:val="16"/>
        </w:rPr>
        <w:t>HALTON_SEQUENCE_TEST</w:t>
      </w:r>
    </w:p>
    <w:p w14:paraId="222FB086" w14:textId="77777777" w:rsidR="007736B2" w:rsidRPr="00852BD1" w:rsidRDefault="007736B2" w:rsidP="007736B2">
      <w:pPr>
        <w:pStyle w:val="Programskikod"/>
        <w:rPr>
          <w:sz w:val="16"/>
          <w:szCs w:val="16"/>
        </w:rPr>
      </w:pPr>
      <w:r w:rsidRPr="00852BD1">
        <w:rPr>
          <w:sz w:val="16"/>
          <w:szCs w:val="16"/>
        </w:rPr>
        <w:t xml:space="preserve">  HALTON_SEQUENCE returns the elements I1 through I2</w:t>
      </w:r>
    </w:p>
    <w:p w14:paraId="1A93CC64" w14:textId="77777777" w:rsidR="007736B2" w:rsidRPr="00852BD1" w:rsidRDefault="007736B2" w:rsidP="007736B2">
      <w:pPr>
        <w:pStyle w:val="Programskikod"/>
        <w:rPr>
          <w:sz w:val="16"/>
          <w:szCs w:val="16"/>
        </w:rPr>
      </w:pPr>
      <w:r w:rsidRPr="00852BD1">
        <w:rPr>
          <w:sz w:val="16"/>
          <w:szCs w:val="16"/>
        </w:rPr>
        <w:t xml:space="preserve">  of an M-dimensional Halton sequence.</w:t>
      </w:r>
    </w:p>
    <w:p w14:paraId="3314C549" w14:textId="77777777" w:rsidR="007736B2" w:rsidRPr="00852BD1" w:rsidRDefault="007736B2" w:rsidP="007736B2">
      <w:pPr>
        <w:pStyle w:val="Programskikod"/>
        <w:rPr>
          <w:sz w:val="16"/>
          <w:szCs w:val="16"/>
        </w:rPr>
      </w:pPr>
    </w:p>
    <w:p w14:paraId="6663AB20" w14:textId="0426F195" w:rsidR="007736B2" w:rsidRPr="00852BD1" w:rsidRDefault="007736B2" w:rsidP="007736B2">
      <w:pPr>
        <w:pStyle w:val="Programskikod"/>
        <w:rPr>
          <w:sz w:val="16"/>
          <w:szCs w:val="16"/>
        </w:rPr>
      </w:pPr>
      <w:r w:rsidRPr="00852BD1">
        <w:rPr>
          <w:sz w:val="16"/>
          <w:szCs w:val="16"/>
        </w:rPr>
        <w:t xml:space="preserve">  R:</w:t>
      </w:r>
    </w:p>
    <w:p w14:paraId="18A8E4FC" w14:textId="77777777" w:rsidR="007736B2" w:rsidRPr="00852BD1" w:rsidRDefault="007736B2" w:rsidP="007736B2">
      <w:pPr>
        <w:pStyle w:val="Programskikod"/>
        <w:rPr>
          <w:sz w:val="16"/>
          <w:szCs w:val="16"/>
        </w:rPr>
      </w:pPr>
      <w:r w:rsidRPr="00852BD1">
        <w:rPr>
          <w:sz w:val="16"/>
          <w:szCs w:val="16"/>
        </w:rPr>
        <w:t xml:space="preserve">  Col:          0             1             2             3             4     </w:t>
      </w:r>
    </w:p>
    <w:p w14:paraId="268B2DDB" w14:textId="3AA5EF55" w:rsidR="007736B2" w:rsidRPr="00852BD1" w:rsidRDefault="007736B2" w:rsidP="007736B2">
      <w:pPr>
        <w:pStyle w:val="Programskikod"/>
        <w:rPr>
          <w:sz w:val="16"/>
          <w:szCs w:val="16"/>
        </w:rPr>
      </w:pPr>
      <w:r w:rsidRPr="00852BD1">
        <w:rPr>
          <w:sz w:val="16"/>
          <w:szCs w:val="16"/>
        </w:rPr>
        <w:t xml:space="preserve">  Row</w:t>
      </w:r>
    </w:p>
    <w:p w14:paraId="1F20A892" w14:textId="4AA833F0" w:rsidR="007736B2" w:rsidRPr="00852BD1" w:rsidRDefault="007736B2" w:rsidP="00853127">
      <w:pPr>
        <w:pStyle w:val="Programskikod"/>
        <w:rPr>
          <w:sz w:val="16"/>
          <w:szCs w:val="16"/>
        </w:rPr>
      </w:pPr>
      <w:r w:rsidRPr="00852BD1">
        <w:rPr>
          <w:sz w:val="16"/>
          <w:szCs w:val="16"/>
        </w:rPr>
        <w:t xml:space="preserve">    0:          0.3125          0.5625          0.0625           0.875           0.375</w:t>
      </w:r>
    </w:p>
    <w:p w14:paraId="7F7C2CCA" w14:textId="0EE5DAC6" w:rsidR="007736B2" w:rsidRPr="00852BD1" w:rsidRDefault="007736B2" w:rsidP="00853127">
      <w:pPr>
        <w:pStyle w:val="Programskikod"/>
        <w:rPr>
          <w:sz w:val="16"/>
          <w:szCs w:val="16"/>
        </w:rPr>
      </w:pPr>
      <w:r w:rsidRPr="00852BD1">
        <w:rPr>
          <w:sz w:val="16"/>
          <w:szCs w:val="16"/>
        </w:rPr>
        <w:t>...</w:t>
      </w:r>
    </w:p>
    <w:p w14:paraId="59CF4F85" w14:textId="77777777" w:rsidR="007736B2" w:rsidRPr="00852BD1" w:rsidRDefault="007736B2" w:rsidP="007736B2">
      <w:pPr>
        <w:pStyle w:val="Programskikod"/>
        <w:rPr>
          <w:sz w:val="16"/>
          <w:szCs w:val="16"/>
        </w:rPr>
      </w:pPr>
      <w:r w:rsidRPr="00852BD1">
        <w:rPr>
          <w:sz w:val="16"/>
          <w:szCs w:val="16"/>
        </w:rPr>
        <w:t xml:space="preserve">   98:       0.0191205       0.0172084       0.0152964       0.0133843       0.0114723</w:t>
      </w:r>
    </w:p>
    <w:p w14:paraId="012A9130" w14:textId="77777777" w:rsidR="007736B2" w:rsidRPr="00852BD1" w:rsidRDefault="007736B2" w:rsidP="007736B2">
      <w:pPr>
        <w:pStyle w:val="Programskikod"/>
        <w:rPr>
          <w:sz w:val="16"/>
          <w:szCs w:val="16"/>
        </w:rPr>
      </w:pPr>
      <w:r w:rsidRPr="00852BD1">
        <w:rPr>
          <w:sz w:val="16"/>
          <w:szCs w:val="16"/>
        </w:rPr>
        <w:t xml:space="preserve">   99:       0.0184843       0.0166359       0.0147874        0.012939       0.0110906</w:t>
      </w:r>
    </w:p>
    <w:p w14:paraId="5910992E" w14:textId="77777777" w:rsidR="007736B2" w:rsidRPr="00852BD1" w:rsidRDefault="007736B2" w:rsidP="007736B2">
      <w:pPr>
        <w:pStyle w:val="Programskikod"/>
        <w:rPr>
          <w:sz w:val="16"/>
          <w:szCs w:val="16"/>
        </w:rPr>
      </w:pPr>
    </w:p>
    <w:p w14:paraId="6CD16322" w14:textId="77777777" w:rsidR="007736B2" w:rsidRPr="00852BD1" w:rsidRDefault="007736B2" w:rsidP="007736B2">
      <w:pPr>
        <w:pStyle w:val="Programskikod"/>
        <w:rPr>
          <w:sz w:val="16"/>
          <w:szCs w:val="16"/>
        </w:rPr>
      </w:pPr>
      <w:r w:rsidRPr="00852BD1">
        <w:rPr>
          <w:sz w:val="16"/>
          <w:szCs w:val="16"/>
        </w:rPr>
        <w:t xml:space="preserve">  Normal end of execution.</w:t>
      </w:r>
    </w:p>
    <w:p w14:paraId="37D50A76" w14:textId="77777777" w:rsidR="007736B2" w:rsidRPr="00852BD1" w:rsidRDefault="007736B2" w:rsidP="007736B2">
      <w:pPr>
        <w:pStyle w:val="Programskikod"/>
        <w:rPr>
          <w:sz w:val="16"/>
          <w:szCs w:val="16"/>
        </w:rPr>
      </w:pPr>
    </w:p>
    <w:p w14:paraId="02FF1522" w14:textId="71275AD7" w:rsidR="007736B2" w:rsidRPr="00852BD1" w:rsidRDefault="009D4CB4" w:rsidP="007736B2">
      <w:pPr>
        <w:pStyle w:val="Programskikod"/>
        <w:rPr>
          <w:sz w:val="16"/>
          <w:szCs w:val="16"/>
        </w:rPr>
      </w:pPr>
      <w:r>
        <w:rPr>
          <w:sz w:val="16"/>
          <w:szCs w:val="16"/>
        </w:rPr>
        <w:t xml:space="preserve">  real    0m0.026</w:t>
      </w:r>
      <w:r w:rsidR="007736B2" w:rsidRPr="00852BD1">
        <w:rPr>
          <w:sz w:val="16"/>
          <w:szCs w:val="16"/>
        </w:rPr>
        <w:t>s</w:t>
      </w:r>
    </w:p>
    <w:p w14:paraId="0EDA58AD" w14:textId="37B59DEB" w:rsidR="007736B2" w:rsidRPr="00852BD1" w:rsidRDefault="009D4CB4" w:rsidP="007736B2">
      <w:pPr>
        <w:pStyle w:val="Programskikod"/>
        <w:rPr>
          <w:sz w:val="16"/>
          <w:szCs w:val="16"/>
        </w:rPr>
      </w:pPr>
      <w:r>
        <w:rPr>
          <w:sz w:val="16"/>
          <w:szCs w:val="16"/>
        </w:rPr>
        <w:t xml:space="preserve">  user    0m0.023</w:t>
      </w:r>
      <w:r w:rsidR="007736B2" w:rsidRPr="00852BD1">
        <w:rPr>
          <w:sz w:val="16"/>
          <w:szCs w:val="16"/>
        </w:rPr>
        <w:t>s</w:t>
      </w:r>
    </w:p>
    <w:p w14:paraId="6988957A" w14:textId="77777777" w:rsidR="007736B2" w:rsidRPr="00852BD1" w:rsidRDefault="007736B2" w:rsidP="007736B2">
      <w:pPr>
        <w:pStyle w:val="Programskikod"/>
        <w:rPr>
          <w:sz w:val="16"/>
          <w:szCs w:val="16"/>
        </w:rPr>
      </w:pPr>
      <w:r w:rsidRPr="00852BD1">
        <w:rPr>
          <w:sz w:val="16"/>
          <w:szCs w:val="16"/>
        </w:rPr>
        <w:t xml:space="preserve">  sys     0m0.004s</w:t>
      </w:r>
    </w:p>
    <w:p w14:paraId="37DB55BE" w14:textId="77777777" w:rsidR="007736B2" w:rsidRPr="00852BD1" w:rsidRDefault="007736B2" w:rsidP="007736B2">
      <w:pPr>
        <w:pStyle w:val="Programskikod"/>
        <w:rPr>
          <w:sz w:val="16"/>
          <w:szCs w:val="16"/>
        </w:rPr>
      </w:pPr>
    </w:p>
    <w:p w14:paraId="74752D7E" w14:textId="77777777" w:rsidR="007736B2" w:rsidRPr="00852BD1" w:rsidRDefault="007736B2" w:rsidP="007736B2">
      <w:pPr>
        <w:pStyle w:val="Programskikod"/>
        <w:rPr>
          <w:sz w:val="16"/>
          <w:szCs w:val="16"/>
        </w:rPr>
      </w:pPr>
      <w:r w:rsidRPr="00852BD1">
        <w:rPr>
          <w:sz w:val="16"/>
          <w:szCs w:val="16"/>
        </w:rPr>
        <w:t>HALTON_TEST:</w:t>
      </w:r>
    </w:p>
    <w:p w14:paraId="4E5F21F3" w14:textId="77777777" w:rsidR="007736B2" w:rsidRPr="00852BD1" w:rsidRDefault="007736B2" w:rsidP="007736B2">
      <w:pPr>
        <w:pStyle w:val="Programskikod"/>
        <w:rPr>
          <w:sz w:val="16"/>
          <w:szCs w:val="16"/>
        </w:rPr>
      </w:pPr>
    </w:p>
    <w:p w14:paraId="32A645C3" w14:textId="77777777" w:rsidR="007736B2" w:rsidRPr="00852BD1" w:rsidRDefault="007736B2" w:rsidP="007736B2">
      <w:pPr>
        <w:pStyle w:val="Programskikod"/>
        <w:rPr>
          <w:sz w:val="16"/>
          <w:szCs w:val="16"/>
        </w:rPr>
      </w:pPr>
      <w:r w:rsidRPr="00852BD1">
        <w:rPr>
          <w:sz w:val="16"/>
          <w:szCs w:val="16"/>
        </w:rPr>
        <w:t>HALTON_SEQUENCE_TEST</w:t>
      </w:r>
    </w:p>
    <w:p w14:paraId="2FCF258E" w14:textId="77777777" w:rsidR="007736B2" w:rsidRPr="00852BD1" w:rsidRDefault="007736B2" w:rsidP="007736B2">
      <w:pPr>
        <w:pStyle w:val="Programskikod"/>
        <w:rPr>
          <w:sz w:val="16"/>
          <w:szCs w:val="16"/>
        </w:rPr>
      </w:pPr>
      <w:r w:rsidRPr="00852BD1">
        <w:rPr>
          <w:sz w:val="16"/>
          <w:szCs w:val="16"/>
        </w:rPr>
        <w:t xml:space="preserve">  HALTON_SEQUENCE returns the elements I1 through I2</w:t>
      </w:r>
    </w:p>
    <w:p w14:paraId="38E078A6" w14:textId="77777777" w:rsidR="007736B2" w:rsidRPr="00852BD1" w:rsidRDefault="007736B2" w:rsidP="007736B2">
      <w:pPr>
        <w:pStyle w:val="Programskikod"/>
        <w:rPr>
          <w:sz w:val="16"/>
          <w:szCs w:val="16"/>
        </w:rPr>
      </w:pPr>
      <w:r w:rsidRPr="00852BD1">
        <w:rPr>
          <w:sz w:val="16"/>
          <w:szCs w:val="16"/>
        </w:rPr>
        <w:t xml:space="preserve">  of an M-dimensional Halton sequence.</w:t>
      </w:r>
    </w:p>
    <w:p w14:paraId="16815DC3" w14:textId="77777777" w:rsidR="007736B2" w:rsidRPr="00852BD1" w:rsidRDefault="007736B2" w:rsidP="007736B2">
      <w:pPr>
        <w:pStyle w:val="Programskikod"/>
        <w:rPr>
          <w:sz w:val="16"/>
          <w:szCs w:val="16"/>
        </w:rPr>
      </w:pPr>
    </w:p>
    <w:p w14:paraId="424079FA" w14:textId="4B7C7FF0" w:rsidR="007736B2" w:rsidRPr="00852BD1" w:rsidRDefault="007736B2" w:rsidP="007736B2">
      <w:pPr>
        <w:pStyle w:val="Programskikod"/>
        <w:rPr>
          <w:sz w:val="16"/>
          <w:szCs w:val="16"/>
        </w:rPr>
      </w:pPr>
      <w:r w:rsidRPr="00852BD1">
        <w:rPr>
          <w:sz w:val="16"/>
          <w:szCs w:val="16"/>
        </w:rPr>
        <w:t xml:space="preserve">  R:</w:t>
      </w:r>
    </w:p>
    <w:p w14:paraId="3E944DC1" w14:textId="77777777" w:rsidR="007736B2" w:rsidRPr="00852BD1" w:rsidRDefault="007736B2" w:rsidP="007736B2">
      <w:pPr>
        <w:pStyle w:val="Programskikod"/>
        <w:rPr>
          <w:sz w:val="16"/>
          <w:szCs w:val="16"/>
        </w:rPr>
      </w:pPr>
      <w:r w:rsidRPr="00852BD1">
        <w:rPr>
          <w:sz w:val="16"/>
          <w:szCs w:val="16"/>
        </w:rPr>
        <w:t xml:space="preserve">  Col:          0             1             2             3             4     </w:t>
      </w:r>
    </w:p>
    <w:p w14:paraId="3B78AFC2" w14:textId="57F9B44B" w:rsidR="007736B2" w:rsidRPr="00852BD1" w:rsidRDefault="007736B2" w:rsidP="007736B2">
      <w:pPr>
        <w:pStyle w:val="Programskikod"/>
        <w:rPr>
          <w:sz w:val="16"/>
          <w:szCs w:val="16"/>
        </w:rPr>
      </w:pPr>
      <w:r w:rsidRPr="00852BD1">
        <w:rPr>
          <w:sz w:val="16"/>
          <w:szCs w:val="16"/>
        </w:rPr>
        <w:t xml:space="preserve">  Row</w:t>
      </w:r>
    </w:p>
    <w:p w14:paraId="1FFB75CD" w14:textId="77777777" w:rsidR="007736B2" w:rsidRPr="00852BD1" w:rsidRDefault="007736B2" w:rsidP="007736B2">
      <w:pPr>
        <w:pStyle w:val="Programskikod"/>
        <w:rPr>
          <w:sz w:val="16"/>
          <w:szCs w:val="16"/>
        </w:rPr>
      </w:pPr>
      <w:r w:rsidRPr="00852BD1">
        <w:rPr>
          <w:sz w:val="16"/>
          <w:szCs w:val="16"/>
        </w:rPr>
        <w:t xml:space="preserve">    0:          0.3125          0.5625          0.0625           0.875           0.375</w:t>
      </w:r>
    </w:p>
    <w:p w14:paraId="4DB5FF0A" w14:textId="5E435A94" w:rsidR="007736B2" w:rsidRPr="00852BD1" w:rsidRDefault="007736B2" w:rsidP="00853127">
      <w:pPr>
        <w:pStyle w:val="Programskikod"/>
        <w:rPr>
          <w:sz w:val="16"/>
          <w:szCs w:val="16"/>
        </w:rPr>
      </w:pPr>
      <w:r w:rsidRPr="00852BD1">
        <w:rPr>
          <w:sz w:val="16"/>
          <w:szCs w:val="16"/>
        </w:rPr>
        <w:t xml:space="preserve">    ...</w:t>
      </w:r>
    </w:p>
    <w:p w14:paraId="5A05FDBF" w14:textId="77777777" w:rsidR="007736B2" w:rsidRPr="00852BD1" w:rsidRDefault="007736B2" w:rsidP="007736B2">
      <w:pPr>
        <w:pStyle w:val="Programskikod"/>
        <w:rPr>
          <w:sz w:val="16"/>
          <w:szCs w:val="16"/>
        </w:rPr>
      </w:pPr>
      <w:r w:rsidRPr="00852BD1">
        <w:rPr>
          <w:sz w:val="16"/>
          <w:szCs w:val="16"/>
        </w:rPr>
        <w:t xml:space="preserve">  998:       0.0012647      0.00113823      0.00101176     0.000885292     0.000758821</w:t>
      </w:r>
    </w:p>
    <w:p w14:paraId="32E45D6E" w14:textId="77777777" w:rsidR="007736B2" w:rsidRPr="00852BD1" w:rsidRDefault="007736B2" w:rsidP="007736B2">
      <w:pPr>
        <w:pStyle w:val="Programskikod"/>
        <w:rPr>
          <w:sz w:val="16"/>
          <w:szCs w:val="16"/>
        </w:rPr>
      </w:pPr>
      <w:r w:rsidRPr="00852BD1">
        <w:rPr>
          <w:sz w:val="16"/>
          <w:szCs w:val="16"/>
        </w:rPr>
        <w:t xml:space="preserve">  999:      0.00126279      0.00113651      0.00101023      0.00088395     0.000757671</w:t>
      </w:r>
    </w:p>
    <w:p w14:paraId="7DE12504" w14:textId="77777777" w:rsidR="007736B2" w:rsidRPr="00852BD1" w:rsidRDefault="007736B2" w:rsidP="007736B2">
      <w:pPr>
        <w:pStyle w:val="Programskikod"/>
        <w:rPr>
          <w:sz w:val="16"/>
          <w:szCs w:val="16"/>
        </w:rPr>
      </w:pPr>
    </w:p>
    <w:p w14:paraId="41560569" w14:textId="77777777" w:rsidR="007736B2" w:rsidRPr="00852BD1" w:rsidRDefault="007736B2" w:rsidP="007736B2">
      <w:pPr>
        <w:pStyle w:val="Programskikod"/>
        <w:rPr>
          <w:sz w:val="16"/>
          <w:szCs w:val="16"/>
        </w:rPr>
      </w:pPr>
      <w:r w:rsidRPr="00852BD1">
        <w:rPr>
          <w:sz w:val="16"/>
          <w:szCs w:val="16"/>
        </w:rPr>
        <w:t xml:space="preserve">  Normal end of execution.</w:t>
      </w:r>
    </w:p>
    <w:p w14:paraId="1C1A69D5" w14:textId="77777777" w:rsidR="007736B2" w:rsidRPr="00852BD1" w:rsidRDefault="007736B2" w:rsidP="007736B2">
      <w:pPr>
        <w:pStyle w:val="Programskikod"/>
        <w:rPr>
          <w:sz w:val="16"/>
          <w:szCs w:val="16"/>
        </w:rPr>
      </w:pPr>
    </w:p>
    <w:p w14:paraId="3C5ADE4E" w14:textId="589800C7" w:rsidR="007736B2" w:rsidRPr="00852BD1" w:rsidRDefault="008E4366" w:rsidP="007736B2">
      <w:pPr>
        <w:pStyle w:val="Programskikod"/>
        <w:rPr>
          <w:sz w:val="16"/>
          <w:szCs w:val="16"/>
        </w:rPr>
      </w:pPr>
      <w:r>
        <w:rPr>
          <w:sz w:val="16"/>
          <w:szCs w:val="16"/>
        </w:rPr>
        <w:t xml:space="preserve">  real    0m1.995</w:t>
      </w:r>
      <w:r w:rsidR="007736B2" w:rsidRPr="00852BD1">
        <w:rPr>
          <w:sz w:val="16"/>
          <w:szCs w:val="16"/>
        </w:rPr>
        <w:t>s</w:t>
      </w:r>
    </w:p>
    <w:p w14:paraId="050F2C95" w14:textId="289B2844" w:rsidR="007736B2" w:rsidRPr="00852BD1" w:rsidRDefault="008E4366" w:rsidP="007736B2">
      <w:pPr>
        <w:pStyle w:val="Programskikod"/>
        <w:rPr>
          <w:sz w:val="16"/>
          <w:szCs w:val="16"/>
        </w:rPr>
      </w:pPr>
      <w:r>
        <w:rPr>
          <w:sz w:val="16"/>
          <w:szCs w:val="16"/>
        </w:rPr>
        <w:t xml:space="preserve">  user    0m1.991</w:t>
      </w:r>
      <w:r w:rsidR="007736B2" w:rsidRPr="00852BD1">
        <w:rPr>
          <w:sz w:val="16"/>
          <w:szCs w:val="16"/>
        </w:rPr>
        <w:t>s</w:t>
      </w:r>
    </w:p>
    <w:p w14:paraId="108A431A" w14:textId="223A487C" w:rsidR="00DE7059" w:rsidRPr="00852BD1" w:rsidRDefault="007736B2" w:rsidP="007736B2">
      <w:pPr>
        <w:pStyle w:val="Programskikod"/>
        <w:rPr>
          <w:sz w:val="16"/>
          <w:szCs w:val="16"/>
        </w:rPr>
      </w:pPr>
      <w:r w:rsidRPr="00852BD1">
        <w:rPr>
          <w:sz w:val="16"/>
          <w:szCs w:val="16"/>
        </w:rPr>
        <w:t xml:space="preserve">  sys     0m0.0</w:t>
      </w:r>
      <w:r w:rsidR="008E4366">
        <w:rPr>
          <w:sz w:val="16"/>
          <w:szCs w:val="16"/>
        </w:rPr>
        <w:t>04</w:t>
      </w:r>
      <w:r w:rsidRPr="00852BD1">
        <w:rPr>
          <w:sz w:val="16"/>
          <w:szCs w:val="16"/>
        </w:rPr>
        <w:t>s</w:t>
      </w:r>
    </w:p>
    <w:p w14:paraId="7B3230AF" w14:textId="70025BA2" w:rsidR="00DE7059" w:rsidRDefault="005B3DD8" w:rsidP="005B3DD8">
      <w:pPr>
        <w:pStyle w:val="Caption"/>
        <w:jc w:val="center"/>
        <w:rPr>
          <w:noProof/>
          <w:lang w:val="sr-Latn-CS"/>
        </w:rPr>
      </w:pPr>
      <w:r>
        <w:rPr>
          <w:noProof/>
          <w:lang w:val="sr-Latn-CS"/>
        </w:rPr>
        <w:t>Listing1</w:t>
      </w:r>
      <w:r w:rsidRPr="00FD52EC">
        <w:rPr>
          <w:noProof/>
          <w:lang w:val="sr-Latn-CS"/>
        </w:rPr>
        <w:t xml:space="preserve">. </w:t>
      </w:r>
      <w:r>
        <w:rPr>
          <w:noProof/>
          <w:lang w:val="sr-Latn-CS"/>
        </w:rPr>
        <w:t xml:space="preserve">HaltonQMC: </w:t>
      </w:r>
      <w:r w:rsidR="003768EC">
        <w:rPr>
          <w:noProof/>
          <w:lang w:val="sr-Latn-CS"/>
        </w:rPr>
        <w:t>Sekvencijalno izvr</w:t>
      </w:r>
      <w:r w:rsidR="003768EC">
        <w:rPr>
          <w:noProof/>
          <w:lang w:val="sr-Latn-RS"/>
        </w:rPr>
        <w:t>š</w:t>
      </w:r>
      <w:r w:rsidR="003768EC">
        <w:rPr>
          <w:noProof/>
          <w:lang w:val="sr-Latn-CS"/>
        </w:rPr>
        <w:t>avanje</w:t>
      </w:r>
    </w:p>
    <w:p w14:paraId="6BD8C1A9" w14:textId="77777777" w:rsidR="00B16E72" w:rsidRDefault="00B16E72" w:rsidP="00B16E72">
      <w:pPr>
        <w:rPr>
          <w:lang w:val="sr-Latn-CS"/>
        </w:rPr>
      </w:pPr>
    </w:p>
    <w:p w14:paraId="627A4DB8" w14:textId="77777777" w:rsidR="00D93160" w:rsidRPr="00B16E72" w:rsidRDefault="00D93160" w:rsidP="00B16E72">
      <w:pPr>
        <w:rPr>
          <w:lang w:val="sr-Latn-CS"/>
        </w:rPr>
      </w:pPr>
    </w:p>
    <w:p w14:paraId="629495D0" w14:textId="77777777" w:rsidR="00FF60C4" w:rsidRPr="00852BD1" w:rsidRDefault="00FF60C4" w:rsidP="00FF60C4">
      <w:pPr>
        <w:pStyle w:val="Programskikod"/>
        <w:rPr>
          <w:sz w:val="16"/>
          <w:szCs w:val="16"/>
        </w:rPr>
      </w:pPr>
      <w:r w:rsidRPr="00852BD1">
        <w:rPr>
          <w:sz w:val="16"/>
          <w:szCs w:val="16"/>
        </w:rPr>
        <w:t>HALTON_TEST:</w:t>
      </w:r>
    </w:p>
    <w:p w14:paraId="79443097" w14:textId="77777777" w:rsidR="00FF60C4" w:rsidRPr="00852BD1" w:rsidRDefault="00FF60C4" w:rsidP="00FF60C4">
      <w:pPr>
        <w:pStyle w:val="Programskikod"/>
        <w:rPr>
          <w:sz w:val="16"/>
          <w:szCs w:val="16"/>
        </w:rPr>
      </w:pPr>
    </w:p>
    <w:p w14:paraId="4808FD80" w14:textId="77777777" w:rsidR="00FF60C4" w:rsidRPr="00852BD1" w:rsidRDefault="00FF60C4" w:rsidP="00FF60C4">
      <w:pPr>
        <w:pStyle w:val="Programskikod"/>
        <w:rPr>
          <w:sz w:val="16"/>
          <w:szCs w:val="16"/>
        </w:rPr>
      </w:pPr>
      <w:r w:rsidRPr="00852BD1">
        <w:rPr>
          <w:sz w:val="16"/>
          <w:szCs w:val="16"/>
        </w:rPr>
        <w:t>HALTON_SEQUENCE_TEST</w:t>
      </w:r>
    </w:p>
    <w:p w14:paraId="1BF20007" w14:textId="77777777" w:rsidR="00FF60C4" w:rsidRPr="00852BD1" w:rsidRDefault="00FF60C4" w:rsidP="00FF60C4">
      <w:pPr>
        <w:pStyle w:val="Programskikod"/>
        <w:rPr>
          <w:sz w:val="16"/>
          <w:szCs w:val="16"/>
        </w:rPr>
      </w:pPr>
      <w:r w:rsidRPr="00852BD1">
        <w:rPr>
          <w:sz w:val="16"/>
          <w:szCs w:val="16"/>
        </w:rPr>
        <w:t xml:space="preserve">  HALTON_SEQUENCE returns the elements I1 through I2</w:t>
      </w:r>
    </w:p>
    <w:p w14:paraId="2DF7CEEE" w14:textId="77777777" w:rsidR="00FF60C4" w:rsidRPr="00852BD1" w:rsidRDefault="00FF60C4" w:rsidP="00FF60C4">
      <w:pPr>
        <w:pStyle w:val="Programskikod"/>
        <w:rPr>
          <w:sz w:val="16"/>
          <w:szCs w:val="16"/>
        </w:rPr>
      </w:pPr>
      <w:r w:rsidRPr="00852BD1">
        <w:rPr>
          <w:sz w:val="16"/>
          <w:szCs w:val="16"/>
        </w:rPr>
        <w:t xml:space="preserve">  of an M-dimensional Halton sequence.</w:t>
      </w:r>
    </w:p>
    <w:p w14:paraId="16CA57C1" w14:textId="77777777" w:rsidR="00FF60C4" w:rsidRPr="00852BD1" w:rsidRDefault="00FF60C4" w:rsidP="00FF60C4">
      <w:pPr>
        <w:pStyle w:val="Programskikod"/>
        <w:rPr>
          <w:sz w:val="16"/>
          <w:szCs w:val="16"/>
        </w:rPr>
      </w:pPr>
    </w:p>
    <w:p w14:paraId="6B95520A" w14:textId="77777777" w:rsidR="00FF60C4" w:rsidRPr="00852BD1" w:rsidRDefault="00FF60C4" w:rsidP="00FF60C4">
      <w:pPr>
        <w:pStyle w:val="Programskikod"/>
        <w:rPr>
          <w:sz w:val="16"/>
          <w:szCs w:val="16"/>
        </w:rPr>
      </w:pPr>
      <w:r w:rsidRPr="00852BD1">
        <w:rPr>
          <w:sz w:val="16"/>
          <w:szCs w:val="16"/>
        </w:rPr>
        <w:t xml:space="preserve">  R:</w:t>
      </w:r>
    </w:p>
    <w:p w14:paraId="5A793C0C" w14:textId="77777777" w:rsidR="00FF60C4" w:rsidRPr="00852BD1" w:rsidRDefault="00FF60C4" w:rsidP="00FF60C4">
      <w:pPr>
        <w:pStyle w:val="Programskikod"/>
        <w:rPr>
          <w:sz w:val="16"/>
          <w:szCs w:val="16"/>
        </w:rPr>
      </w:pPr>
      <w:r w:rsidRPr="00852BD1">
        <w:rPr>
          <w:sz w:val="16"/>
          <w:szCs w:val="16"/>
        </w:rPr>
        <w:t xml:space="preserve">  Col:          0             1             2             3             4     </w:t>
      </w:r>
    </w:p>
    <w:p w14:paraId="78018048" w14:textId="77777777" w:rsidR="00FF60C4" w:rsidRPr="00852BD1" w:rsidRDefault="00FF60C4" w:rsidP="00FF60C4">
      <w:pPr>
        <w:pStyle w:val="Programskikod"/>
        <w:rPr>
          <w:sz w:val="16"/>
          <w:szCs w:val="16"/>
        </w:rPr>
      </w:pPr>
      <w:r w:rsidRPr="00852BD1">
        <w:rPr>
          <w:sz w:val="16"/>
          <w:szCs w:val="16"/>
        </w:rPr>
        <w:t xml:space="preserve">  Row</w:t>
      </w:r>
    </w:p>
    <w:p w14:paraId="6CA347E2" w14:textId="77777777" w:rsidR="00FF60C4" w:rsidRPr="00852BD1" w:rsidRDefault="00FF60C4" w:rsidP="00FF60C4">
      <w:pPr>
        <w:pStyle w:val="Programskikod"/>
        <w:rPr>
          <w:sz w:val="16"/>
          <w:szCs w:val="16"/>
        </w:rPr>
      </w:pPr>
      <w:r w:rsidRPr="00852BD1">
        <w:rPr>
          <w:sz w:val="16"/>
          <w:szCs w:val="16"/>
        </w:rPr>
        <w:t xml:space="preserve">    0:          0.3125          0.5625          0.0625           0.875           0.375</w:t>
      </w:r>
    </w:p>
    <w:p w14:paraId="4F09A183" w14:textId="77777777" w:rsidR="00FF60C4" w:rsidRPr="00852BD1" w:rsidRDefault="00FF60C4" w:rsidP="00FF60C4">
      <w:pPr>
        <w:pStyle w:val="Programskikod"/>
        <w:rPr>
          <w:sz w:val="16"/>
          <w:szCs w:val="16"/>
        </w:rPr>
      </w:pPr>
      <w:r w:rsidRPr="00852BD1">
        <w:rPr>
          <w:sz w:val="16"/>
          <w:szCs w:val="16"/>
        </w:rPr>
        <w:t>...</w:t>
      </w:r>
    </w:p>
    <w:p w14:paraId="3F85F488" w14:textId="77777777" w:rsidR="00FF60C4" w:rsidRPr="00852BD1" w:rsidRDefault="00FF60C4" w:rsidP="00FF60C4">
      <w:pPr>
        <w:pStyle w:val="Programskikod"/>
        <w:rPr>
          <w:sz w:val="16"/>
          <w:szCs w:val="16"/>
        </w:rPr>
      </w:pPr>
      <w:r w:rsidRPr="00852BD1">
        <w:rPr>
          <w:sz w:val="16"/>
          <w:szCs w:val="16"/>
        </w:rPr>
        <w:t xml:space="preserve">    8:        0.434783        0.391304        0.347826        0.304348         0.26087</w:t>
      </w:r>
    </w:p>
    <w:p w14:paraId="1102EC5C" w14:textId="77777777" w:rsidR="00FF60C4" w:rsidRPr="00852BD1" w:rsidRDefault="00FF60C4" w:rsidP="00FF60C4">
      <w:pPr>
        <w:pStyle w:val="Programskikod"/>
        <w:rPr>
          <w:sz w:val="16"/>
          <w:szCs w:val="16"/>
        </w:rPr>
      </w:pPr>
      <w:r w:rsidRPr="00852BD1">
        <w:rPr>
          <w:sz w:val="16"/>
          <w:szCs w:val="16"/>
        </w:rPr>
        <w:t xml:space="preserve">    9:        0.344828        0.310345        0.275862        0.241379        0.206897</w:t>
      </w:r>
    </w:p>
    <w:p w14:paraId="38324EED" w14:textId="77777777" w:rsidR="00FF60C4" w:rsidRPr="00852BD1" w:rsidRDefault="00FF60C4" w:rsidP="00FF60C4">
      <w:pPr>
        <w:pStyle w:val="Programskikod"/>
        <w:rPr>
          <w:sz w:val="16"/>
          <w:szCs w:val="16"/>
        </w:rPr>
      </w:pPr>
    </w:p>
    <w:p w14:paraId="7D0ABB34" w14:textId="77777777" w:rsidR="00FF60C4" w:rsidRPr="00852BD1" w:rsidRDefault="00FF60C4" w:rsidP="00FF60C4">
      <w:pPr>
        <w:pStyle w:val="Programskikod"/>
        <w:rPr>
          <w:sz w:val="16"/>
          <w:szCs w:val="16"/>
        </w:rPr>
      </w:pPr>
      <w:r w:rsidRPr="00852BD1">
        <w:rPr>
          <w:sz w:val="16"/>
          <w:szCs w:val="16"/>
        </w:rPr>
        <w:t xml:space="preserve">  Normal end of execution.</w:t>
      </w:r>
    </w:p>
    <w:p w14:paraId="1FBCA351" w14:textId="77777777" w:rsidR="00FF60C4" w:rsidRPr="00852BD1" w:rsidRDefault="00FF60C4" w:rsidP="00FF60C4">
      <w:pPr>
        <w:pStyle w:val="Programskikod"/>
        <w:rPr>
          <w:sz w:val="16"/>
          <w:szCs w:val="16"/>
        </w:rPr>
      </w:pPr>
    </w:p>
    <w:p w14:paraId="2433A27F" w14:textId="516A7755" w:rsidR="00AC11B2" w:rsidRPr="00AC11B2" w:rsidRDefault="00FF60C4" w:rsidP="00AC11B2">
      <w:pPr>
        <w:pStyle w:val="Programskikod"/>
        <w:rPr>
          <w:sz w:val="16"/>
          <w:szCs w:val="16"/>
        </w:rPr>
      </w:pPr>
      <w:r w:rsidRPr="00852BD1">
        <w:rPr>
          <w:sz w:val="16"/>
          <w:szCs w:val="16"/>
        </w:rPr>
        <w:t xml:space="preserve">  </w:t>
      </w:r>
      <w:r w:rsidR="00A2089B">
        <w:rPr>
          <w:sz w:val="16"/>
          <w:szCs w:val="16"/>
        </w:rPr>
        <w:t>real    0m0.300</w:t>
      </w:r>
      <w:r w:rsidR="00AC11B2" w:rsidRPr="00AC11B2">
        <w:rPr>
          <w:sz w:val="16"/>
          <w:szCs w:val="16"/>
        </w:rPr>
        <w:t>s</w:t>
      </w:r>
    </w:p>
    <w:p w14:paraId="6BEDB395" w14:textId="0EBD166F" w:rsidR="00AC11B2" w:rsidRPr="00AC11B2" w:rsidRDefault="00AC11B2" w:rsidP="00AC11B2">
      <w:pPr>
        <w:pStyle w:val="Programskikod"/>
        <w:rPr>
          <w:sz w:val="16"/>
          <w:szCs w:val="16"/>
        </w:rPr>
      </w:pPr>
      <w:r>
        <w:rPr>
          <w:sz w:val="16"/>
          <w:szCs w:val="16"/>
        </w:rPr>
        <w:t xml:space="preserve">  </w:t>
      </w:r>
      <w:r w:rsidR="00A2089B">
        <w:rPr>
          <w:sz w:val="16"/>
          <w:szCs w:val="16"/>
        </w:rPr>
        <w:t>user    0m0.038</w:t>
      </w:r>
      <w:r w:rsidRPr="00AC11B2">
        <w:rPr>
          <w:sz w:val="16"/>
          <w:szCs w:val="16"/>
        </w:rPr>
        <w:t>s</w:t>
      </w:r>
    </w:p>
    <w:p w14:paraId="2B947465" w14:textId="658D2C7D" w:rsidR="00FF60C4" w:rsidRDefault="00AC11B2" w:rsidP="00AC11B2">
      <w:pPr>
        <w:pStyle w:val="Programskikod"/>
        <w:rPr>
          <w:sz w:val="16"/>
          <w:szCs w:val="16"/>
        </w:rPr>
      </w:pPr>
      <w:r>
        <w:rPr>
          <w:sz w:val="16"/>
          <w:szCs w:val="16"/>
        </w:rPr>
        <w:t xml:space="preserve">  </w:t>
      </w:r>
      <w:r w:rsidR="00A2089B">
        <w:rPr>
          <w:sz w:val="16"/>
          <w:szCs w:val="16"/>
        </w:rPr>
        <w:t>sys     0m0.036</w:t>
      </w:r>
      <w:r w:rsidRPr="00AC11B2">
        <w:rPr>
          <w:sz w:val="16"/>
          <w:szCs w:val="16"/>
        </w:rPr>
        <w:t>s</w:t>
      </w:r>
    </w:p>
    <w:p w14:paraId="367B07D6" w14:textId="77777777" w:rsidR="0073413F" w:rsidRPr="00852BD1" w:rsidRDefault="0073413F" w:rsidP="00AC11B2">
      <w:pPr>
        <w:pStyle w:val="Programskikod"/>
        <w:rPr>
          <w:sz w:val="16"/>
          <w:szCs w:val="16"/>
        </w:rPr>
      </w:pPr>
    </w:p>
    <w:p w14:paraId="794220FA" w14:textId="77777777" w:rsidR="00FF60C4" w:rsidRPr="00852BD1" w:rsidRDefault="00FF60C4" w:rsidP="00FF60C4">
      <w:pPr>
        <w:pStyle w:val="Programskikod"/>
        <w:rPr>
          <w:sz w:val="16"/>
          <w:szCs w:val="16"/>
        </w:rPr>
      </w:pPr>
      <w:r w:rsidRPr="00852BD1">
        <w:rPr>
          <w:sz w:val="16"/>
          <w:szCs w:val="16"/>
        </w:rPr>
        <w:t>HALTON_TEST:</w:t>
      </w:r>
    </w:p>
    <w:p w14:paraId="78F8124D" w14:textId="77777777" w:rsidR="00FF60C4" w:rsidRPr="00852BD1" w:rsidRDefault="00FF60C4" w:rsidP="00FF60C4">
      <w:pPr>
        <w:pStyle w:val="Programskikod"/>
        <w:rPr>
          <w:sz w:val="16"/>
          <w:szCs w:val="16"/>
        </w:rPr>
      </w:pPr>
    </w:p>
    <w:p w14:paraId="5FE2FAFF" w14:textId="77777777" w:rsidR="00FF60C4" w:rsidRPr="00852BD1" w:rsidRDefault="00FF60C4" w:rsidP="00FF60C4">
      <w:pPr>
        <w:pStyle w:val="Programskikod"/>
        <w:rPr>
          <w:sz w:val="16"/>
          <w:szCs w:val="16"/>
        </w:rPr>
      </w:pPr>
      <w:r w:rsidRPr="00852BD1">
        <w:rPr>
          <w:sz w:val="16"/>
          <w:szCs w:val="16"/>
        </w:rPr>
        <w:t>HALTON_SEQUENCE_TEST</w:t>
      </w:r>
    </w:p>
    <w:p w14:paraId="21C3FF8D" w14:textId="77777777" w:rsidR="00FF60C4" w:rsidRPr="00852BD1" w:rsidRDefault="00FF60C4" w:rsidP="00FF60C4">
      <w:pPr>
        <w:pStyle w:val="Programskikod"/>
        <w:rPr>
          <w:sz w:val="16"/>
          <w:szCs w:val="16"/>
        </w:rPr>
      </w:pPr>
      <w:r w:rsidRPr="00852BD1">
        <w:rPr>
          <w:sz w:val="16"/>
          <w:szCs w:val="16"/>
        </w:rPr>
        <w:t xml:space="preserve">  HALTON_SEQUENCE returns the elements I1 through I2</w:t>
      </w:r>
    </w:p>
    <w:p w14:paraId="772F81D0" w14:textId="77777777" w:rsidR="00FF60C4" w:rsidRPr="00852BD1" w:rsidRDefault="00FF60C4" w:rsidP="00FF60C4">
      <w:pPr>
        <w:pStyle w:val="Programskikod"/>
        <w:rPr>
          <w:sz w:val="16"/>
          <w:szCs w:val="16"/>
        </w:rPr>
      </w:pPr>
      <w:r w:rsidRPr="00852BD1">
        <w:rPr>
          <w:sz w:val="16"/>
          <w:szCs w:val="16"/>
        </w:rPr>
        <w:lastRenderedPageBreak/>
        <w:t xml:space="preserve">  of an M-dimensional Halton sequence.</w:t>
      </w:r>
    </w:p>
    <w:p w14:paraId="7493EE3D" w14:textId="77777777" w:rsidR="00FF60C4" w:rsidRPr="00852BD1" w:rsidRDefault="00FF60C4" w:rsidP="00FF60C4">
      <w:pPr>
        <w:pStyle w:val="Programskikod"/>
        <w:rPr>
          <w:sz w:val="16"/>
          <w:szCs w:val="16"/>
        </w:rPr>
      </w:pPr>
    </w:p>
    <w:p w14:paraId="6A2786BB" w14:textId="77777777" w:rsidR="00FF60C4" w:rsidRPr="00852BD1" w:rsidRDefault="00FF60C4" w:rsidP="00FF60C4">
      <w:pPr>
        <w:pStyle w:val="Programskikod"/>
        <w:rPr>
          <w:sz w:val="16"/>
          <w:szCs w:val="16"/>
        </w:rPr>
      </w:pPr>
      <w:r w:rsidRPr="00852BD1">
        <w:rPr>
          <w:sz w:val="16"/>
          <w:szCs w:val="16"/>
        </w:rPr>
        <w:t xml:space="preserve">  R:</w:t>
      </w:r>
    </w:p>
    <w:p w14:paraId="0968956B" w14:textId="77777777" w:rsidR="00FF60C4" w:rsidRPr="00852BD1" w:rsidRDefault="00FF60C4" w:rsidP="00FF60C4">
      <w:pPr>
        <w:pStyle w:val="Programskikod"/>
        <w:rPr>
          <w:sz w:val="16"/>
          <w:szCs w:val="16"/>
        </w:rPr>
      </w:pPr>
      <w:r w:rsidRPr="00852BD1">
        <w:rPr>
          <w:sz w:val="16"/>
          <w:szCs w:val="16"/>
        </w:rPr>
        <w:t xml:space="preserve">  Col:          0             1             2             3             4     </w:t>
      </w:r>
    </w:p>
    <w:p w14:paraId="0C38E96A" w14:textId="77777777" w:rsidR="00FF60C4" w:rsidRPr="00852BD1" w:rsidRDefault="00FF60C4" w:rsidP="00FF60C4">
      <w:pPr>
        <w:pStyle w:val="Programskikod"/>
        <w:rPr>
          <w:sz w:val="16"/>
          <w:szCs w:val="16"/>
        </w:rPr>
      </w:pPr>
      <w:r w:rsidRPr="00852BD1">
        <w:rPr>
          <w:sz w:val="16"/>
          <w:szCs w:val="16"/>
        </w:rPr>
        <w:t xml:space="preserve">  Row</w:t>
      </w:r>
    </w:p>
    <w:p w14:paraId="7E5F3C2E" w14:textId="77777777" w:rsidR="00FF60C4" w:rsidRPr="00852BD1" w:rsidRDefault="00FF60C4" w:rsidP="00FF60C4">
      <w:pPr>
        <w:pStyle w:val="Programskikod"/>
        <w:rPr>
          <w:sz w:val="16"/>
          <w:szCs w:val="16"/>
        </w:rPr>
      </w:pPr>
      <w:r w:rsidRPr="00852BD1">
        <w:rPr>
          <w:sz w:val="16"/>
          <w:szCs w:val="16"/>
        </w:rPr>
        <w:t xml:space="preserve">    0:          0.3125          0.5625          0.0625           0.875           0.375</w:t>
      </w:r>
    </w:p>
    <w:p w14:paraId="2694A527" w14:textId="77777777" w:rsidR="00FF60C4" w:rsidRPr="00852BD1" w:rsidRDefault="00FF60C4" w:rsidP="00FF60C4">
      <w:pPr>
        <w:pStyle w:val="Programskikod"/>
        <w:rPr>
          <w:sz w:val="16"/>
          <w:szCs w:val="16"/>
        </w:rPr>
      </w:pPr>
      <w:r w:rsidRPr="00852BD1">
        <w:rPr>
          <w:sz w:val="16"/>
          <w:szCs w:val="16"/>
        </w:rPr>
        <w:t>...</w:t>
      </w:r>
    </w:p>
    <w:p w14:paraId="2F908723" w14:textId="77777777" w:rsidR="00FF60C4" w:rsidRPr="00852BD1" w:rsidRDefault="00FF60C4" w:rsidP="00FF60C4">
      <w:pPr>
        <w:pStyle w:val="Programskikod"/>
        <w:rPr>
          <w:sz w:val="16"/>
          <w:szCs w:val="16"/>
        </w:rPr>
      </w:pPr>
      <w:r w:rsidRPr="00852BD1">
        <w:rPr>
          <w:sz w:val="16"/>
          <w:szCs w:val="16"/>
        </w:rPr>
        <w:t xml:space="preserve">   98:       0.0191205       0.0172084       0.0152964       0.0133843       0.0114723</w:t>
      </w:r>
    </w:p>
    <w:p w14:paraId="569D0582" w14:textId="77777777" w:rsidR="00FF60C4" w:rsidRPr="00852BD1" w:rsidRDefault="00FF60C4" w:rsidP="00FF60C4">
      <w:pPr>
        <w:pStyle w:val="Programskikod"/>
        <w:rPr>
          <w:sz w:val="16"/>
          <w:szCs w:val="16"/>
        </w:rPr>
      </w:pPr>
      <w:r w:rsidRPr="00852BD1">
        <w:rPr>
          <w:sz w:val="16"/>
          <w:szCs w:val="16"/>
        </w:rPr>
        <w:t xml:space="preserve">   99:       0.0184843       0.0166359       0.0147874        0.012939       0.0110906</w:t>
      </w:r>
    </w:p>
    <w:p w14:paraId="60E9241E" w14:textId="77777777" w:rsidR="00FF60C4" w:rsidRPr="00852BD1" w:rsidRDefault="00FF60C4" w:rsidP="00FF60C4">
      <w:pPr>
        <w:pStyle w:val="Programskikod"/>
        <w:rPr>
          <w:sz w:val="16"/>
          <w:szCs w:val="16"/>
        </w:rPr>
      </w:pPr>
    </w:p>
    <w:p w14:paraId="6B1B6F35" w14:textId="77777777" w:rsidR="00FF60C4" w:rsidRPr="00852BD1" w:rsidRDefault="00FF60C4" w:rsidP="00FF60C4">
      <w:pPr>
        <w:pStyle w:val="Programskikod"/>
        <w:rPr>
          <w:sz w:val="16"/>
          <w:szCs w:val="16"/>
        </w:rPr>
      </w:pPr>
      <w:r w:rsidRPr="00852BD1">
        <w:rPr>
          <w:sz w:val="16"/>
          <w:szCs w:val="16"/>
        </w:rPr>
        <w:t xml:space="preserve">  Normal end of execution.</w:t>
      </w:r>
    </w:p>
    <w:p w14:paraId="16863C11" w14:textId="77777777" w:rsidR="00FF60C4" w:rsidRPr="00852BD1" w:rsidRDefault="00FF60C4" w:rsidP="00FF60C4">
      <w:pPr>
        <w:pStyle w:val="Programskikod"/>
        <w:rPr>
          <w:sz w:val="16"/>
          <w:szCs w:val="16"/>
        </w:rPr>
      </w:pPr>
    </w:p>
    <w:p w14:paraId="5802EC89" w14:textId="46304059" w:rsidR="00BD3A6D" w:rsidRPr="00BD3A6D" w:rsidRDefault="00FF60C4" w:rsidP="00BD3A6D">
      <w:pPr>
        <w:pStyle w:val="Programskikod"/>
        <w:rPr>
          <w:sz w:val="16"/>
          <w:szCs w:val="16"/>
        </w:rPr>
      </w:pPr>
      <w:r w:rsidRPr="00852BD1">
        <w:rPr>
          <w:sz w:val="16"/>
          <w:szCs w:val="16"/>
        </w:rPr>
        <w:t xml:space="preserve">  </w:t>
      </w:r>
      <w:r w:rsidR="00F43286">
        <w:rPr>
          <w:sz w:val="16"/>
          <w:szCs w:val="16"/>
        </w:rPr>
        <w:t>real    0m0.317</w:t>
      </w:r>
      <w:r w:rsidR="00BD3A6D" w:rsidRPr="00BD3A6D">
        <w:rPr>
          <w:sz w:val="16"/>
          <w:szCs w:val="16"/>
        </w:rPr>
        <w:t>s</w:t>
      </w:r>
    </w:p>
    <w:p w14:paraId="03392914" w14:textId="521856CF" w:rsidR="00BD3A6D" w:rsidRPr="00BD3A6D" w:rsidRDefault="00BD3A6D" w:rsidP="00BD3A6D">
      <w:pPr>
        <w:pStyle w:val="Programskikod"/>
        <w:rPr>
          <w:sz w:val="16"/>
          <w:szCs w:val="16"/>
        </w:rPr>
      </w:pPr>
      <w:r>
        <w:rPr>
          <w:sz w:val="16"/>
          <w:szCs w:val="16"/>
        </w:rPr>
        <w:t xml:space="preserve">  </w:t>
      </w:r>
      <w:r w:rsidRPr="00BD3A6D">
        <w:rPr>
          <w:sz w:val="16"/>
          <w:szCs w:val="16"/>
        </w:rPr>
        <w:t xml:space="preserve">user    </w:t>
      </w:r>
      <w:r w:rsidR="00F43286">
        <w:rPr>
          <w:sz w:val="16"/>
          <w:szCs w:val="16"/>
        </w:rPr>
        <w:t>0m0.056</w:t>
      </w:r>
      <w:r w:rsidRPr="00BD3A6D">
        <w:rPr>
          <w:sz w:val="16"/>
          <w:szCs w:val="16"/>
        </w:rPr>
        <w:t>s</w:t>
      </w:r>
    </w:p>
    <w:p w14:paraId="678B5C17" w14:textId="1749B0EC" w:rsidR="00FF60C4" w:rsidRDefault="00BD3A6D" w:rsidP="00BD3A6D">
      <w:pPr>
        <w:pStyle w:val="Programskikod"/>
        <w:rPr>
          <w:sz w:val="16"/>
          <w:szCs w:val="16"/>
        </w:rPr>
      </w:pPr>
      <w:r>
        <w:rPr>
          <w:sz w:val="16"/>
          <w:szCs w:val="16"/>
        </w:rPr>
        <w:t xml:space="preserve">  </w:t>
      </w:r>
      <w:r w:rsidR="00F43286">
        <w:rPr>
          <w:sz w:val="16"/>
          <w:szCs w:val="16"/>
        </w:rPr>
        <w:t>sys     0m0.067</w:t>
      </w:r>
      <w:r w:rsidRPr="00BD3A6D">
        <w:rPr>
          <w:sz w:val="16"/>
          <w:szCs w:val="16"/>
        </w:rPr>
        <w:t>s</w:t>
      </w:r>
    </w:p>
    <w:p w14:paraId="78596C76" w14:textId="77777777" w:rsidR="0073413F" w:rsidRPr="00852BD1" w:rsidRDefault="0073413F" w:rsidP="00BD3A6D">
      <w:pPr>
        <w:pStyle w:val="Programskikod"/>
        <w:rPr>
          <w:sz w:val="16"/>
          <w:szCs w:val="16"/>
        </w:rPr>
      </w:pPr>
    </w:p>
    <w:p w14:paraId="6858D32B" w14:textId="77777777" w:rsidR="00FF60C4" w:rsidRPr="00852BD1" w:rsidRDefault="00FF60C4" w:rsidP="00FF60C4">
      <w:pPr>
        <w:pStyle w:val="Programskikod"/>
        <w:rPr>
          <w:sz w:val="16"/>
          <w:szCs w:val="16"/>
        </w:rPr>
      </w:pPr>
      <w:r w:rsidRPr="00852BD1">
        <w:rPr>
          <w:sz w:val="16"/>
          <w:szCs w:val="16"/>
        </w:rPr>
        <w:t>HALTON_TEST:</w:t>
      </w:r>
    </w:p>
    <w:p w14:paraId="32A9F948" w14:textId="77777777" w:rsidR="00FF60C4" w:rsidRPr="00852BD1" w:rsidRDefault="00FF60C4" w:rsidP="00FF60C4">
      <w:pPr>
        <w:pStyle w:val="Programskikod"/>
        <w:rPr>
          <w:sz w:val="16"/>
          <w:szCs w:val="16"/>
        </w:rPr>
      </w:pPr>
    </w:p>
    <w:p w14:paraId="3DCCFEC5" w14:textId="77777777" w:rsidR="00FF60C4" w:rsidRPr="00852BD1" w:rsidRDefault="00FF60C4" w:rsidP="00FF60C4">
      <w:pPr>
        <w:pStyle w:val="Programskikod"/>
        <w:rPr>
          <w:sz w:val="16"/>
          <w:szCs w:val="16"/>
        </w:rPr>
      </w:pPr>
      <w:r w:rsidRPr="00852BD1">
        <w:rPr>
          <w:sz w:val="16"/>
          <w:szCs w:val="16"/>
        </w:rPr>
        <w:t>HALTON_SEQUENCE_TEST</w:t>
      </w:r>
    </w:p>
    <w:p w14:paraId="7C56AD92" w14:textId="77777777" w:rsidR="00FF60C4" w:rsidRPr="00852BD1" w:rsidRDefault="00FF60C4" w:rsidP="00FF60C4">
      <w:pPr>
        <w:pStyle w:val="Programskikod"/>
        <w:rPr>
          <w:sz w:val="16"/>
          <w:szCs w:val="16"/>
        </w:rPr>
      </w:pPr>
      <w:r w:rsidRPr="00852BD1">
        <w:rPr>
          <w:sz w:val="16"/>
          <w:szCs w:val="16"/>
        </w:rPr>
        <w:t xml:space="preserve">  HALTON_SEQUENCE returns the elements I1 through I2</w:t>
      </w:r>
    </w:p>
    <w:p w14:paraId="244DAA5C" w14:textId="77777777" w:rsidR="00FF60C4" w:rsidRPr="00852BD1" w:rsidRDefault="00FF60C4" w:rsidP="00FF60C4">
      <w:pPr>
        <w:pStyle w:val="Programskikod"/>
        <w:rPr>
          <w:sz w:val="16"/>
          <w:szCs w:val="16"/>
        </w:rPr>
      </w:pPr>
      <w:r w:rsidRPr="00852BD1">
        <w:rPr>
          <w:sz w:val="16"/>
          <w:szCs w:val="16"/>
        </w:rPr>
        <w:t xml:space="preserve">  of an M-dimensional Halton sequence.</w:t>
      </w:r>
    </w:p>
    <w:p w14:paraId="528D49B0" w14:textId="77777777" w:rsidR="00FF60C4" w:rsidRPr="00852BD1" w:rsidRDefault="00FF60C4" w:rsidP="00FF60C4">
      <w:pPr>
        <w:pStyle w:val="Programskikod"/>
        <w:rPr>
          <w:sz w:val="16"/>
          <w:szCs w:val="16"/>
        </w:rPr>
      </w:pPr>
    </w:p>
    <w:p w14:paraId="1150BC9B" w14:textId="77777777" w:rsidR="00FF60C4" w:rsidRPr="00852BD1" w:rsidRDefault="00FF60C4" w:rsidP="00FF60C4">
      <w:pPr>
        <w:pStyle w:val="Programskikod"/>
        <w:rPr>
          <w:sz w:val="16"/>
          <w:szCs w:val="16"/>
        </w:rPr>
      </w:pPr>
      <w:r w:rsidRPr="00852BD1">
        <w:rPr>
          <w:sz w:val="16"/>
          <w:szCs w:val="16"/>
        </w:rPr>
        <w:t xml:space="preserve">  R:</w:t>
      </w:r>
    </w:p>
    <w:p w14:paraId="61604DB7" w14:textId="77777777" w:rsidR="00FF60C4" w:rsidRPr="00852BD1" w:rsidRDefault="00FF60C4" w:rsidP="00FF60C4">
      <w:pPr>
        <w:pStyle w:val="Programskikod"/>
        <w:rPr>
          <w:sz w:val="16"/>
          <w:szCs w:val="16"/>
        </w:rPr>
      </w:pPr>
      <w:r w:rsidRPr="00852BD1">
        <w:rPr>
          <w:sz w:val="16"/>
          <w:szCs w:val="16"/>
        </w:rPr>
        <w:t xml:space="preserve">  Col:          0             1             2             3             4     </w:t>
      </w:r>
    </w:p>
    <w:p w14:paraId="4692434A" w14:textId="77777777" w:rsidR="00FF60C4" w:rsidRPr="00852BD1" w:rsidRDefault="00FF60C4" w:rsidP="00FF60C4">
      <w:pPr>
        <w:pStyle w:val="Programskikod"/>
        <w:rPr>
          <w:sz w:val="16"/>
          <w:szCs w:val="16"/>
        </w:rPr>
      </w:pPr>
      <w:r w:rsidRPr="00852BD1">
        <w:rPr>
          <w:sz w:val="16"/>
          <w:szCs w:val="16"/>
        </w:rPr>
        <w:t xml:space="preserve">  Row</w:t>
      </w:r>
    </w:p>
    <w:p w14:paraId="742C579B" w14:textId="77777777" w:rsidR="00FF60C4" w:rsidRPr="00852BD1" w:rsidRDefault="00FF60C4" w:rsidP="00FF60C4">
      <w:pPr>
        <w:pStyle w:val="Programskikod"/>
        <w:rPr>
          <w:sz w:val="16"/>
          <w:szCs w:val="16"/>
        </w:rPr>
      </w:pPr>
      <w:r w:rsidRPr="00852BD1">
        <w:rPr>
          <w:sz w:val="16"/>
          <w:szCs w:val="16"/>
        </w:rPr>
        <w:t xml:space="preserve">    0:          0.3125          0.5625          0.0625           0.875           0.375</w:t>
      </w:r>
    </w:p>
    <w:p w14:paraId="6429BA76" w14:textId="77777777" w:rsidR="00FF60C4" w:rsidRPr="00852BD1" w:rsidRDefault="00FF60C4" w:rsidP="00FF60C4">
      <w:pPr>
        <w:pStyle w:val="Programskikod"/>
        <w:rPr>
          <w:sz w:val="16"/>
          <w:szCs w:val="16"/>
        </w:rPr>
      </w:pPr>
      <w:r w:rsidRPr="00852BD1">
        <w:rPr>
          <w:sz w:val="16"/>
          <w:szCs w:val="16"/>
        </w:rPr>
        <w:t xml:space="preserve">    ...</w:t>
      </w:r>
    </w:p>
    <w:p w14:paraId="2FE32319" w14:textId="77777777" w:rsidR="00FF60C4" w:rsidRPr="00852BD1" w:rsidRDefault="00FF60C4" w:rsidP="00FF60C4">
      <w:pPr>
        <w:pStyle w:val="Programskikod"/>
        <w:rPr>
          <w:sz w:val="16"/>
          <w:szCs w:val="16"/>
        </w:rPr>
      </w:pPr>
      <w:r w:rsidRPr="00852BD1">
        <w:rPr>
          <w:sz w:val="16"/>
          <w:szCs w:val="16"/>
        </w:rPr>
        <w:t xml:space="preserve">  998:       0.0012647      0.00113823      0.00101176     0.000885292     0.000758821</w:t>
      </w:r>
    </w:p>
    <w:p w14:paraId="37C654F1" w14:textId="77777777" w:rsidR="00FF60C4" w:rsidRPr="00852BD1" w:rsidRDefault="00FF60C4" w:rsidP="00FF60C4">
      <w:pPr>
        <w:pStyle w:val="Programskikod"/>
        <w:rPr>
          <w:sz w:val="16"/>
          <w:szCs w:val="16"/>
        </w:rPr>
      </w:pPr>
      <w:r w:rsidRPr="00852BD1">
        <w:rPr>
          <w:sz w:val="16"/>
          <w:szCs w:val="16"/>
        </w:rPr>
        <w:t xml:space="preserve">  999:      0.00126279      0.00113651      0.00101023      0.00088395     0.000757671</w:t>
      </w:r>
    </w:p>
    <w:p w14:paraId="4EB579BE" w14:textId="77777777" w:rsidR="00FF60C4" w:rsidRPr="00852BD1" w:rsidRDefault="00FF60C4" w:rsidP="00FF60C4">
      <w:pPr>
        <w:pStyle w:val="Programskikod"/>
        <w:rPr>
          <w:sz w:val="16"/>
          <w:szCs w:val="16"/>
        </w:rPr>
      </w:pPr>
    </w:p>
    <w:p w14:paraId="230C3FD9" w14:textId="77777777" w:rsidR="00FF60C4" w:rsidRPr="00852BD1" w:rsidRDefault="00FF60C4" w:rsidP="00FF60C4">
      <w:pPr>
        <w:pStyle w:val="Programskikod"/>
        <w:rPr>
          <w:sz w:val="16"/>
          <w:szCs w:val="16"/>
        </w:rPr>
      </w:pPr>
      <w:r w:rsidRPr="00852BD1">
        <w:rPr>
          <w:sz w:val="16"/>
          <w:szCs w:val="16"/>
        </w:rPr>
        <w:t xml:space="preserve">  Normal end of execution.</w:t>
      </w:r>
    </w:p>
    <w:p w14:paraId="27FA28CC" w14:textId="77777777" w:rsidR="00FF60C4" w:rsidRPr="00852BD1" w:rsidRDefault="00FF60C4" w:rsidP="00FF60C4">
      <w:pPr>
        <w:pStyle w:val="Programskikod"/>
        <w:rPr>
          <w:sz w:val="16"/>
          <w:szCs w:val="16"/>
        </w:rPr>
      </w:pPr>
    </w:p>
    <w:p w14:paraId="0F357C0A" w14:textId="6AA38FAC" w:rsidR="00BD3A6D" w:rsidRPr="00BD3A6D" w:rsidRDefault="00FF60C4" w:rsidP="00BD3A6D">
      <w:pPr>
        <w:pStyle w:val="Programskikod"/>
        <w:rPr>
          <w:sz w:val="16"/>
          <w:szCs w:val="16"/>
        </w:rPr>
      </w:pPr>
      <w:r w:rsidRPr="00852BD1">
        <w:rPr>
          <w:sz w:val="16"/>
          <w:szCs w:val="16"/>
        </w:rPr>
        <w:t xml:space="preserve">  </w:t>
      </w:r>
      <w:r w:rsidR="000A0467">
        <w:rPr>
          <w:sz w:val="16"/>
          <w:szCs w:val="16"/>
        </w:rPr>
        <w:t>real    0m2.047</w:t>
      </w:r>
      <w:r w:rsidR="00BD3A6D" w:rsidRPr="00BD3A6D">
        <w:rPr>
          <w:sz w:val="16"/>
          <w:szCs w:val="16"/>
        </w:rPr>
        <w:t>s</w:t>
      </w:r>
    </w:p>
    <w:p w14:paraId="11E44A20" w14:textId="64F2EE5E" w:rsidR="00BD3A6D" w:rsidRPr="00BD3A6D" w:rsidRDefault="00BD3A6D" w:rsidP="00BD3A6D">
      <w:pPr>
        <w:pStyle w:val="Programskikod"/>
        <w:rPr>
          <w:sz w:val="16"/>
          <w:szCs w:val="16"/>
        </w:rPr>
      </w:pPr>
      <w:r>
        <w:rPr>
          <w:sz w:val="16"/>
          <w:szCs w:val="16"/>
        </w:rPr>
        <w:t xml:space="preserve">  </w:t>
      </w:r>
      <w:r w:rsidR="000A0467">
        <w:rPr>
          <w:sz w:val="16"/>
          <w:szCs w:val="16"/>
        </w:rPr>
        <w:t>user    0m1.811</w:t>
      </w:r>
      <w:r w:rsidRPr="00BD3A6D">
        <w:rPr>
          <w:sz w:val="16"/>
          <w:szCs w:val="16"/>
        </w:rPr>
        <w:t>s</w:t>
      </w:r>
    </w:p>
    <w:p w14:paraId="57A77670" w14:textId="24668FE0" w:rsidR="00B16E72" w:rsidRDefault="0073413F" w:rsidP="00BD3A6D">
      <w:pPr>
        <w:pStyle w:val="Programskikod"/>
        <w:rPr>
          <w:noProof/>
        </w:rPr>
      </w:pPr>
      <w:r>
        <w:rPr>
          <w:sz w:val="16"/>
          <w:szCs w:val="16"/>
        </w:rPr>
        <w:t xml:space="preserve">  </w:t>
      </w:r>
      <w:r w:rsidR="000A0467">
        <w:rPr>
          <w:sz w:val="16"/>
          <w:szCs w:val="16"/>
        </w:rPr>
        <w:t>sys     0m0.043</w:t>
      </w:r>
      <w:r w:rsidR="00BD3A6D" w:rsidRPr="00BD3A6D">
        <w:rPr>
          <w:sz w:val="16"/>
          <w:szCs w:val="16"/>
        </w:rPr>
        <w:t>s</w:t>
      </w:r>
    </w:p>
    <w:p w14:paraId="00ECB843" w14:textId="22EAE167" w:rsidR="00C8770C" w:rsidRDefault="00C8770C" w:rsidP="00C8770C">
      <w:pPr>
        <w:pStyle w:val="Caption"/>
        <w:jc w:val="center"/>
        <w:rPr>
          <w:noProof/>
          <w:lang w:val="sr-Latn-CS"/>
        </w:rPr>
      </w:pPr>
      <w:r>
        <w:rPr>
          <w:noProof/>
          <w:lang w:val="sr-Latn-CS"/>
        </w:rPr>
        <w:t>Listing</w:t>
      </w:r>
      <w:r w:rsidR="009B4AD7">
        <w:rPr>
          <w:noProof/>
          <w:lang w:val="sr-Latn-CS"/>
        </w:rPr>
        <w:t>2</w:t>
      </w:r>
      <w:r w:rsidRPr="00FD52EC">
        <w:rPr>
          <w:noProof/>
          <w:lang w:val="sr-Latn-CS"/>
        </w:rPr>
        <w:t xml:space="preserve">. </w:t>
      </w:r>
      <w:r>
        <w:rPr>
          <w:noProof/>
          <w:lang w:val="sr-Latn-CS"/>
        </w:rPr>
        <w:t xml:space="preserve">HaltonQMC: </w:t>
      </w:r>
      <w:r w:rsidRPr="00C8770C">
        <w:rPr>
          <w:noProof/>
          <w:lang w:val="sr-Latn-CS"/>
        </w:rPr>
        <w:t xml:space="preserve">Zadatak </w:t>
      </w:r>
      <w:r w:rsidR="00291D06">
        <w:rPr>
          <w:noProof/>
          <w:lang w:val="sr-Latn-CS"/>
        </w:rPr>
        <w:t>2</w:t>
      </w:r>
      <w:r w:rsidRPr="00C8770C">
        <w:rPr>
          <w:noProof/>
          <w:lang w:val="sr-Latn-CS"/>
        </w:rPr>
        <w:t xml:space="preserve"> – Izvršavanje za 1 nit</w:t>
      </w:r>
    </w:p>
    <w:p w14:paraId="1FCE9006" w14:textId="77777777" w:rsidR="00DE7059" w:rsidRDefault="00DE7059" w:rsidP="00DE7059">
      <w:pPr>
        <w:pStyle w:val="Osnovnitekst"/>
      </w:pPr>
    </w:p>
    <w:p w14:paraId="06D3DBFD" w14:textId="77777777" w:rsidR="00E43518" w:rsidRDefault="00E43518" w:rsidP="00DE7059">
      <w:pPr>
        <w:pStyle w:val="Osnovnitekst"/>
      </w:pPr>
    </w:p>
    <w:p w14:paraId="08AB2B57" w14:textId="77777777" w:rsidR="00E43518" w:rsidRDefault="00E43518" w:rsidP="00DE7059">
      <w:pPr>
        <w:pStyle w:val="Osnovnitekst"/>
      </w:pPr>
    </w:p>
    <w:p w14:paraId="29AA6573" w14:textId="77777777" w:rsidR="00E43518" w:rsidRDefault="00E43518" w:rsidP="00DE7059">
      <w:pPr>
        <w:pStyle w:val="Osnovnitekst"/>
      </w:pPr>
    </w:p>
    <w:p w14:paraId="0902B324" w14:textId="77777777" w:rsidR="00E43518" w:rsidRDefault="00E43518" w:rsidP="00DE7059">
      <w:pPr>
        <w:pStyle w:val="Osnovnitekst"/>
      </w:pPr>
    </w:p>
    <w:p w14:paraId="072F3B92" w14:textId="77777777" w:rsidR="009B4AD7" w:rsidRPr="00852BD1" w:rsidRDefault="009B4AD7" w:rsidP="009B4AD7">
      <w:pPr>
        <w:pStyle w:val="Programskikod"/>
        <w:rPr>
          <w:sz w:val="16"/>
          <w:szCs w:val="16"/>
        </w:rPr>
      </w:pPr>
      <w:r w:rsidRPr="00852BD1">
        <w:rPr>
          <w:sz w:val="16"/>
          <w:szCs w:val="16"/>
        </w:rPr>
        <w:lastRenderedPageBreak/>
        <w:t>HALTON_TEST:</w:t>
      </w:r>
    </w:p>
    <w:p w14:paraId="3A0D15A6" w14:textId="77777777" w:rsidR="009B4AD7" w:rsidRPr="00852BD1" w:rsidRDefault="009B4AD7" w:rsidP="009B4AD7">
      <w:pPr>
        <w:pStyle w:val="Programskikod"/>
        <w:rPr>
          <w:sz w:val="16"/>
          <w:szCs w:val="16"/>
        </w:rPr>
      </w:pPr>
    </w:p>
    <w:p w14:paraId="23045155" w14:textId="77777777" w:rsidR="009B4AD7" w:rsidRPr="00852BD1" w:rsidRDefault="009B4AD7" w:rsidP="009B4AD7">
      <w:pPr>
        <w:pStyle w:val="Programskikod"/>
        <w:rPr>
          <w:sz w:val="16"/>
          <w:szCs w:val="16"/>
        </w:rPr>
      </w:pPr>
      <w:r w:rsidRPr="00852BD1">
        <w:rPr>
          <w:sz w:val="16"/>
          <w:szCs w:val="16"/>
        </w:rPr>
        <w:t>HALTON_SEQUENCE_TEST</w:t>
      </w:r>
    </w:p>
    <w:p w14:paraId="77B0DD0D" w14:textId="77777777" w:rsidR="009B4AD7" w:rsidRPr="00852BD1" w:rsidRDefault="009B4AD7" w:rsidP="009B4AD7">
      <w:pPr>
        <w:pStyle w:val="Programskikod"/>
        <w:rPr>
          <w:sz w:val="16"/>
          <w:szCs w:val="16"/>
        </w:rPr>
      </w:pPr>
      <w:r w:rsidRPr="00852BD1">
        <w:rPr>
          <w:sz w:val="16"/>
          <w:szCs w:val="16"/>
        </w:rPr>
        <w:t xml:space="preserve">  HALTON_SEQUENCE returns the elements I1 through I2</w:t>
      </w:r>
    </w:p>
    <w:p w14:paraId="571D3E3F" w14:textId="77777777" w:rsidR="009B4AD7" w:rsidRPr="00852BD1" w:rsidRDefault="009B4AD7" w:rsidP="009B4AD7">
      <w:pPr>
        <w:pStyle w:val="Programskikod"/>
        <w:rPr>
          <w:sz w:val="16"/>
          <w:szCs w:val="16"/>
        </w:rPr>
      </w:pPr>
      <w:r w:rsidRPr="00852BD1">
        <w:rPr>
          <w:sz w:val="16"/>
          <w:szCs w:val="16"/>
        </w:rPr>
        <w:t xml:space="preserve">  of an M-dimensional Halton sequence.</w:t>
      </w:r>
    </w:p>
    <w:p w14:paraId="17E9E0EA" w14:textId="77777777" w:rsidR="009B4AD7" w:rsidRPr="00852BD1" w:rsidRDefault="009B4AD7" w:rsidP="009B4AD7">
      <w:pPr>
        <w:pStyle w:val="Programskikod"/>
        <w:rPr>
          <w:sz w:val="16"/>
          <w:szCs w:val="16"/>
        </w:rPr>
      </w:pPr>
    </w:p>
    <w:p w14:paraId="02662550" w14:textId="77777777" w:rsidR="009B4AD7" w:rsidRPr="00852BD1" w:rsidRDefault="009B4AD7" w:rsidP="009B4AD7">
      <w:pPr>
        <w:pStyle w:val="Programskikod"/>
        <w:rPr>
          <w:sz w:val="16"/>
          <w:szCs w:val="16"/>
        </w:rPr>
      </w:pPr>
      <w:r w:rsidRPr="00852BD1">
        <w:rPr>
          <w:sz w:val="16"/>
          <w:szCs w:val="16"/>
        </w:rPr>
        <w:t xml:space="preserve">  R:</w:t>
      </w:r>
    </w:p>
    <w:p w14:paraId="23B2194C" w14:textId="77777777" w:rsidR="009B4AD7" w:rsidRPr="00852BD1" w:rsidRDefault="009B4AD7" w:rsidP="009B4AD7">
      <w:pPr>
        <w:pStyle w:val="Programskikod"/>
        <w:rPr>
          <w:sz w:val="16"/>
          <w:szCs w:val="16"/>
        </w:rPr>
      </w:pPr>
      <w:r w:rsidRPr="00852BD1">
        <w:rPr>
          <w:sz w:val="16"/>
          <w:szCs w:val="16"/>
        </w:rPr>
        <w:t xml:space="preserve">  Col:          0             1             2             3             4     </w:t>
      </w:r>
    </w:p>
    <w:p w14:paraId="02814B09" w14:textId="77777777" w:rsidR="009B4AD7" w:rsidRPr="00852BD1" w:rsidRDefault="009B4AD7" w:rsidP="009B4AD7">
      <w:pPr>
        <w:pStyle w:val="Programskikod"/>
        <w:rPr>
          <w:sz w:val="16"/>
          <w:szCs w:val="16"/>
        </w:rPr>
      </w:pPr>
      <w:r w:rsidRPr="00852BD1">
        <w:rPr>
          <w:sz w:val="16"/>
          <w:szCs w:val="16"/>
        </w:rPr>
        <w:t xml:space="preserve">  Row</w:t>
      </w:r>
    </w:p>
    <w:p w14:paraId="35285B42" w14:textId="77777777" w:rsidR="009B4AD7" w:rsidRPr="00852BD1" w:rsidRDefault="009B4AD7" w:rsidP="009B4AD7">
      <w:pPr>
        <w:pStyle w:val="Programskikod"/>
        <w:rPr>
          <w:sz w:val="16"/>
          <w:szCs w:val="16"/>
        </w:rPr>
      </w:pPr>
      <w:r w:rsidRPr="00852BD1">
        <w:rPr>
          <w:sz w:val="16"/>
          <w:szCs w:val="16"/>
        </w:rPr>
        <w:t xml:space="preserve">    0:          0.3125          0.5625          0.0625           0.875           0.375</w:t>
      </w:r>
    </w:p>
    <w:p w14:paraId="6841B54A" w14:textId="77777777" w:rsidR="009B4AD7" w:rsidRPr="00852BD1" w:rsidRDefault="009B4AD7" w:rsidP="009B4AD7">
      <w:pPr>
        <w:pStyle w:val="Programskikod"/>
        <w:rPr>
          <w:sz w:val="16"/>
          <w:szCs w:val="16"/>
        </w:rPr>
      </w:pPr>
      <w:r w:rsidRPr="00852BD1">
        <w:rPr>
          <w:sz w:val="16"/>
          <w:szCs w:val="16"/>
        </w:rPr>
        <w:t>...</w:t>
      </w:r>
    </w:p>
    <w:p w14:paraId="3BD4BF36" w14:textId="77777777" w:rsidR="009B4AD7" w:rsidRPr="00852BD1" w:rsidRDefault="009B4AD7" w:rsidP="009B4AD7">
      <w:pPr>
        <w:pStyle w:val="Programskikod"/>
        <w:rPr>
          <w:sz w:val="16"/>
          <w:szCs w:val="16"/>
        </w:rPr>
      </w:pPr>
      <w:r w:rsidRPr="00852BD1">
        <w:rPr>
          <w:sz w:val="16"/>
          <w:szCs w:val="16"/>
        </w:rPr>
        <w:t xml:space="preserve">    8:        0.434783        0.391304        0.347826        0.304348         0.26087</w:t>
      </w:r>
    </w:p>
    <w:p w14:paraId="6BB84099" w14:textId="77777777" w:rsidR="009B4AD7" w:rsidRPr="00852BD1" w:rsidRDefault="009B4AD7" w:rsidP="009B4AD7">
      <w:pPr>
        <w:pStyle w:val="Programskikod"/>
        <w:rPr>
          <w:sz w:val="16"/>
          <w:szCs w:val="16"/>
        </w:rPr>
      </w:pPr>
      <w:r w:rsidRPr="00852BD1">
        <w:rPr>
          <w:sz w:val="16"/>
          <w:szCs w:val="16"/>
        </w:rPr>
        <w:t xml:space="preserve">    9:        0.344828        0.310345        0.275862        0.241379        0.206897</w:t>
      </w:r>
    </w:p>
    <w:p w14:paraId="16932073" w14:textId="77777777" w:rsidR="009B4AD7" w:rsidRPr="00852BD1" w:rsidRDefault="009B4AD7" w:rsidP="009B4AD7">
      <w:pPr>
        <w:pStyle w:val="Programskikod"/>
        <w:rPr>
          <w:sz w:val="16"/>
          <w:szCs w:val="16"/>
        </w:rPr>
      </w:pPr>
    </w:p>
    <w:p w14:paraId="2550A0CA" w14:textId="77777777" w:rsidR="009B4AD7" w:rsidRPr="00852BD1" w:rsidRDefault="009B4AD7" w:rsidP="009B4AD7">
      <w:pPr>
        <w:pStyle w:val="Programskikod"/>
        <w:rPr>
          <w:sz w:val="16"/>
          <w:szCs w:val="16"/>
        </w:rPr>
      </w:pPr>
      <w:r w:rsidRPr="00852BD1">
        <w:rPr>
          <w:sz w:val="16"/>
          <w:szCs w:val="16"/>
        </w:rPr>
        <w:t xml:space="preserve">  Normal end of execution.</w:t>
      </w:r>
    </w:p>
    <w:p w14:paraId="21352406" w14:textId="77777777" w:rsidR="009B4AD7" w:rsidRPr="00852BD1" w:rsidRDefault="009B4AD7" w:rsidP="009B4AD7">
      <w:pPr>
        <w:pStyle w:val="Programskikod"/>
        <w:rPr>
          <w:sz w:val="16"/>
          <w:szCs w:val="16"/>
        </w:rPr>
      </w:pPr>
    </w:p>
    <w:p w14:paraId="0EB3CE54" w14:textId="3C03995B" w:rsidR="009B4AD7" w:rsidRPr="00AC11B2" w:rsidRDefault="009B4AD7" w:rsidP="009B4AD7">
      <w:pPr>
        <w:pStyle w:val="Programskikod"/>
        <w:rPr>
          <w:sz w:val="16"/>
          <w:szCs w:val="16"/>
        </w:rPr>
      </w:pPr>
      <w:r w:rsidRPr="00852BD1">
        <w:rPr>
          <w:sz w:val="16"/>
          <w:szCs w:val="16"/>
        </w:rPr>
        <w:t xml:space="preserve">  </w:t>
      </w:r>
      <w:r w:rsidR="00E43518">
        <w:rPr>
          <w:sz w:val="16"/>
          <w:szCs w:val="16"/>
        </w:rPr>
        <w:t>real    0m0.287</w:t>
      </w:r>
      <w:r w:rsidRPr="00AC11B2">
        <w:rPr>
          <w:sz w:val="16"/>
          <w:szCs w:val="16"/>
        </w:rPr>
        <w:t>s</w:t>
      </w:r>
    </w:p>
    <w:p w14:paraId="22FF1F52" w14:textId="5451E9AD" w:rsidR="009B4AD7" w:rsidRPr="00AC11B2" w:rsidRDefault="009B4AD7" w:rsidP="009B4AD7">
      <w:pPr>
        <w:pStyle w:val="Programskikod"/>
        <w:rPr>
          <w:sz w:val="16"/>
          <w:szCs w:val="16"/>
        </w:rPr>
      </w:pPr>
      <w:r>
        <w:rPr>
          <w:sz w:val="16"/>
          <w:szCs w:val="16"/>
        </w:rPr>
        <w:t xml:space="preserve">  </w:t>
      </w:r>
      <w:r w:rsidR="00E43518">
        <w:rPr>
          <w:sz w:val="16"/>
          <w:szCs w:val="16"/>
        </w:rPr>
        <w:t>user    0m0.031</w:t>
      </w:r>
      <w:r w:rsidRPr="00AC11B2">
        <w:rPr>
          <w:sz w:val="16"/>
          <w:szCs w:val="16"/>
        </w:rPr>
        <w:t>s</w:t>
      </w:r>
    </w:p>
    <w:p w14:paraId="3061461C" w14:textId="41D00440" w:rsidR="009B4AD7" w:rsidRDefault="009B4AD7" w:rsidP="009B4AD7">
      <w:pPr>
        <w:pStyle w:val="Programskikod"/>
        <w:rPr>
          <w:sz w:val="16"/>
          <w:szCs w:val="16"/>
        </w:rPr>
      </w:pPr>
      <w:r>
        <w:rPr>
          <w:sz w:val="16"/>
          <w:szCs w:val="16"/>
        </w:rPr>
        <w:t xml:space="preserve">  </w:t>
      </w:r>
      <w:r w:rsidR="00E43518">
        <w:rPr>
          <w:sz w:val="16"/>
          <w:szCs w:val="16"/>
        </w:rPr>
        <w:t>sys     0m0.071</w:t>
      </w:r>
      <w:r w:rsidRPr="00AC11B2">
        <w:rPr>
          <w:sz w:val="16"/>
          <w:szCs w:val="16"/>
        </w:rPr>
        <w:t>s</w:t>
      </w:r>
    </w:p>
    <w:p w14:paraId="1ECB784A" w14:textId="77777777" w:rsidR="009B4AD7" w:rsidRPr="00852BD1" w:rsidRDefault="009B4AD7" w:rsidP="009B4AD7">
      <w:pPr>
        <w:pStyle w:val="Programskikod"/>
        <w:rPr>
          <w:sz w:val="16"/>
          <w:szCs w:val="16"/>
        </w:rPr>
      </w:pPr>
    </w:p>
    <w:p w14:paraId="7ED279BC" w14:textId="77777777" w:rsidR="009B4AD7" w:rsidRPr="00852BD1" w:rsidRDefault="009B4AD7" w:rsidP="009B4AD7">
      <w:pPr>
        <w:pStyle w:val="Programskikod"/>
        <w:rPr>
          <w:sz w:val="16"/>
          <w:szCs w:val="16"/>
        </w:rPr>
      </w:pPr>
      <w:r w:rsidRPr="00852BD1">
        <w:rPr>
          <w:sz w:val="16"/>
          <w:szCs w:val="16"/>
        </w:rPr>
        <w:t>HALTON_TEST:</w:t>
      </w:r>
    </w:p>
    <w:p w14:paraId="6B950CBE" w14:textId="77777777" w:rsidR="009B4AD7" w:rsidRPr="00852BD1" w:rsidRDefault="009B4AD7" w:rsidP="009B4AD7">
      <w:pPr>
        <w:pStyle w:val="Programskikod"/>
        <w:rPr>
          <w:sz w:val="16"/>
          <w:szCs w:val="16"/>
        </w:rPr>
      </w:pPr>
    </w:p>
    <w:p w14:paraId="5016C125" w14:textId="77777777" w:rsidR="009B4AD7" w:rsidRPr="00852BD1" w:rsidRDefault="009B4AD7" w:rsidP="009B4AD7">
      <w:pPr>
        <w:pStyle w:val="Programskikod"/>
        <w:rPr>
          <w:sz w:val="16"/>
          <w:szCs w:val="16"/>
        </w:rPr>
      </w:pPr>
      <w:r w:rsidRPr="00852BD1">
        <w:rPr>
          <w:sz w:val="16"/>
          <w:szCs w:val="16"/>
        </w:rPr>
        <w:t>HALTON_SEQUENCE_TEST</w:t>
      </w:r>
    </w:p>
    <w:p w14:paraId="13FC867B" w14:textId="77777777" w:rsidR="009B4AD7" w:rsidRPr="00852BD1" w:rsidRDefault="009B4AD7" w:rsidP="009B4AD7">
      <w:pPr>
        <w:pStyle w:val="Programskikod"/>
        <w:rPr>
          <w:sz w:val="16"/>
          <w:szCs w:val="16"/>
        </w:rPr>
      </w:pPr>
      <w:r w:rsidRPr="00852BD1">
        <w:rPr>
          <w:sz w:val="16"/>
          <w:szCs w:val="16"/>
        </w:rPr>
        <w:t xml:space="preserve">  HALTON_SEQUENCE returns the elements I1 through I2</w:t>
      </w:r>
    </w:p>
    <w:p w14:paraId="59BFCE96" w14:textId="77777777" w:rsidR="009B4AD7" w:rsidRPr="00852BD1" w:rsidRDefault="009B4AD7" w:rsidP="009B4AD7">
      <w:pPr>
        <w:pStyle w:val="Programskikod"/>
        <w:rPr>
          <w:sz w:val="16"/>
          <w:szCs w:val="16"/>
        </w:rPr>
      </w:pPr>
      <w:r w:rsidRPr="00852BD1">
        <w:rPr>
          <w:sz w:val="16"/>
          <w:szCs w:val="16"/>
        </w:rPr>
        <w:t xml:space="preserve">  of an M-dimensional Halton sequence.</w:t>
      </w:r>
    </w:p>
    <w:p w14:paraId="2E652949" w14:textId="77777777" w:rsidR="009B4AD7" w:rsidRPr="00852BD1" w:rsidRDefault="009B4AD7" w:rsidP="009B4AD7">
      <w:pPr>
        <w:pStyle w:val="Programskikod"/>
        <w:rPr>
          <w:sz w:val="16"/>
          <w:szCs w:val="16"/>
        </w:rPr>
      </w:pPr>
    </w:p>
    <w:p w14:paraId="79ED925C" w14:textId="77777777" w:rsidR="009B4AD7" w:rsidRPr="00852BD1" w:rsidRDefault="009B4AD7" w:rsidP="009B4AD7">
      <w:pPr>
        <w:pStyle w:val="Programskikod"/>
        <w:rPr>
          <w:sz w:val="16"/>
          <w:szCs w:val="16"/>
        </w:rPr>
      </w:pPr>
      <w:r w:rsidRPr="00852BD1">
        <w:rPr>
          <w:sz w:val="16"/>
          <w:szCs w:val="16"/>
        </w:rPr>
        <w:t xml:space="preserve">  R:</w:t>
      </w:r>
    </w:p>
    <w:p w14:paraId="2A14C025" w14:textId="77777777" w:rsidR="009B4AD7" w:rsidRPr="00852BD1" w:rsidRDefault="009B4AD7" w:rsidP="009B4AD7">
      <w:pPr>
        <w:pStyle w:val="Programskikod"/>
        <w:rPr>
          <w:sz w:val="16"/>
          <w:szCs w:val="16"/>
        </w:rPr>
      </w:pPr>
      <w:r w:rsidRPr="00852BD1">
        <w:rPr>
          <w:sz w:val="16"/>
          <w:szCs w:val="16"/>
        </w:rPr>
        <w:t xml:space="preserve">  Col:          0             1             2             3             4     </w:t>
      </w:r>
    </w:p>
    <w:p w14:paraId="791C147E" w14:textId="77777777" w:rsidR="009B4AD7" w:rsidRPr="00852BD1" w:rsidRDefault="009B4AD7" w:rsidP="009B4AD7">
      <w:pPr>
        <w:pStyle w:val="Programskikod"/>
        <w:rPr>
          <w:sz w:val="16"/>
          <w:szCs w:val="16"/>
        </w:rPr>
      </w:pPr>
      <w:r w:rsidRPr="00852BD1">
        <w:rPr>
          <w:sz w:val="16"/>
          <w:szCs w:val="16"/>
        </w:rPr>
        <w:t xml:space="preserve">  Row</w:t>
      </w:r>
    </w:p>
    <w:p w14:paraId="454B29CC" w14:textId="77777777" w:rsidR="009B4AD7" w:rsidRPr="00852BD1" w:rsidRDefault="009B4AD7" w:rsidP="009B4AD7">
      <w:pPr>
        <w:pStyle w:val="Programskikod"/>
        <w:rPr>
          <w:sz w:val="16"/>
          <w:szCs w:val="16"/>
        </w:rPr>
      </w:pPr>
      <w:r w:rsidRPr="00852BD1">
        <w:rPr>
          <w:sz w:val="16"/>
          <w:szCs w:val="16"/>
        </w:rPr>
        <w:t xml:space="preserve">    0:          0.3125          0.5625          0.0625           0.875           0.375</w:t>
      </w:r>
    </w:p>
    <w:p w14:paraId="6F8F530B" w14:textId="77777777" w:rsidR="009B4AD7" w:rsidRPr="00852BD1" w:rsidRDefault="009B4AD7" w:rsidP="009B4AD7">
      <w:pPr>
        <w:pStyle w:val="Programskikod"/>
        <w:rPr>
          <w:sz w:val="16"/>
          <w:szCs w:val="16"/>
        </w:rPr>
      </w:pPr>
      <w:r w:rsidRPr="00852BD1">
        <w:rPr>
          <w:sz w:val="16"/>
          <w:szCs w:val="16"/>
        </w:rPr>
        <w:t>...</w:t>
      </w:r>
    </w:p>
    <w:p w14:paraId="6871C853" w14:textId="77777777" w:rsidR="009B4AD7" w:rsidRPr="00852BD1" w:rsidRDefault="009B4AD7" w:rsidP="009B4AD7">
      <w:pPr>
        <w:pStyle w:val="Programskikod"/>
        <w:rPr>
          <w:sz w:val="16"/>
          <w:szCs w:val="16"/>
        </w:rPr>
      </w:pPr>
      <w:r w:rsidRPr="00852BD1">
        <w:rPr>
          <w:sz w:val="16"/>
          <w:szCs w:val="16"/>
        </w:rPr>
        <w:t xml:space="preserve">   98:       0.0191205       0.0172084       0.0152964       0.0133843       0.0114723</w:t>
      </w:r>
    </w:p>
    <w:p w14:paraId="701F17C1" w14:textId="77777777" w:rsidR="009B4AD7" w:rsidRPr="00852BD1" w:rsidRDefault="009B4AD7" w:rsidP="009B4AD7">
      <w:pPr>
        <w:pStyle w:val="Programskikod"/>
        <w:rPr>
          <w:sz w:val="16"/>
          <w:szCs w:val="16"/>
        </w:rPr>
      </w:pPr>
      <w:r w:rsidRPr="00852BD1">
        <w:rPr>
          <w:sz w:val="16"/>
          <w:szCs w:val="16"/>
        </w:rPr>
        <w:t xml:space="preserve">   99:       0.0184843       0.0166359       0.0147874        0.012939       0.0110906</w:t>
      </w:r>
    </w:p>
    <w:p w14:paraId="73DF2DC3" w14:textId="77777777" w:rsidR="009B4AD7" w:rsidRPr="00852BD1" w:rsidRDefault="009B4AD7" w:rsidP="009B4AD7">
      <w:pPr>
        <w:pStyle w:val="Programskikod"/>
        <w:rPr>
          <w:sz w:val="16"/>
          <w:szCs w:val="16"/>
        </w:rPr>
      </w:pPr>
    </w:p>
    <w:p w14:paraId="53EB8C59" w14:textId="77777777" w:rsidR="009B4AD7" w:rsidRPr="00852BD1" w:rsidRDefault="009B4AD7" w:rsidP="009B4AD7">
      <w:pPr>
        <w:pStyle w:val="Programskikod"/>
        <w:rPr>
          <w:sz w:val="16"/>
          <w:szCs w:val="16"/>
        </w:rPr>
      </w:pPr>
      <w:r w:rsidRPr="00852BD1">
        <w:rPr>
          <w:sz w:val="16"/>
          <w:szCs w:val="16"/>
        </w:rPr>
        <w:t xml:space="preserve">  Normal end of execution.</w:t>
      </w:r>
    </w:p>
    <w:p w14:paraId="0E740B93" w14:textId="77777777" w:rsidR="009B4AD7" w:rsidRPr="00852BD1" w:rsidRDefault="009B4AD7" w:rsidP="009B4AD7">
      <w:pPr>
        <w:pStyle w:val="Programskikod"/>
        <w:rPr>
          <w:sz w:val="16"/>
          <w:szCs w:val="16"/>
        </w:rPr>
      </w:pPr>
    </w:p>
    <w:p w14:paraId="14ECC6B2" w14:textId="4596416E" w:rsidR="009B4AD7" w:rsidRPr="00BD3A6D" w:rsidRDefault="009B4AD7" w:rsidP="009B4AD7">
      <w:pPr>
        <w:pStyle w:val="Programskikod"/>
        <w:rPr>
          <w:sz w:val="16"/>
          <w:szCs w:val="16"/>
        </w:rPr>
      </w:pPr>
      <w:r w:rsidRPr="00852BD1">
        <w:rPr>
          <w:sz w:val="16"/>
          <w:szCs w:val="16"/>
        </w:rPr>
        <w:t xml:space="preserve">  </w:t>
      </w:r>
      <w:r w:rsidR="00475EDB">
        <w:rPr>
          <w:sz w:val="16"/>
          <w:szCs w:val="16"/>
        </w:rPr>
        <w:t>real    0m0.318</w:t>
      </w:r>
      <w:r w:rsidRPr="00BD3A6D">
        <w:rPr>
          <w:sz w:val="16"/>
          <w:szCs w:val="16"/>
        </w:rPr>
        <w:t>s</w:t>
      </w:r>
    </w:p>
    <w:p w14:paraId="5A8F484B" w14:textId="5982BD23" w:rsidR="009B4AD7" w:rsidRPr="00BD3A6D" w:rsidRDefault="009B4AD7" w:rsidP="009B4AD7">
      <w:pPr>
        <w:pStyle w:val="Programskikod"/>
        <w:rPr>
          <w:sz w:val="16"/>
          <w:szCs w:val="16"/>
        </w:rPr>
      </w:pPr>
      <w:r>
        <w:rPr>
          <w:sz w:val="16"/>
          <w:szCs w:val="16"/>
        </w:rPr>
        <w:t xml:space="preserve">  </w:t>
      </w:r>
      <w:r w:rsidR="00475EDB">
        <w:rPr>
          <w:sz w:val="16"/>
          <w:szCs w:val="16"/>
        </w:rPr>
        <w:t>user    0m0.116</w:t>
      </w:r>
      <w:r w:rsidRPr="00BD3A6D">
        <w:rPr>
          <w:sz w:val="16"/>
          <w:szCs w:val="16"/>
        </w:rPr>
        <w:t>s</w:t>
      </w:r>
    </w:p>
    <w:p w14:paraId="45D556D6" w14:textId="2656B2A4" w:rsidR="009B4AD7" w:rsidRDefault="009B4AD7" w:rsidP="009B4AD7">
      <w:pPr>
        <w:pStyle w:val="Programskikod"/>
        <w:rPr>
          <w:sz w:val="16"/>
          <w:szCs w:val="16"/>
        </w:rPr>
      </w:pPr>
      <w:r>
        <w:rPr>
          <w:sz w:val="16"/>
          <w:szCs w:val="16"/>
        </w:rPr>
        <w:t xml:space="preserve">  </w:t>
      </w:r>
      <w:r w:rsidR="00475EDB">
        <w:rPr>
          <w:sz w:val="16"/>
          <w:szCs w:val="16"/>
        </w:rPr>
        <w:t>sys     0m0.091</w:t>
      </w:r>
      <w:r w:rsidRPr="00BD3A6D">
        <w:rPr>
          <w:sz w:val="16"/>
          <w:szCs w:val="16"/>
        </w:rPr>
        <w:t>s</w:t>
      </w:r>
    </w:p>
    <w:p w14:paraId="247137AB" w14:textId="77777777" w:rsidR="009B4AD7" w:rsidRPr="00852BD1" w:rsidRDefault="009B4AD7" w:rsidP="009B4AD7">
      <w:pPr>
        <w:pStyle w:val="Programskikod"/>
        <w:rPr>
          <w:sz w:val="16"/>
          <w:szCs w:val="16"/>
        </w:rPr>
      </w:pPr>
    </w:p>
    <w:p w14:paraId="2671727D" w14:textId="77777777" w:rsidR="009B4AD7" w:rsidRPr="00852BD1" w:rsidRDefault="009B4AD7" w:rsidP="009B4AD7">
      <w:pPr>
        <w:pStyle w:val="Programskikod"/>
        <w:rPr>
          <w:sz w:val="16"/>
          <w:szCs w:val="16"/>
        </w:rPr>
      </w:pPr>
      <w:r w:rsidRPr="00852BD1">
        <w:rPr>
          <w:sz w:val="16"/>
          <w:szCs w:val="16"/>
        </w:rPr>
        <w:t>HALTON_TEST:</w:t>
      </w:r>
    </w:p>
    <w:p w14:paraId="6941F74E" w14:textId="77777777" w:rsidR="009B4AD7" w:rsidRPr="00852BD1" w:rsidRDefault="009B4AD7" w:rsidP="009B4AD7">
      <w:pPr>
        <w:pStyle w:val="Programskikod"/>
        <w:rPr>
          <w:sz w:val="16"/>
          <w:szCs w:val="16"/>
        </w:rPr>
      </w:pPr>
    </w:p>
    <w:p w14:paraId="22B959A2" w14:textId="77777777" w:rsidR="009B4AD7" w:rsidRPr="00852BD1" w:rsidRDefault="009B4AD7" w:rsidP="009B4AD7">
      <w:pPr>
        <w:pStyle w:val="Programskikod"/>
        <w:rPr>
          <w:sz w:val="16"/>
          <w:szCs w:val="16"/>
        </w:rPr>
      </w:pPr>
      <w:r w:rsidRPr="00852BD1">
        <w:rPr>
          <w:sz w:val="16"/>
          <w:szCs w:val="16"/>
        </w:rPr>
        <w:t>HALTON_SEQUENCE_TEST</w:t>
      </w:r>
    </w:p>
    <w:p w14:paraId="3BB05DB7" w14:textId="77777777" w:rsidR="009B4AD7" w:rsidRPr="00852BD1" w:rsidRDefault="009B4AD7" w:rsidP="009B4AD7">
      <w:pPr>
        <w:pStyle w:val="Programskikod"/>
        <w:rPr>
          <w:sz w:val="16"/>
          <w:szCs w:val="16"/>
        </w:rPr>
      </w:pPr>
      <w:r w:rsidRPr="00852BD1">
        <w:rPr>
          <w:sz w:val="16"/>
          <w:szCs w:val="16"/>
        </w:rPr>
        <w:t xml:space="preserve">  HALTON_SEQUENCE returns the elements I1 through I2</w:t>
      </w:r>
    </w:p>
    <w:p w14:paraId="7808025B" w14:textId="77777777" w:rsidR="009B4AD7" w:rsidRPr="00852BD1" w:rsidRDefault="009B4AD7" w:rsidP="009B4AD7">
      <w:pPr>
        <w:pStyle w:val="Programskikod"/>
        <w:rPr>
          <w:sz w:val="16"/>
          <w:szCs w:val="16"/>
        </w:rPr>
      </w:pPr>
      <w:r w:rsidRPr="00852BD1">
        <w:rPr>
          <w:sz w:val="16"/>
          <w:szCs w:val="16"/>
        </w:rPr>
        <w:lastRenderedPageBreak/>
        <w:t xml:space="preserve">  of an M-dimensional Halton sequence.</w:t>
      </w:r>
    </w:p>
    <w:p w14:paraId="664F44D5" w14:textId="77777777" w:rsidR="009B4AD7" w:rsidRPr="00852BD1" w:rsidRDefault="009B4AD7" w:rsidP="009B4AD7">
      <w:pPr>
        <w:pStyle w:val="Programskikod"/>
        <w:rPr>
          <w:sz w:val="16"/>
          <w:szCs w:val="16"/>
        </w:rPr>
      </w:pPr>
    </w:p>
    <w:p w14:paraId="0A108F40" w14:textId="77777777" w:rsidR="009B4AD7" w:rsidRPr="00852BD1" w:rsidRDefault="009B4AD7" w:rsidP="009B4AD7">
      <w:pPr>
        <w:pStyle w:val="Programskikod"/>
        <w:rPr>
          <w:sz w:val="16"/>
          <w:szCs w:val="16"/>
        </w:rPr>
      </w:pPr>
      <w:r w:rsidRPr="00852BD1">
        <w:rPr>
          <w:sz w:val="16"/>
          <w:szCs w:val="16"/>
        </w:rPr>
        <w:t xml:space="preserve">  R:</w:t>
      </w:r>
    </w:p>
    <w:p w14:paraId="385444FF" w14:textId="77777777" w:rsidR="009B4AD7" w:rsidRPr="00852BD1" w:rsidRDefault="009B4AD7" w:rsidP="009B4AD7">
      <w:pPr>
        <w:pStyle w:val="Programskikod"/>
        <w:rPr>
          <w:sz w:val="16"/>
          <w:szCs w:val="16"/>
        </w:rPr>
      </w:pPr>
      <w:r w:rsidRPr="00852BD1">
        <w:rPr>
          <w:sz w:val="16"/>
          <w:szCs w:val="16"/>
        </w:rPr>
        <w:t xml:space="preserve">  Col:          0             1             2             3             4     </w:t>
      </w:r>
    </w:p>
    <w:p w14:paraId="13E7ADB3" w14:textId="77777777" w:rsidR="009B4AD7" w:rsidRPr="00852BD1" w:rsidRDefault="009B4AD7" w:rsidP="009B4AD7">
      <w:pPr>
        <w:pStyle w:val="Programskikod"/>
        <w:rPr>
          <w:sz w:val="16"/>
          <w:szCs w:val="16"/>
        </w:rPr>
      </w:pPr>
      <w:r w:rsidRPr="00852BD1">
        <w:rPr>
          <w:sz w:val="16"/>
          <w:szCs w:val="16"/>
        </w:rPr>
        <w:t xml:space="preserve">  Row</w:t>
      </w:r>
    </w:p>
    <w:p w14:paraId="39FF754F" w14:textId="77777777" w:rsidR="009B4AD7" w:rsidRPr="00852BD1" w:rsidRDefault="009B4AD7" w:rsidP="009B4AD7">
      <w:pPr>
        <w:pStyle w:val="Programskikod"/>
        <w:rPr>
          <w:sz w:val="16"/>
          <w:szCs w:val="16"/>
        </w:rPr>
      </w:pPr>
      <w:r w:rsidRPr="00852BD1">
        <w:rPr>
          <w:sz w:val="16"/>
          <w:szCs w:val="16"/>
        </w:rPr>
        <w:t xml:space="preserve">    0:          0.3125          0.5625          0.0625           0.875           0.375</w:t>
      </w:r>
    </w:p>
    <w:p w14:paraId="184423E7" w14:textId="77777777" w:rsidR="009B4AD7" w:rsidRPr="00852BD1" w:rsidRDefault="009B4AD7" w:rsidP="009B4AD7">
      <w:pPr>
        <w:pStyle w:val="Programskikod"/>
        <w:rPr>
          <w:sz w:val="16"/>
          <w:szCs w:val="16"/>
        </w:rPr>
      </w:pPr>
      <w:r w:rsidRPr="00852BD1">
        <w:rPr>
          <w:sz w:val="16"/>
          <w:szCs w:val="16"/>
        </w:rPr>
        <w:t xml:space="preserve">    ...</w:t>
      </w:r>
    </w:p>
    <w:p w14:paraId="09222458" w14:textId="77777777" w:rsidR="009B4AD7" w:rsidRPr="00852BD1" w:rsidRDefault="009B4AD7" w:rsidP="009B4AD7">
      <w:pPr>
        <w:pStyle w:val="Programskikod"/>
        <w:rPr>
          <w:sz w:val="16"/>
          <w:szCs w:val="16"/>
        </w:rPr>
      </w:pPr>
      <w:r w:rsidRPr="00852BD1">
        <w:rPr>
          <w:sz w:val="16"/>
          <w:szCs w:val="16"/>
        </w:rPr>
        <w:t xml:space="preserve">  998:       0.0012647      0.00113823      0.00101176     0.000885292     0.000758821</w:t>
      </w:r>
    </w:p>
    <w:p w14:paraId="7DD90C1F" w14:textId="77777777" w:rsidR="009B4AD7" w:rsidRPr="00852BD1" w:rsidRDefault="009B4AD7" w:rsidP="009B4AD7">
      <w:pPr>
        <w:pStyle w:val="Programskikod"/>
        <w:rPr>
          <w:sz w:val="16"/>
          <w:szCs w:val="16"/>
        </w:rPr>
      </w:pPr>
      <w:r w:rsidRPr="00852BD1">
        <w:rPr>
          <w:sz w:val="16"/>
          <w:szCs w:val="16"/>
        </w:rPr>
        <w:t xml:space="preserve">  999:      0.00126279      0.00113651      0.00101023      0.00088395     0.000757671</w:t>
      </w:r>
    </w:p>
    <w:p w14:paraId="0AB2FE65" w14:textId="77777777" w:rsidR="009B4AD7" w:rsidRPr="00852BD1" w:rsidRDefault="009B4AD7" w:rsidP="009B4AD7">
      <w:pPr>
        <w:pStyle w:val="Programskikod"/>
        <w:rPr>
          <w:sz w:val="16"/>
          <w:szCs w:val="16"/>
        </w:rPr>
      </w:pPr>
    </w:p>
    <w:p w14:paraId="0FD6295C" w14:textId="77777777" w:rsidR="009B4AD7" w:rsidRPr="00852BD1" w:rsidRDefault="009B4AD7" w:rsidP="009B4AD7">
      <w:pPr>
        <w:pStyle w:val="Programskikod"/>
        <w:rPr>
          <w:sz w:val="16"/>
          <w:szCs w:val="16"/>
        </w:rPr>
      </w:pPr>
      <w:r w:rsidRPr="00852BD1">
        <w:rPr>
          <w:sz w:val="16"/>
          <w:szCs w:val="16"/>
        </w:rPr>
        <w:t xml:space="preserve">  Normal end of execution.</w:t>
      </w:r>
    </w:p>
    <w:p w14:paraId="25FD5889" w14:textId="77777777" w:rsidR="009B4AD7" w:rsidRPr="00852BD1" w:rsidRDefault="009B4AD7" w:rsidP="009B4AD7">
      <w:pPr>
        <w:pStyle w:val="Programskikod"/>
        <w:rPr>
          <w:sz w:val="16"/>
          <w:szCs w:val="16"/>
        </w:rPr>
      </w:pPr>
    </w:p>
    <w:p w14:paraId="033A3665" w14:textId="01179326" w:rsidR="009B4AD7" w:rsidRPr="00BD3A6D" w:rsidRDefault="009B4AD7" w:rsidP="009B4AD7">
      <w:pPr>
        <w:pStyle w:val="Programskikod"/>
        <w:rPr>
          <w:sz w:val="16"/>
          <w:szCs w:val="16"/>
        </w:rPr>
      </w:pPr>
      <w:r w:rsidRPr="00852BD1">
        <w:rPr>
          <w:sz w:val="16"/>
          <w:szCs w:val="16"/>
        </w:rPr>
        <w:t xml:space="preserve">  </w:t>
      </w:r>
      <w:r w:rsidRPr="00BD3A6D">
        <w:rPr>
          <w:sz w:val="16"/>
          <w:szCs w:val="16"/>
        </w:rPr>
        <w:t>real    0m1.</w:t>
      </w:r>
      <w:r w:rsidR="00B20DBE">
        <w:rPr>
          <w:sz w:val="16"/>
          <w:szCs w:val="16"/>
        </w:rPr>
        <w:t>876</w:t>
      </w:r>
      <w:r w:rsidRPr="00BD3A6D">
        <w:rPr>
          <w:sz w:val="16"/>
          <w:szCs w:val="16"/>
        </w:rPr>
        <w:t>s</w:t>
      </w:r>
    </w:p>
    <w:p w14:paraId="6B458420" w14:textId="653AA7CF" w:rsidR="009B4AD7" w:rsidRPr="00BD3A6D" w:rsidRDefault="009B4AD7" w:rsidP="009B4AD7">
      <w:pPr>
        <w:pStyle w:val="Programskikod"/>
        <w:rPr>
          <w:sz w:val="16"/>
          <w:szCs w:val="16"/>
        </w:rPr>
      </w:pPr>
      <w:r>
        <w:rPr>
          <w:sz w:val="16"/>
          <w:szCs w:val="16"/>
        </w:rPr>
        <w:t xml:space="preserve">  </w:t>
      </w:r>
      <w:r w:rsidRPr="00BD3A6D">
        <w:rPr>
          <w:sz w:val="16"/>
          <w:szCs w:val="16"/>
        </w:rPr>
        <w:t>user    0m</w:t>
      </w:r>
      <w:r w:rsidR="00B20DBE">
        <w:rPr>
          <w:sz w:val="16"/>
          <w:szCs w:val="16"/>
        </w:rPr>
        <w:t>3</w:t>
      </w:r>
      <w:r w:rsidRPr="00BD3A6D">
        <w:rPr>
          <w:sz w:val="16"/>
          <w:szCs w:val="16"/>
        </w:rPr>
        <w:t>.</w:t>
      </w:r>
      <w:r w:rsidR="00B20DBE">
        <w:rPr>
          <w:sz w:val="16"/>
          <w:szCs w:val="16"/>
        </w:rPr>
        <w:t>245</w:t>
      </w:r>
      <w:r w:rsidRPr="00BD3A6D">
        <w:rPr>
          <w:sz w:val="16"/>
          <w:szCs w:val="16"/>
        </w:rPr>
        <w:t>s</w:t>
      </w:r>
    </w:p>
    <w:p w14:paraId="64EAABBF" w14:textId="6136735C" w:rsidR="009B4AD7" w:rsidRDefault="009B4AD7" w:rsidP="009B4AD7">
      <w:pPr>
        <w:pStyle w:val="Programskikod"/>
        <w:rPr>
          <w:noProof/>
        </w:rPr>
      </w:pPr>
      <w:r>
        <w:rPr>
          <w:sz w:val="16"/>
          <w:szCs w:val="16"/>
        </w:rPr>
        <w:t xml:space="preserve">  </w:t>
      </w:r>
      <w:r w:rsidR="00B20DBE">
        <w:rPr>
          <w:sz w:val="16"/>
          <w:szCs w:val="16"/>
        </w:rPr>
        <w:t>sys     0m0.066</w:t>
      </w:r>
      <w:r w:rsidRPr="00BD3A6D">
        <w:rPr>
          <w:sz w:val="16"/>
          <w:szCs w:val="16"/>
        </w:rPr>
        <w:t>s</w:t>
      </w:r>
    </w:p>
    <w:p w14:paraId="3235E97D" w14:textId="1E27FD3B" w:rsidR="009B4AD7" w:rsidRDefault="009B4AD7" w:rsidP="009B4AD7">
      <w:pPr>
        <w:pStyle w:val="Caption"/>
        <w:jc w:val="center"/>
        <w:rPr>
          <w:noProof/>
          <w:lang w:val="sr-Latn-CS"/>
        </w:rPr>
      </w:pPr>
      <w:bookmarkStart w:id="20" w:name="_Hlk164711643"/>
      <w:r>
        <w:rPr>
          <w:noProof/>
          <w:lang w:val="sr-Latn-CS"/>
        </w:rPr>
        <w:t>Listing3</w:t>
      </w:r>
      <w:r w:rsidRPr="00FD52EC">
        <w:rPr>
          <w:noProof/>
          <w:lang w:val="sr-Latn-CS"/>
        </w:rPr>
        <w:t xml:space="preserve">. </w:t>
      </w:r>
      <w:r>
        <w:rPr>
          <w:noProof/>
          <w:lang w:val="sr-Latn-CS"/>
        </w:rPr>
        <w:t xml:space="preserve">HaltonQMC: </w:t>
      </w:r>
      <w:r w:rsidRPr="00C8770C">
        <w:rPr>
          <w:noProof/>
          <w:lang w:val="sr-Latn-CS"/>
        </w:rPr>
        <w:t xml:space="preserve">Zadatak </w:t>
      </w:r>
      <w:r w:rsidR="00F427B3">
        <w:rPr>
          <w:noProof/>
          <w:lang w:val="sr-Latn-CS"/>
        </w:rPr>
        <w:t>2</w:t>
      </w:r>
      <w:r w:rsidRPr="00C8770C">
        <w:rPr>
          <w:noProof/>
          <w:lang w:val="sr-Latn-CS"/>
        </w:rPr>
        <w:t xml:space="preserve"> – Izvršavanje za </w:t>
      </w:r>
      <w:r>
        <w:rPr>
          <w:noProof/>
          <w:lang w:val="sr-Latn-CS"/>
        </w:rPr>
        <w:t>2</w:t>
      </w:r>
      <w:r w:rsidRPr="00C8770C">
        <w:rPr>
          <w:noProof/>
          <w:lang w:val="sr-Latn-CS"/>
        </w:rPr>
        <w:t xml:space="preserve"> nit</w:t>
      </w:r>
      <w:r>
        <w:rPr>
          <w:noProof/>
          <w:lang w:val="sr-Latn-CS"/>
        </w:rPr>
        <w:t>i</w:t>
      </w:r>
      <w:bookmarkEnd w:id="20"/>
    </w:p>
    <w:p w14:paraId="2D3DEC26" w14:textId="77777777" w:rsidR="00BD4DC7" w:rsidRDefault="00BD4DC7" w:rsidP="00DE7059">
      <w:pPr>
        <w:pStyle w:val="Osnovnitekst"/>
      </w:pPr>
    </w:p>
    <w:p w14:paraId="54778A70" w14:textId="77777777" w:rsidR="00BD4DC7" w:rsidRPr="00852BD1" w:rsidRDefault="00BD4DC7" w:rsidP="00BD4DC7">
      <w:pPr>
        <w:pStyle w:val="Programskikod"/>
        <w:rPr>
          <w:sz w:val="16"/>
          <w:szCs w:val="16"/>
        </w:rPr>
      </w:pPr>
      <w:r w:rsidRPr="00852BD1">
        <w:rPr>
          <w:sz w:val="16"/>
          <w:szCs w:val="16"/>
        </w:rPr>
        <w:t>HALTON_TEST:</w:t>
      </w:r>
    </w:p>
    <w:p w14:paraId="0906BCBD" w14:textId="77777777" w:rsidR="00BD4DC7" w:rsidRPr="00852BD1" w:rsidRDefault="00BD4DC7" w:rsidP="00BD4DC7">
      <w:pPr>
        <w:pStyle w:val="Programskikod"/>
        <w:rPr>
          <w:sz w:val="16"/>
          <w:szCs w:val="16"/>
        </w:rPr>
      </w:pPr>
    </w:p>
    <w:p w14:paraId="62834E2A" w14:textId="77777777" w:rsidR="00BD4DC7" w:rsidRPr="00852BD1" w:rsidRDefault="00BD4DC7" w:rsidP="00BD4DC7">
      <w:pPr>
        <w:pStyle w:val="Programskikod"/>
        <w:rPr>
          <w:sz w:val="16"/>
          <w:szCs w:val="16"/>
        </w:rPr>
      </w:pPr>
      <w:r w:rsidRPr="00852BD1">
        <w:rPr>
          <w:sz w:val="16"/>
          <w:szCs w:val="16"/>
        </w:rPr>
        <w:t>HALTON_SEQUENCE_TEST</w:t>
      </w:r>
    </w:p>
    <w:p w14:paraId="625A813D" w14:textId="77777777" w:rsidR="00BD4DC7" w:rsidRPr="00852BD1" w:rsidRDefault="00BD4DC7" w:rsidP="00BD4DC7">
      <w:pPr>
        <w:pStyle w:val="Programskikod"/>
        <w:rPr>
          <w:sz w:val="16"/>
          <w:szCs w:val="16"/>
        </w:rPr>
      </w:pPr>
      <w:r w:rsidRPr="00852BD1">
        <w:rPr>
          <w:sz w:val="16"/>
          <w:szCs w:val="16"/>
        </w:rPr>
        <w:t xml:space="preserve">  HALTON_SEQUENCE returns the elements I1 through I2</w:t>
      </w:r>
    </w:p>
    <w:p w14:paraId="451CF526" w14:textId="77777777" w:rsidR="00BD4DC7" w:rsidRPr="00852BD1" w:rsidRDefault="00BD4DC7" w:rsidP="00BD4DC7">
      <w:pPr>
        <w:pStyle w:val="Programskikod"/>
        <w:rPr>
          <w:sz w:val="16"/>
          <w:szCs w:val="16"/>
        </w:rPr>
      </w:pPr>
      <w:r w:rsidRPr="00852BD1">
        <w:rPr>
          <w:sz w:val="16"/>
          <w:szCs w:val="16"/>
        </w:rPr>
        <w:t xml:space="preserve">  of an M-dimensional Halton sequence.</w:t>
      </w:r>
    </w:p>
    <w:p w14:paraId="02F5938B" w14:textId="77777777" w:rsidR="00BD4DC7" w:rsidRPr="00852BD1" w:rsidRDefault="00BD4DC7" w:rsidP="00BD4DC7">
      <w:pPr>
        <w:pStyle w:val="Programskikod"/>
        <w:rPr>
          <w:sz w:val="16"/>
          <w:szCs w:val="16"/>
        </w:rPr>
      </w:pPr>
    </w:p>
    <w:p w14:paraId="2229DBB8" w14:textId="77777777" w:rsidR="00BD4DC7" w:rsidRPr="00852BD1" w:rsidRDefault="00BD4DC7" w:rsidP="00BD4DC7">
      <w:pPr>
        <w:pStyle w:val="Programskikod"/>
        <w:rPr>
          <w:sz w:val="16"/>
          <w:szCs w:val="16"/>
        </w:rPr>
      </w:pPr>
      <w:r w:rsidRPr="00852BD1">
        <w:rPr>
          <w:sz w:val="16"/>
          <w:szCs w:val="16"/>
        </w:rPr>
        <w:t xml:space="preserve">  R:</w:t>
      </w:r>
    </w:p>
    <w:p w14:paraId="3ADED95E" w14:textId="77777777" w:rsidR="00BD4DC7" w:rsidRPr="00852BD1" w:rsidRDefault="00BD4DC7" w:rsidP="00BD4DC7">
      <w:pPr>
        <w:pStyle w:val="Programskikod"/>
        <w:rPr>
          <w:sz w:val="16"/>
          <w:szCs w:val="16"/>
        </w:rPr>
      </w:pPr>
      <w:r w:rsidRPr="00852BD1">
        <w:rPr>
          <w:sz w:val="16"/>
          <w:szCs w:val="16"/>
        </w:rPr>
        <w:t xml:space="preserve">  Col:          0             1             2             3             4     </w:t>
      </w:r>
    </w:p>
    <w:p w14:paraId="1245CC7C" w14:textId="77777777" w:rsidR="00BD4DC7" w:rsidRPr="00852BD1" w:rsidRDefault="00BD4DC7" w:rsidP="00BD4DC7">
      <w:pPr>
        <w:pStyle w:val="Programskikod"/>
        <w:rPr>
          <w:sz w:val="16"/>
          <w:szCs w:val="16"/>
        </w:rPr>
      </w:pPr>
      <w:r w:rsidRPr="00852BD1">
        <w:rPr>
          <w:sz w:val="16"/>
          <w:szCs w:val="16"/>
        </w:rPr>
        <w:t xml:space="preserve">  Row</w:t>
      </w:r>
    </w:p>
    <w:p w14:paraId="1AC262A7" w14:textId="77777777" w:rsidR="00BD4DC7" w:rsidRPr="00852BD1" w:rsidRDefault="00BD4DC7" w:rsidP="00BD4DC7">
      <w:pPr>
        <w:pStyle w:val="Programskikod"/>
        <w:rPr>
          <w:sz w:val="16"/>
          <w:szCs w:val="16"/>
        </w:rPr>
      </w:pPr>
      <w:r w:rsidRPr="00852BD1">
        <w:rPr>
          <w:sz w:val="16"/>
          <w:szCs w:val="16"/>
        </w:rPr>
        <w:t xml:space="preserve">    0:          0.3125          0.5625          0.0625           0.875           0.375</w:t>
      </w:r>
    </w:p>
    <w:p w14:paraId="2E4F5D96" w14:textId="77777777" w:rsidR="00BD4DC7" w:rsidRPr="00852BD1" w:rsidRDefault="00BD4DC7" w:rsidP="00BD4DC7">
      <w:pPr>
        <w:pStyle w:val="Programskikod"/>
        <w:rPr>
          <w:sz w:val="16"/>
          <w:szCs w:val="16"/>
        </w:rPr>
      </w:pPr>
      <w:r w:rsidRPr="00852BD1">
        <w:rPr>
          <w:sz w:val="16"/>
          <w:szCs w:val="16"/>
        </w:rPr>
        <w:t>...</w:t>
      </w:r>
    </w:p>
    <w:p w14:paraId="35C610D2" w14:textId="77777777" w:rsidR="00BD4DC7" w:rsidRPr="00852BD1" w:rsidRDefault="00BD4DC7" w:rsidP="00BD4DC7">
      <w:pPr>
        <w:pStyle w:val="Programskikod"/>
        <w:rPr>
          <w:sz w:val="16"/>
          <w:szCs w:val="16"/>
        </w:rPr>
      </w:pPr>
      <w:r w:rsidRPr="00852BD1">
        <w:rPr>
          <w:sz w:val="16"/>
          <w:szCs w:val="16"/>
        </w:rPr>
        <w:t xml:space="preserve">    8:        0.434783        0.391304        0.347826        0.304348         0.26087</w:t>
      </w:r>
    </w:p>
    <w:p w14:paraId="0A800D27" w14:textId="77777777" w:rsidR="00BD4DC7" w:rsidRPr="00852BD1" w:rsidRDefault="00BD4DC7" w:rsidP="00BD4DC7">
      <w:pPr>
        <w:pStyle w:val="Programskikod"/>
        <w:rPr>
          <w:sz w:val="16"/>
          <w:szCs w:val="16"/>
        </w:rPr>
      </w:pPr>
      <w:r w:rsidRPr="00852BD1">
        <w:rPr>
          <w:sz w:val="16"/>
          <w:szCs w:val="16"/>
        </w:rPr>
        <w:t xml:space="preserve">    9:        0.344828        0.310345        0.275862        0.241379        0.206897</w:t>
      </w:r>
    </w:p>
    <w:p w14:paraId="6D8541DE" w14:textId="77777777" w:rsidR="00BD4DC7" w:rsidRPr="00852BD1" w:rsidRDefault="00BD4DC7" w:rsidP="00BD4DC7">
      <w:pPr>
        <w:pStyle w:val="Programskikod"/>
        <w:rPr>
          <w:sz w:val="16"/>
          <w:szCs w:val="16"/>
        </w:rPr>
      </w:pPr>
    </w:p>
    <w:p w14:paraId="2C3CE466" w14:textId="77777777" w:rsidR="00BD4DC7" w:rsidRPr="00852BD1" w:rsidRDefault="00BD4DC7" w:rsidP="00BD4DC7">
      <w:pPr>
        <w:pStyle w:val="Programskikod"/>
        <w:rPr>
          <w:sz w:val="16"/>
          <w:szCs w:val="16"/>
        </w:rPr>
      </w:pPr>
      <w:r w:rsidRPr="00852BD1">
        <w:rPr>
          <w:sz w:val="16"/>
          <w:szCs w:val="16"/>
        </w:rPr>
        <w:t xml:space="preserve">  Normal end of execution.</w:t>
      </w:r>
    </w:p>
    <w:p w14:paraId="3712F58C" w14:textId="77777777" w:rsidR="00BD4DC7" w:rsidRPr="00852BD1" w:rsidRDefault="00BD4DC7" w:rsidP="00BD4DC7">
      <w:pPr>
        <w:pStyle w:val="Programskikod"/>
        <w:rPr>
          <w:sz w:val="16"/>
          <w:szCs w:val="16"/>
        </w:rPr>
      </w:pPr>
    </w:p>
    <w:p w14:paraId="6D62C330" w14:textId="6FDFE1C8" w:rsidR="00BD4DC7" w:rsidRPr="00AC11B2" w:rsidRDefault="00BD4DC7" w:rsidP="00BD4DC7">
      <w:pPr>
        <w:pStyle w:val="Programskikod"/>
        <w:rPr>
          <w:sz w:val="16"/>
          <w:szCs w:val="16"/>
        </w:rPr>
      </w:pPr>
      <w:r w:rsidRPr="00852BD1">
        <w:rPr>
          <w:sz w:val="16"/>
          <w:szCs w:val="16"/>
        </w:rPr>
        <w:t xml:space="preserve">  </w:t>
      </w:r>
      <w:r w:rsidRPr="00AC11B2">
        <w:rPr>
          <w:sz w:val="16"/>
          <w:szCs w:val="16"/>
        </w:rPr>
        <w:t>real    0m0.</w:t>
      </w:r>
      <w:r w:rsidR="00E270F7">
        <w:rPr>
          <w:sz w:val="16"/>
          <w:szCs w:val="16"/>
        </w:rPr>
        <w:t>286</w:t>
      </w:r>
      <w:r w:rsidRPr="00AC11B2">
        <w:rPr>
          <w:sz w:val="16"/>
          <w:szCs w:val="16"/>
        </w:rPr>
        <w:t>s</w:t>
      </w:r>
    </w:p>
    <w:p w14:paraId="00E705A6" w14:textId="5132616C" w:rsidR="00BD4DC7" w:rsidRPr="00AC11B2" w:rsidRDefault="00BD4DC7" w:rsidP="00BD4DC7">
      <w:pPr>
        <w:pStyle w:val="Programskikod"/>
        <w:rPr>
          <w:sz w:val="16"/>
          <w:szCs w:val="16"/>
        </w:rPr>
      </w:pPr>
      <w:r>
        <w:rPr>
          <w:sz w:val="16"/>
          <w:szCs w:val="16"/>
        </w:rPr>
        <w:t xml:space="preserve">  </w:t>
      </w:r>
      <w:r w:rsidR="00E270F7">
        <w:rPr>
          <w:sz w:val="16"/>
          <w:szCs w:val="16"/>
        </w:rPr>
        <w:t>user    0m0.090</w:t>
      </w:r>
      <w:r w:rsidRPr="00AC11B2">
        <w:rPr>
          <w:sz w:val="16"/>
          <w:szCs w:val="16"/>
        </w:rPr>
        <w:t>s</w:t>
      </w:r>
    </w:p>
    <w:p w14:paraId="39D05280" w14:textId="60B47DF8" w:rsidR="00BD4DC7" w:rsidRDefault="00BD4DC7" w:rsidP="00BD4DC7">
      <w:pPr>
        <w:pStyle w:val="Programskikod"/>
        <w:rPr>
          <w:sz w:val="16"/>
          <w:szCs w:val="16"/>
        </w:rPr>
      </w:pPr>
      <w:r>
        <w:rPr>
          <w:sz w:val="16"/>
          <w:szCs w:val="16"/>
        </w:rPr>
        <w:t xml:space="preserve">  </w:t>
      </w:r>
      <w:r w:rsidR="00E270F7">
        <w:rPr>
          <w:sz w:val="16"/>
          <w:szCs w:val="16"/>
        </w:rPr>
        <w:t>sys     0m0.106</w:t>
      </w:r>
      <w:r w:rsidRPr="00AC11B2">
        <w:rPr>
          <w:sz w:val="16"/>
          <w:szCs w:val="16"/>
        </w:rPr>
        <w:t>s</w:t>
      </w:r>
    </w:p>
    <w:p w14:paraId="07F9BDE3" w14:textId="77777777" w:rsidR="00BD4DC7" w:rsidRPr="00852BD1" w:rsidRDefault="00BD4DC7" w:rsidP="00BD4DC7">
      <w:pPr>
        <w:pStyle w:val="Programskikod"/>
        <w:rPr>
          <w:sz w:val="16"/>
          <w:szCs w:val="16"/>
        </w:rPr>
      </w:pPr>
    </w:p>
    <w:p w14:paraId="12F6740D" w14:textId="77777777" w:rsidR="00BD4DC7" w:rsidRPr="00852BD1" w:rsidRDefault="00BD4DC7" w:rsidP="00BD4DC7">
      <w:pPr>
        <w:pStyle w:val="Programskikod"/>
        <w:rPr>
          <w:sz w:val="16"/>
          <w:szCs w:val="16"/>
        </w:rPr>
      </w:pPr>
      <w:r w:rsidRPr="00852BD1">
        <w:rPr>
          <w:sz w:val="16"/>
          <w:szCs w:val="16"/>
        </w:rPr>
        <w:t>HALTON_TEST:</w:t>
      </w:r>
    </w:p>
    <w:p w14:paraId="13CECE3F" w14:textId="77777777" w:rsidR="00BD4DC7" w:rsidRPr="00852BD1" w:rsidRDefault="00BD4DC7" w:rsidP="00BD4DC7">
      <w:pPr>
        <w:pStyle w:val="Programskikod"/>
        <w:rPr>
          <w:sz w:val="16"/>
          <w:szCs w:val="16"/>
        </w:rPr>
      </w:pPr>
    </w:p>
    <w:p w14:paraId="7FCB1136" w14:textId="77777777" w:rsidR="00BD4DC7" w:rsidRPr="00852BD1" w:rsidRDefault="00BD4DC7" w:rsidP="00BD4DC7">
      <w:pPr>
        <w:pStyle w:val="Programskikod"/>
        <w:rPr>
          <w:sz w:val="16"/>
          <w:szCs w:val="16"/>
        </w:rPr>
      </w:pPr>
      <w:r w:rsidRPr="00852BD1">
        <w:rPr>
          <w:sz w:val="16"/>
          <w:szCs w:val="16"/>
        </w:rPr>
        <w:t>HALTON_SEQUENCE_TEST</w:t>
      </w:r>
    </w:p>
    <w:p w14:paraId="2C604C04" w14:textId="77777777" w:rsidR="00BD4DC7" w:rsidRPr="00852BD1" w:rsidRDefault="00BD4DC7" w:rsidP="00BD4DC7">
      <w:pPr>
        <w:pStyle w:val="Programskikod"/>
        <w:rPr>
          <w:sz w:val="16"/>
          <w:szCs w:val="16"/>
        </w:rPr>
      </w:pPr>
      <w:r w:rsidRPr="00852BD1">
        <w:rPr>
          <w:sz w:val="16"/>
          <w:szCs w:val="16"/>
        </w:rPr>
        <w:t xml:space="preserve">  HALTON_SEQUENCE returns the elements I1 through I2</w:t>
      </w:r>
    </w:p>
    <w:p w14:paraId="0550F1A0" w14:textId="77777777" w:rsidR="00BD4DC7" w:rsidRPr="00852BD1" w:rsidRDefault="00BD4DC7" w:rsidP="00BD4DC7">
      <w:pPr>
        <w:pStyle w:val="Programskikod"/>
        <w:rPr>
          <w:sz w:val="16"/>
          <w:szCs w:val="16"/>
        </w:rPr>
      </w:pPr>
      <w:r w:rsidRPr="00852BD1">
        <w:rPr>
          <w:sz w:val="16"/>
          <w:szCs w:val="16"/>
        </w:rPr>
        <w:t xml:space="preserve">  of an M-dimensional Halton sequence.</w:t>
      </w:r>
    </w:p>
    <w:p w14:paraId="0D523522" w14:textId="77777777" w:rsidR="00BD4DC7" w:rsidRPr="00852BD1" w:rsidRDefault="00BD4DC7" w:rsidP="00BD4DC7">
      <w:pPr>
        <w:pStyle w:val="Programskikod"/>
        <w:rPr>
          <w:sz w:val="16"/>
          <w:szCs w:val="16"/>
        </w:rPr>
      </w:pPr>
    </w:p>
    <w:p w14:paraId="25CD210F" w14:textId="77777777" w:rsidR="00BD4DC7" w:rsidRPr="00852BD1" w:rsidRDefault="00BD4DC7" w:rsidP="00BD4DC7">
      <w:pPr>
        <w:pStyle w:val="Programskikod"/>
        <w:rPr>
          <w:sz w:val="16"/>
          <w:szCs w:val="16"/>
        </w:rPr>
      </w:pPr>
      <w:r w:rsidRPr="00852BD1">
        <w:rPr>
          <w:sz w:val="16"/>
          <w:szCs w:val="16"/>
        </w:rPr>
        <w:t xml:space="preserve">  R:</w:t>
      </w:r>
    </w:p>
    <w:p w14:paraId="497A0FC5" w14:textId="77777777" w:rsidR="00BD4DC7" w:rsidRPr="00852BD1" w:rsidRDefault="00BD4DC7" w:rsidP="00BD4DC7">
      <w:pPr>
        <w:pStyle w:val="Programskikod"/>
        <w:rPr>
          <w:sz w:val="16"/>
          <w:szCs w:val="16"/>
        </w:rPr>
      </w:pPr>
      <w:r w:rsidRPr="00852BD1">
        <w:rPr>
          <w:sz w:val="16"/>
          <w:szCs w:val="16"/>
        </w:rPr>
        <w:lastRenderedPageBreak/>
        <w:t xml:space="preserve">  Col:          0             1             2             3             4     </w:t>
      </w:r>
    </w:p>
    <w:p w14:paraId="6ABBD1CE" w14:textId="77777777" w:rsidR="00BD4DC7" w:rsidRPr="00852BD1" w:rsidRDefault="00BD4DC7" w:rsidP="00BD4DC7">
      <w:pPr>
        <w:pStyle w:val="Programskikod"/>
        <w:rPr>
          <w:sz w:val="16"/>
          <w:szCs w:val="16"/>
        </w:rPr>
      </w:pPr>
      <w:r w:rsidRPr="00852BD1">
        <w:rPr>
          <w:sz w:val="16"/>
          <w:szCs w:val="16"/>
        </w:rPr>
        <w:t xml:space="preserve">  Row</w:t>
      </w:r>
    </w:p>
    <w:p w14:paraId="426CB27D" w14:textId="77777777" w:rsidR="00BD4DC7" w:rsidRPr="00852BD1" w:rsidRDefault="00BD4DC7" w:rsidP="00BD4DC7">
      <w:pPr>
        <w:pStyle w:val="Programskikod"/>
        <w:rPr>
          <w:sz w:val="16"/>
          <w:szCs w:val="16"/>
        </w:rPr>
      </w:pPr>
      <w:r w:rsidRPr="00852BD1">
        <w:rPr>
          <w:sz w:val="16"/>
          <w:szCs w:val="16"/>
        </w:rPr>
        <w:t xml:space="preserve">    0:          0.3125          0.5625          0.0625           0.875           0.375</w:t>
      </w:r>
    </w:p>
    <w:p w14:paraId="5F083967" w14:textId="77777777" w:rsidR="00BD4DC7" w:rsidRPr="00852BD1" w:rsidRDefault="00BD4DC7" w:rsidP="00BD4DC7">
      <w:pPr>
        <w:pStyle w:val="Programskikod"/>
        <w:rPr>
          <w:sz w:val="16"/>
          <w:szCs w:val="16"/>
        </w:rPr>
      </w:pPr>
      <w:r w:rsidRPr="00852BD1">
        <w:rPr>
          <w:sz w:val="16"/>
          <w:szCs w:val="16"/>
        </w:rPr>
        <w:t>...</w:t>
      </w:r>
    </w:p>
    <w:p w14:paraId="598F1602" w14:textId="77777777" w:rsidR="00BD4DC7" w:rsidRPr="00852BD1" w:rsidRDefault="00BD4DC7" w:rsidP="00BD4DC7">
      <w:pPr>
        <w:pStyle w:val="Programskikod"/>
        <w:rPr>
          <w:sz w:val="16"/>
          <w:szCs w:val="16"/>
        </w:rPr>
      </w:pPr>
      <w:r w:rsidRPr="00852BD1">
        <w:rPr>
          <w:sz w:val="16"/>
          <w:szCs w:val="16"/>
        </w:rPr>
        <w:t xml:space="preserve">   98:       0.0191205       0.0172084       0.0152964       0.0133843       0.0114723</w:t>
      </w:r>
    </w:p>
    <w:p w14:paraId="614C32A7" w14:textId="77777777" w:rsidR="00BD4DC7" w:rsidRPr="00852BD1" w:rsidRDefault="00BD4DC7" w:rsidP="00BD4DC7">
      <w:pPr>
        <w:pStyle w:val="Programskikod"/>
        <w:rPr>
          <w:sz w:val="16"/>
          <w:szCs w:val="16"/>
        </w:rPr>
      </w:pPr>
      <w:r w:rsidRPr="00852BD1">
        <w:rPr>
          <w:sz w:val="16"/>
          <w:szCs w:val="16"/>
        </w:rPr>
        <w:t xml:space="preserve">   99:       0.0184843       0.0166359       0.0147874        0.012939       0.0110906</w:t>
      </w:r>
    </w:p>
    <w:p w14:paraId="43400809" w14:textId="77777777" w:rsidR="00BD4DC7" w:rsidRPr="00852BD1" w:rsidRDefault="00BD4DC7" w:rsidP="00BD4DC7">
      <w:pPr>
        <w:pStyle w:val="Programskikod"/>
        <w:rPr>
          <w:sz w:val="16"/>
          <w:szCs w:val="16"/>
        </w:rPr>
      </w:pPr>
    </w:p>
    <w:p w14:paraId="0A81132B" w14:textId="77777777" w:rsidR="00BD4DC7" w:rsidRPr="00852BD1" w:rsidRDefault="00BD4DC7" w:rsidP="00BD4DC7">
      <w:pPr>
        <w:pStyle w:val="Programskikod"/>
        <w:rPr>
          <w:sz w:val="16"/>
          <w:szCs w:val="16"/>
        </w:rPr>
      </w:pPr>
      <w:r w:rsidRPr="00852BD1">
        <w:rPr>
          <w:sz w:val="16"/>
          <w:szCs w:val="16"/>
        </w:rPr>
        <w:t xml:space="preserve">  Normal end of execution.</w:t>
      </w:r>
    </w:p>
    <w:p w14:paraId="14C9208E" w14:textId="77777777" w:rsidR="00BD4DC7" w:rsidRPr="00852BD1" w:rsidRDefault="00BD4DC7" w:rsidP="00BD4DC7">
      <w:pPr>
        <w:pStyle w:val="Programskikod"/>
        <w:rPr>
          <w:sz w:val="16"/>
          <w:szCs w:val="16"/>
        </w:rPr>
      </w:pPr>
    </w:p>
    <w:p w14:paraId="02F2A974" w14:textId="7AB1BD23" w:rsidR="00BD4DC7" w:rsidRPr="00BD3A6D" w:rsidRDefault="00BD4DC7" w:rsidP="00BD4DC7">
      <w:pPr>
        <w:pStyle w:val="Programskikod"/>
        <w:rPr>
          <w:sz w:val="16"/>
          <w:szCs w:val="16"/>
        </w:rPr>
      </w:pPr>
      <w:r w:rsidRPr="00852BD1">
        <w:rPr>
          <w:sz w:val="16"/>
          <w:szCs w:val="16"/>
        </w:rPr>
        <w:t xml:space="preserve">  </w:t>
      </w:r>
      <w:r w:rsidR="00F22C5C">
        <w:rPr>
          <w:sz w:val="16"/>
          <w:szCs w:val="16"/>
        </w:rPr>
        <w:t>real    0m0.281</w:t>
      </w:r>
      <w:r w:rsidRPr="00BD3A6D">
        <w:rPr>
          <w:sz w:val="16"/>
          <w:szCs w:val="16"/>
        </w:rPr>
        <w:t>s</w:t>
      </w:r>
    </w:p>
    <w:p w14:paraId="325B6DA8" w14:textId="7D3988B3" w:rsidR="00BD4DC7" w:rsidRPr="00BD3A6D" w:rsidRDefault="00BD4DC7" w:rsidP="00BD4DC7">
      <w:pPr>
        <w:pStyle w:val="Programskikod"/>
        <w:rPr>
          <w:sz w:val="16"/>
          <w:szCs w:val="16"/>
        </w:rPr>
      </w:pPr>
      <w:r>
        <w:rPr>
          <w:sz w:val="16"/>
          <w:szCs w:val="16"/>
        </w:rPr>
        <w:t xml:space="preserve">  </w:t>
      </w:r>
      <w:r w:rsidR="00F22C5C">
        <w:rPr>
          <w:sz w:val="16"/>
          <w:szCs w:val="16"/>
        </w:rPr>
        <w:t>user    0m0.107</w:t>
      </w:r>
      <w:r w:rsidRPr="00BD3A6D">
        <w:rPr>
          <w:sz w:val="16"/>
          <w:szCs w:val="16"/>
        </w:rPr>
        <w:t>s</w:t>
      </w:r>
    </w:p>
    <w:p w14:paraId="788A8771" w14:textId="7F16B2A6" w:rsidR="00BD4DC7" w:rsidRDefault="00BD4DC7" w:rsidP="00BD4DC7">
      <w:pPr>
        <w:pStyle w:val="Programskikod"/>
        <w:rPr>
          <w:sz w:val="16"/>
          <w:szCs w:val="16"/>
        </w:rPr>
      </w:pPr>
      <w:r>
        <w:rPr>
          <w:sz w:val="16"/>
          <w:szCs w:val="16"/>
        </w:rPr>
        <w:t xml:space="preserve">  </w:t>
      </w:r>
      <w:r w:rsidR="00F22C5C">
        <w:rPr>
          <w:sz w:val="16"/>
          <w:szCs w:val="16"/>
        </w:rPr>
        <w:t>sys     0m0.130</w:t>
      </w:r>
      <w:r w:rsidRPr="00BD3A6D">
        <w:rPr>
          <w:sz w:val="16"/>
          <w:szCs w:val="16"/>
        </w:rPr>
        <w:t>s</w:t>
      </w:r>
    </w:p>
    <w:p w14:paraId="757B00D8" w14:textId="77777777" w:rsidR="00BD4DC7" w:rsidRPr="00852BD1" w:rsidRDefault="00BD4DC7" w:rsidP="00BD4DC7">
      <w:pPr>
        <w:pStyle w:val="Programskikod"/>
        <w:rPr>
          <w:sz w:val="16"/>
          <w:szCs w:val="16"/>
        </w:rPr>
      </w:pPr>
    </w:p>
    <w:p w14:paraId="0ADC55FC" w14:textId="77777777" w:rsidR="00BD4DC7" w:rsidRPr="00852BD1" w:rsidRDefault="00BD4DC7" w:rsidP="00BD4DC7">
      <w:pPr>
        <w:pStyle w:val="Programskikod"/>
        <w:rPr>
          <w:sz w:val="16"/>
          <w:szCs w:val="16"/>
        </w:rPr>
      </w:pPr>
      <w:r w:rsidRPr="00852BD1">
        <w:rPr>
          <w:sz w:val="16"/>
          <w:szCs w:val="16"/>
        </w:rPr>
        <w:t>HALTON_TEST:</w:t>
      </w:r>
    </w:p>
    <w:p w14:paraId="41DB4D3C" w14:textId="77777777" w:rsidR="00BD4DC7" w:rsidRPr="00852BD1" w:rsidRDefault="00BD4DC7" w:rsidP="00BD4DC7">
      <w:pPr>
        <w:pStyle w:val="Programskikod"/>
        <w:rPr>
          <w:sz w:val="16"/>
          <w:szCs w:val="16"/>
        </w:rPr>
      </w:pPr>
    </w:p>
    <w:p w14:paraId="152EC27A" w14:textId="77777777" w:rsidR="00BD4DC7" w:rsidRPr="00852BD1" w:rsidRDefault="00BD4DC7" w:rsidP="00BD4DC7">
      <w:pPr>
        <w:pStyle w:val="Programskikod"/>
        <w:rPr>
          <w:sz w:val="16"/>
          <w:szCs w:val="16"/>
        </w:rPr>
      </w:pPr>
      <w:r w:rsidRPr="00852BD1">
        <w:rPr>
          <w:sz w:val="16"/>
          <w:szCs w:val="16"/>
        </w:rPr>
        <w:t>HALTON_SEQUENCE_TEST</w:t>
      </w:r>
    </w:p>
    <w:p w14:paraId="3DE78754" w14:textId="77777777" w:rsidR="00BD4DC7" w:rsidRPr="00852BD1" w:rsidRDefault="00BD4DC7" w:rsidP="00BD4DC7">
      <w:pPr>
        <w:pStyle w:val="Programskikod"/>
        <w:rPr>
          <w:sz w:val="16"/>
          <w:szCs w:val="16"/>
        </w:rPr>
      </w:pPr>
      <w:r w:rsidRPr="00852BD1">
        <w:rPr>
          <w:sz w:val="16"/>
          <w:szCs w:val="16"/>
        </w:rPr>
        <w:t xml:space="preserve">  HALTON_SEQUENCE returns the elements I1 through I2</w:t>
      </w:r>
    </w:p>
    <w:p w14:paraId="763F8684" w14:textId="77777777" w:rsidR="00BD4DC7" w:rsidRPr="00852BD1" w:rsidRDefault="00BD4DC7" w:rsidP="00BD4DC7">
      <w:pPr>
        <w:pStyle w:val="Programskikod"/>
        <w:rPr>
          <w:sz w:val="16"/>
          <w:szCs w:val="16"/>
        </w:rPr>
      </w:pPr>
      <w:r w:rsidRPr="00852BD1">
        <w:rPr>
          <w:sz w:val="16"/>
          <w:szCs w:val="16"/>
        </w:rPr>
        <w:t xml:space="preserve">  of an M-dimensional Halton sequence.</w:t>
      </w:r>
    </w:p>
    <w:p w14:paraId="7E187075" w14:textId="77777777" w:rsidR="00BD4DC7" w:rsidRPr="00852BD1" w:rsidRDefault="00BD4DC7" w:rsidP="00BD4DC7">
      <w:pPr>
        <w:pStyle w:val="Programskikod"/>
        <w:rPr>
          <w:sz w:val="16"/>
          <w:szCs w:val="16"/>
        </w:rPr>
      </w:pPr>
    </w:p>
    <w:p w14:paraId="0A9F381C" w14:textId="77777777" w:rsidR="00BD4DC7" w:rsidRPr="00852BD1" w:rsidRDefault="00BD4DC7" w:rsidP="00BD4DC7">
      <w:pPr>
        <w:pStyle w:val="Programskikod"/>
        <w:rPr>
          <w:sz w:val="16"/>
          <w:szCs w:val="16"/>
        </w:rPr>
      </w:pPr>
      <w:r w:rsidRPr="00852BD1">
        <w:rPr>
          <w:sz w:val="16"/>
          <w:szCs w:val="16"/>
        </w:rPr>
        <w:t xml:space="preserve">  R:</w:t>
      </w:r>
    </w:p>
    <w:p w14:paraId="19384A8A" w14:textId="77777777" w:rsidR="00BD4DC7" w:rsidRPr="00852BD1" w:rsidRDefault="00BD4DC7" w:rsidP="00BD4DC7">
      <w:pPr>
        <w:pStyle w:val="Programskikod"/>
        <w:rPr>
          <w:sz w:val="16"/>
          <w:szCs w:val="16"/>
        </w:rPr>
      </w:pPr>
      <w:r w:rsidRPr="00852BD1">
        <w:rPr>
          <w:sz w:val="16"/>
          <w:szCs w:val="16"/>
        </w:rPr>
        <w:t xml:space="preserve">  Col:          0             1             2             3             4     </w:t>
      </w:r>
    </w:p>
    <w:p w14:paraId="1F9044BC" w14:textId="77777777" w:rsidR="00BD4DC7" w:rsidRPr="00852BD1" w:rsidRDefault="00BD4DC7" w:rsidP="00BD4DC7">
      <w:pPr>
        <w:pStyle w:val="Programskikod"/>
        <w:rPr>
          <w:sz w:val="16"/>
          <w:szCs w:val="16"/>
        </w:rPr>
      </w:pPr>
      <w:r w:rsidRPr="00852BD1">
        <w:rPr>
          <w:sz w:val="16"/>
          <w:szCs w:val="16"/>
        </w:rPr>
        <w:t xml:space="preserve">  Row</w:t>
      </w:r>
    </w:p>
    <w:p w14:paraId="7CA9A767" w14:textId="77777777" w:rsidR="00BD4DC7" w:rsidRPr="00852BD1" w:rsidRDefault="00BD4DC7" w:rsidP="00BD4DC7">
      <w:pPr>
        <w:pStyle w:val="Programskikod"/>
        <w:rPr>
          <w:sz w:val="16"/>
          <w:szCs w:val="16"/>
        </w:rPr>
      </w:pPr>
      <w:r w:rsidRPr="00852BD1">
        <w:rPr>
          <w:sz w:val="16"/>
          <w:szCs w:val="16"/>
        </w:rPr>
        <w:t xml:space="preserve">    0:          0.3125          0.5625          0.0625           0.875           0.375</w:t>
      </w:r>
    </w:p>
    <w:p w14:paraId="138802B9" w14:textId="77777777" w:rsidR="00BD4DC7" w:rsidRPr="00852BD1" w:rsidRDefault="00BD4DC7" w:rsidP="00BD4DC7">
      <w:pPr>
        <w:pStyle w:val="Programskikod"/>
        <w:rPr>
          <w:sz w:val="16"/>
          <w:szCs w:val="16"/>
        </w:rPr>
      </w:pPr>
      <w:r w:rsidRPr="00852BD1">
        <w:rPr>
          <w:sz w:val="16"/>
          <w:szCs w:val="16"/>
        </w:rPr>
        <w:t xml:space="preserve">    ...</w:t>
      </w:r>
    </w:p>
    <w:p w14:paraId="63DD20B0" w14:textId="77777777" w:rsidR="00BD4DC7" w:rsidRPr="00852BD1" w:rsidRDefault="00BD4DC7" w:rsidP="00BD4DC7">
      <w:pPr>
        <w:pStyle w:val="Programskikod"/>
        <w:rPr>
          <w:sz w:val="16"/>
          <w:szCs w:val="16"/>
        </w:rPr>
      </w:pPr>
      <w:r w:rsidRPr="00852BD1">
        <w:rPr>
          <w:sz w:val="16"/>
          <w:szCs w:val="16"/>
        </w:rPr>
        <w:t xml:space="preserve">  998:       0.0012647      0.00113823      0.00101176     0.000885292     0.000758821</w:t>
      </w:r>
    </w:p>
    <w:p w14:paraId="353BE398" w14:textId="77777777" w:rsidR="00BD4DC7" w:rsidRPr="00852BD1" w:rsidRDefault="00BD4DC7" w:rsidP="00BD4DC7">
      <w:pPr>
        <w:pStyle w:val="Programskikod"/>
        <w:rPr>
          <w:sz w:val="16"/>
          <w:szCs w:val="16"/>
        </w:rPr>
      </w:pPr>
      <w:r w:rsidRPr="00852BD1">
        <w:rPr>
          <w:sz w:val="16"/>
          <w:szCs w:val="16"/>
        </w:rPr>
        <w:t xml:space="preserve">  999:      0.00126279      0.00113651      0.00101023      0.00088395     0.000757671</w:t>
      </w:r>
    </w:p>
    <w:p w14:paraId="55970806" w14:textId="77777777" w:rsidR="00BD4DC7" w:rsidRPr="00852BD1" w:rsidRDefault="00BD4DC7" w:rsidP="00BD4DC7">
      <w:pPr>
        <w:pStyle w:val="Programskikod"/>
        <w:rPr>
          <w:sz w:val="16"/>
          <w:szCs w:val="16"/>
        </w:rPr>
      </w:pPr>
    </w:p>
    <w:p w14:paraId="1E1BA4CD" w14:textId="77777777" w:rsidR="00BD4DC7" w:rsidRPr="00852BD1" w:rsidRDefault="00BD4DC7" w:rsidP="00BD4DC7">
      <w:pPr>
        <w:pStyle w:val="Programskikod"/>
        <w:rPr>
          <w:sz w:val="16"/>
          <w:szCs w:val="16"/>
        </w:rPr>
      </w:pPr>
      <w:r w:rsidRPr="00852BD1">
        <w:rPr>
          <w:sz w:val="16"/>
          <w:szCs w:val="16"/>
        </w:rPr>
        <w:t xml:space="preserve">  Normal end of execution.</w:t>
      </w:r>
    </w:p>
    <w:p w14:paraId="258DFF0D" w14:textId="77777777" w:rsidR="00BD4DC7" w:rsidRPr="00852BD1" w:rsidRDefault="00BD4DC7" w:rsidP="00BD4DC7">
      <w:pPr>
        <w:pStyle w:val="Programskikod"/>
        <w:rPr>
          <w:sz w:val="16"/>
          <w:szCs w:val="16"/>
        </w:rPr>
      </w:pPr>
    </w:p>
    <w:p w14:paraId="537E6080" w14:textId="5CDF2C04" w:rsidR="00BD4DC7" w:rsidRPr="00BD3A6D" w:rsidRDefault="00BD4DC7" w:rsidP="00BD4DC7">
      <w:pPr>
        <w:pStyle w:val="Programskikod"/>
        <w:rPr>
          <w:sz w:val="16"/>
          <w:szCs w:val="16"/>
        </w:rPr>
      </w:pPr>
      <w:r w:rsidRPr="00852BD1">
        <w:rPr>
          <w:sz w:val="16"/>
          <w:szCs w:val="16"/>
        </w:rPr>
        <w:t xml:space="preserve">  </w:t>
      </w:r>
      <w:r w:rsidRPr="00BD3A6D">
        <w:rPr>
          <w:sz w:val="16"/>
          <w:szCs w:val="16"/>
        </w:rPr>
        <w:t>real    0m</w:t>
      </w:r>
      <w:r w:rsidR="00924E50">
        <w:rPr>
          <w:sz w:val="16"/>
          <w:szCs w:val="16"/>
        </w:rPr>
        <w:t>1</w:t>
      </w:r>
      <w:r w:rsidRPr="00BD3A6D">
        <w:rPr>
          <w:sz w:val="16"/>
          <w:szCs w:val="16"/>
        </w:rPr>
        <w:t>.</w:t>
      </w:r>
      <w:r w:rsidR="00924E50">
        <w:rPr>
          <w:sz w:val="16"/>
          <w:szCs w:val="16"/>
        </w:rPr>
        <w:t>046</w:t>
      </w:r>
      <w:r w:rsidRPr="00BD3A6D">
        <w:rPr>
          <w:sz w:val="16"/>
          <w:szCs w:val="16"/>
        </w:rPr>
        <w:t>s</w:t>
      </w:r>
    </w:p>
    <w:p w14:paraId="3248F2FB" w14:textId="5BC07556" w:rsidR="00BD4DC7" w:rsidRPr="00BD3A6D" w:rsidRDefault="00BD4DC7" w:rsidP="00BD4DC7">
      <w:pPr>
        <w:pStyle w:val="Programskikod"/>
        <w:rPr>
          <w:sz w:val="16"/>
          <w:szCs w:val="16"/>
        </w:rPr>
      </w:pPr>
      <w:r>
        <w:rPr>
          <w:sz w:val="16"/>
          <w:szCs w:val="16"/>
        </w:rPr>
        <w:t xml:space="preserve">  </w:t>
      </w:r>
      <w:r w:rsidRPr="00BD3A6D">
        <w:rPr>
          <w:sz w:val="16"/>
          <w:szCs w:val="16"/>
        </w:rPr>
        <w:t>user    0m</w:t>
      </w:r>
      <w:r w:rsidR="00924E50">
        <w:rPr>
          <w:sz w:val="16"/>
          <w:szCs w:val="16"/>
        </w:rPr>
        <w:t>3</w:t>
      </w:r>
      <w:r w:rsidRPr="00BD3A6D">
        <w:rPr>
          <w:sz w:val="16"/>
          <w:szCs w:val="16"/>
        </w:rPr>
        <w:t>.</w:t>
      </w:r>
      <w:r w:rsidR="00924E50">
        <w:rPr>
          <w:sz w:val="16"/>
          <w:szCs w:val="16"/>
        </w:rPr>
        <w:t>154</w:t>
      </w:r>
      <w:r w:rsidRPr="00BD3A6D">
        <w:rPr>
          <w:sz w:val="16"/>
          <w:szCs w:val="16"/>
        </w:rPr>
        <w:t>s</w:t>
      </w:r>
    </w:p>
    <w:p w14:paraId="339E50EA" w14:textId="3319849A" w:rsidR="00BD4DC7" w:rsidRDefault="00BD4DC7" w:rsidP="00BD4DC7">
      <w:pPr>
        <w:pStyle w:val="Programskikod"/>
        <w:rPr>
          <w:noProof/>
        </w:rPr>
      </w:pPr>
      <w:r>
        <w:rPr>
          <w:sz w:val="16"/>
          <w:szCs w:val="16"/>
        </w:rPr>
        <w:t xml:space="preserve">  </w:t>
      </w:r>
      <w:r w:rsidR="00924E50">
        <w:rPr>
          <w:sz w:val="16"/>
          <w:szCs w:val="16"/>
        </w:rPr>
        <w:t>sys     0m0.203</w:t>
      </w:r>
      <w:r w:rsidRPr="00BD3A6D">
        <w:rPr>
          <w:sz w:val="16"/>
          <w:szCs w:val="16"/>
        </w:rPr>
        <w:t>s</w:t>
      </w:r>
    </w:p>
    <w:p w14:paraId="1ED240A7" w14:textId="2A36D08A" w:rsidR="00636B2E" w:rsidRDefault="00636B2E" w:rsidP="00636B2E">
      <w:pPr>
        <w:pStyle w:val="Caption"/>
        <w:jc w:val="center"/>
        <w:rPr>
          <w:noProof/>
          <w:lang w:val="sr-Latn-CS"/>
        </w:rPr>
      </w:pPr>
      <w:r>
        <w:rPr>
          <w:noProof/>
          <w:lang w:val="sr-Latn-CS"/>
        </w:rPr>
        <w:t>Listing4</w:t>
      </w:r>
      <w:r w:rsidRPr="00FD52EC">
        <w:rPr>
          <w:noProof/>
          <w:lang w:val="sr-Latn-CS"/>
        </w:rPr>
        <w:t xml:space="preserve">. </w:t>
      </w:r>
      <w:r>
        <w:rPr>
          <w:noProof/>
          <w:lang w:val="sr-Latn-CS"/>
        </w:rPr>
        <w:t xml:space="preserve">HaltonQMC: </w:t>
      </w:r>
      <w:r w:rsidRPr="00C8770C">
        <w:rPr>
          <w:noProof/>
          <w:lang w:val="sr-Latn-CS"/>
        </w:rPr>
        <w:t xml:space="preserve">Zadatak </w:t>
      </w:r>
      <w:r w:rsidR="009E4B0D">
        <w:rPr>
          <w:noProof/>
          <w:lang w:val="sr-Latn-CS"/>
        </w:rPr>
        <w:t>2</w:t>
      </w:r>
      <w:r w:rsidRPr="00C8770C">
        <w:rPr>
          <w:noProof/>
          <w:lang w:val="sr-Latn-CS"/>
        </w:rPr>
        <w:t xml:space="preserve"> – Izvršavanje za </w:t>
      </w:r>
      <w:r>
        <w:rPr>
          <w:noProof/>
          <w:lang w:val="sr-Latn-CS"/>
        </w:rPr>
        <w:t>4</w:t>
      </w:r>
      <w:r w:rsidRPr="00C8770C">
        <w:rPr>
          <w:noProof/>
          <w:lang w:val="sr-Latn-CS"/>
        </w:rPr>
        <w:t xml:space="preserve"> nit</w:t>
      </w:r>
      <w:r>
        <w:rPr>
          <w:noProof/>
          <w:lang w:val="sr-Latn-CS"/>
        </w:rPr>
        <w:t>i</w:t>
      </w:r>
    </w:p>
    <w:p w14:paraId="05F79BEA" w14:textId="77777777" w:rsidR="00040B73" w:rsidRDefault="00040B73" w:rsidP="00A72F3C">
      <w:pPr>
        <w:pStyle w:val="Osnovnitekst"/>
        <w:ind w:firstLine="0"/>
      </w:pPr>
    </w:p>
    <w:p w14:paraId="0732A5B5" w14:textId="77777777" w:rsidR="00040B73" w:rsidRPr="00852BD1" w:rsidRDefault="00040B73" w:rsidP="00040B73">
      <w:pPr>
        <w:pStyle w:val="Programskikod"/>
        <w:rPr>
          <w:sz w:val="16"/>
          <w:szCs w:val="16"/>
        </w:rPr>
      </w:pPr>
      <w:r w:rsidRPr="00852BD1">
        <w:rPr>
          <w:sz w:val="16"/>
          <w:szCs w:val="16"/>
        </w:rPr>
        <w:t>HALTON_TEST:</w:t>
      </w:r>
    </w:p>
    <w:p w14:paraId="3D0BC4FB" w14:textId="77777777" w:rsidR="00040B73" w:rsidRPr="00852BD1" w:rsidRDefault="00040B73" w:rsidP="00040B73">
      <w:pPr>
        <w:pStyle w:val="Programskikod"/>
        <w:rPr>
          <w:sz w:val="16"/>
          <w:szCs w:val="16"/>
        </w:rPr>
      </w:pPr>
    </w:p>
    <w:p w14:paraId="07909BD1" w14:textId="77777777" w:rsidR="00040B73" w:rsidRPr="00852BD1" w:rsidRDefault="00040B73" w:rsidP="00040B73">
      <w:pPr>
        <w:pStyle w:val="Programskikod"/>
        <w:rPr>
          <w:sz w:val="16"/>
          <w:szCs w:val="16"/>
        </w:rPr>
      </w:pPr>
      <w:r w:rsidRPr="00852BD1">
        <w:rPr>
          <w:sz w:val="16"/>
          <w:szCs w:val="16"/>
        </w:rPr>
        <w:t>HALTON_SEQUENCE_TEST</w:t>
      </w:r>
    </w:p>
    <w:p w14:paraId="51B6511B" w14:textId="77777777" w:rsidR="00040B73" w:rsidRPr="00852BD1" w:rsidRDefault="00040B73" w:rsidP="00040B73">
      <w:pPr>
        <w:pStyle w:val="Programskikod"/>
        <w:rPr>
          <w:sz w:val="16"/>
          <w:szCs w:val="16"/>
        </w:rPr>
      </w:pPr>
      <w:r w:rsidRPr="00852BD1">
        <w:rPr>
          <w:sz w:val="16"/>
          <w:szCs w:val="16"/>
        </w:rPr>
        <w:t xml:space="preserve">  HALTON_SEQUENCE returns the elements I1 through I2</w:t>
      </w:r>
    </w:p>
    <w:p w14:paraId="5A524AC7" w14:textId="77777777" w:rsidR="00040B73" w:rsidRPr="00852BD1" w:rsidRDefault="00040B73" w:rsidP="00040B73">
      <w:pPr>
        <w:pStyle w:val="Programskikod"/>
        <w:rPr>
          <w:sz w:val="16"/>
          <w:szCs w:val="16"/>
        </w:rPr>
      </w:pPr>
      <w:r w:rsidRPr="00852BD1">
        <w:rPr>
          <w:sz w:val="16"/>
          <w:szCs w:val="16"/>
        </w:rPr>
        <w:t xml:space="preserve">  of an M-dimensional Halton sequence.</w:t>
      </w:r>
    </w:p>
    <w:p w14:paraId="220BA98F" w14:textId="77777777" w:rsidR="00040B73" w:rsidRPr="00852BD1" w:rsidRDefault="00040B73" w:rsidP="00040B73">
      <w:pPr>
        <w:pStyle w:val="Programskikod"/>
        <w:rPr>
          <w:sz w:val="16"/>
          <w:szCs w:val="16"/>
        </w:rPr>
      </w:pPr>
    </w:p>
    <w:p w14:paraId="347490B1" w14:textId="77777777" w:rsidR="00040B73" w:rsidRPr="00852BD1" w:rsidRDefault="00040B73" w:rsidP="00040B73">
      <w:pPr>
        <w:pStyle w:val="Programskikod"/>
        <w:rPr>
          <w:sz w:val="16"/>
          <w:szCs w:val="16"/>
        </w:rPr>
      </w:pPr>
      <w:r w:rsidRPr="00852BD1">
        <w:rPr>
          <w:sz w:val="16"/>
          <w:szCs w:val="16"/>
        </w:rPr>
        <w:t xml:space="preserve">  R:</w:t>
      </w:r>
    </w:p>
    <w:p w14:paraId="76DFA38D" w14:textId="77777777" w:rsidR="00040B73" w:rsidRPr="00852BD1" w:rsidRDefault="00040B73" w:rsidP="00040B73">
      <w:pPr>
        <w:pStyle w:val="Programskikod"/>
        <w:rPr>
          <w:sz w:val="16"/>
          <w:szCs w:val="16"/>
        </w:rPr>
      </w:pPr>
      <w:r w:rsidRPr="00852BD1">
        <w:rPr>
          <w:sz w:val="16"/>
          <w:szCs w:val="16"/>
        </w:rPr>
        <w:t xml:space="preserve">  Col:          0             1             2             3             4     </w:t>
      </w:r>
    </w:p>
    <w:p w14:paraId="7C923C79" w14:textId="77777777" w:rsidR="00040B73" w:rsidRPr="00852BD1" w:rsidRDefault="00040B73" w:rsidP="00040B73">
      <w:pPr>
        <w:pStyle w:val="Programskikod"/>
        <w:rPr>
          <w:sz w:val="16"/>
          <w:szCs w:val="16"/>
        </w:rPr>
      </w:pPr>
      <w:r w:rsidRPr="00852BD1">
        <w:rPr>
          <w:sz w:val="16"/>
          <w:szCs w:val="16"/>
        </w:rPr>
        <w:t xml:space="preserve">  Row</w:t>
      </w:r>
    </w:p>
    <w:p w14:paraId="1126EFA9" w14:textId="77777777" w:rsidR="00040B73" w:rsidRPr="00852BD1" w:rsidRDefault="00040B73" w:rsidP="00040B73">
      <w:pPr>
        <w:pStyle w:val="Programskikod"/>
        <w:rPr>
          <w:sz w:val="16"/>
          <w:szCs w:val="16"/>
        </w:rPr>
      </w:pPr>
      <w:r w:rsidRPr="00852BD1">
        <w:rPr>
          <w:sz w:val="16"/>
          <w:szCs w:val="16"/>
        </w:rPr>
        <w:t xml:space="preserve">    0:          0.3125          0.5625          0.0625           0.875           0.375</w:t>
      </w:r>
    </w:p>
    <w:p w14:paraId="1DC4EA0F" w14:textId="77777777" w:rsidR="00040B73" w:rsidRPr="00852BD1" w:rsidRDefault="00040B73" w:rsidP="00040B73">
      <w:pPr>
        <w:pStyle w:val="Programskikod"/>
        <w:rPr>
          <w:sz w:val="16"/>
          <w:szCs w:val="16"/>
        </w:rPr>
      </w:pPr>
      <w:r w:rsidRPr="00852BD1">
        <w:rPr>
          <w:sz w:val="16"/>
          <w:szCs w:val="16"/>
        </w:rPr>
        <w:lastRenderedPageBreak/>
        <w:t>...</w:t>
      </w:r>
    </w:p>
    <w:p w14:paraId="2653F5C0" w14:textId="77777777" w:rsidR="00040B73" w:rsidRPr="00852BD1" w:rsidRDefault="00040B73" w:rsidP="00040B73">
      <w:pPr>
        <w:pStyle w:val="Programskikod"/>
        <w:rPr>
          <w:sz w:val="16"/>
          <w:szCs w:val="16"/>
        </w:rPr>
      </w:pPr>
      <w:r w:rsidRPr="00852BD1">
        <w:rPr>
          <w:sz w:val="16"/>
          <w:szCs w:val="16"/>
        </w:rPr>
        <w:t xml:space="preserve">    8:        0.434783        0.391304        0.347826        0.304348         0.26087</w:t>
      </w:r>
    </w:p>
    <w:p w14:paraId="7E079858" w14:textId="77777777" w:rsidR="00040B73" w:rsidRPr="00852BD1" w:rsidRDefault="00040B73" w:rsidP="00040B73">
      <w:pPr>
        <w:pStyle w:val="Programskikod"/>
        <w:rPr>
          <w:sz w:val="16"/>
          <w:szCs w:val="16"/>
        </w:rPr>
      </w:pPr>
      <w:r w:rsidRPr="00852BD1">
        <w:rPr>
          <w:sz w:val="16"/>
          <w:szCs w:val="16"/>
        </w:rPr>
        <w:t xml:space="preserve">    9:        0.344828        0.310345        0.275862        0.241379        0.206897</w:t>
      </w:r>
    </w:p>
    <w:p w14:paraId="046C60C2" w14:textId="77777777" w:rsidR="00040B73" w:rsidRPr="00852BD1" w:rsidRDefault="00040B73" w:rsidP="00040B73">
      <w:pPr>
        <w:pStyle w:val="Programskikod"/>
        <w:rPr>
          <w:sz w:val="16"/>
          <w:szCs w:val="16"/>
        </w:rPr>
      </w:pPr>
    </w:p>
    <w:p w14:paraId="4CC89E76" w14:textId="77777777" w:rsidR="00040B73" w:rsidRPr="00852BD1" w:rsidRDefault="00040B73" w:rsidP="00040B73">
      <w:pPr>
        <w:pStyle w:val="Programskikod"/>
        <w:rPr>
          <w:sz w:val="16"/>
          <w:szCs w:val="16"/>
        </w:rPr>
      </w:pPr>
      <w:r w:rsidRPr="00852BD1">
        <w:rPr>
          <w:sz w:val="16"/>
          <w:szCs w:val="16"/>
        </w:rPr>
        <w:t xml:space="preserve">  Normal end of execution.</w:t>
      </w:r>
    </w:p>
    <w:p w14:paraId="4773E03F" w14:textId="77777777" w:rsidR="00040B73" w:rsidRPr="00852BD1" w:rsidRDefault="00040B73" w:rsidP="00040B73">
      <w:pPr>
        <w:pStyle w:val="Programskikod"/>
        <w:rPr>
          <w:sz w:val="16"/>
          <w:szCs w:val="16"/>
        </w:rPr>
      </w:pPr>
    </w:p>
    <w:p w14:paraId="436EA063" w14:textId="015D5C96" w:rsidR="00040B73" w:rsidRPr="00AC11B2" w:rsidRDefault="00040B73" w:rsidP="00040B73">
      <w:pPr>
        <w:pStyle w:val="Programskikod"/>
        <w:rPr>
          <w:sz w:val="16"/>
          <w:szCs w:val="16"/>
        </w:rPr>
      </w:pPr>
      <w:r w:rsidRPr="00852BD1">
        <w:rPr>
          <w:sz w:val="16"/>
          <w:szCs w:val="16"/>
        </w:rPr>
        <w:t xml:space="preserve">  </w:t>
      </w:r>
      <w:r w:rsidR="00924E50">
        <w:rPr>
          <w:sz w:val="16"/>
          <w:szCs w:val="16"/>
        </w:rPr>
        <w:t>real    0m0.336</w:t>
      </w:r>
      <w:r w:rsidRPr="00AC11B2">
        <w:rPr>
          <w:sz w:val="16"/>
          <w:szCs w:val="16"/>
        </w:rPr>
        <w:t>s</w:t>
      </w:r>
    </w:p>
    <w:p w14:paraId="060BC518" w14:textId="6EBD6B7F" w:rsidR="00040B73" w:rsidRPr="00AC11B2" w:rsidRDefault="00040B73" w:rsidP="00040B73">
      <w:pPr>
        <w:pStyle w:val="Programskikod"/>
        <w:rPr>
          <w:sz w:val="16"/>
          <w:szCs w:val="16"/>
        </w:rPr>
      </w:pPr>
      <w:r>
        <w:rPr>
          <w:sz w:val="16"/>
          <w:szCs w:val="16"/>
        </w:rPr>
        <w:t xml:space="preserve">  </w:t>
      </w:r>
      <w:r w:rsidRPr="00AC11B2">
        <w:rPr>
          <w:sz w:val="16"/>
          <w:szCs w:val="16"/>
        </w:rPr>
        <w:t xml:space="preserve">user  </w:t>
      </w:r>
      <w:r w:rsidR="00924E50">
        <w:rPr>
          <w:sz w:val="16"/>
          <w:szCs w:val="16"/>
        </w:rPr>
        <w:t xml:space="preserve">  0m0.115</w:t>
      </w:r>
      <w:r w:rsidRPr="00AC11B2">
        <w:rPr>
          <w:sz w:val="16"/>
          <w:szCs w:val="16"/>
        </w:rPr>
        <w:t>s</w:t>
      </w:r>
    </w:p>
    <w:p w14:paraId="0C94D601" w14:textId="4763B7CC" w:rsidR="00040B73" w:rsidRDefault="00040B73" w:rsidP="00040B73">
      <w:pPr>
        <w:pStyle w:val="Programskikod"/>
        <w:rPr>
          <w:sz w:val="16"/>
          <w:szCs w:val="16"/>
        </w:rPr>
      </w:pPr>
      <w:r>
        <w:rPr>
          <w:sz w:val="16"/>
          <w:szCs w:val="16"/>
        </w:rPr>
        <w:t xml:space="preserve">  </w:t>
      </w:r>
      <w:r w:rsidR="00924E50">
        <w:rPr>
          <w:sz w:val="16"/>
          <w:szCs w:val="16"/>
        </w:rPr>
        <w:t>sys     0m0.683</w:t>
      </w:r>
      <w:r w:rsidRPr="00AC11B2">
        <w:rPr>
          <w:sz w:val="16"/>
          <w:szCs w:val="16"/>
        </w:rPr>
        <w:t>s</w:t>
      </w:r>
    </w:p>
    <w:p w14:paraId="44E2A540" w14:textId="77777777" w:rsidR="00040B73" w:rsidRPr="00852BD1" w:rsidRDefault="00040B73" w:rsidP="00040B73">
      <w:pPr>
        <w:pStyle w:val="Programskikod"/>
        <w:rPr>
          <w:sz w:val="16"/>
          <w:szCs w:val="16"/>
        </w:rPr>
      </w:pPr>
    </w:p>
    <w:p w14:paraId="45EA6DA1" w14:textId="77777777" w:rsidR="00040B73" w:rsidRPr="00852BD1" w:rsidRDefault="00040B73" w:rsidP="00040B73">
      <w:pPr>
        <w:pStyle w:val="Programskikod"/>
        <w:rPr>
          <w:sz w:val="16"/>
          <w:szCs w:val="16"/>
        </w:rPr>
      </w:pPr>
      <w:r w:rsidRPr="00852BD1">
        <w:rPr>
          <w:sz w:val="16"/>
          <w:szCs w:val="16"/>
        </w:rPr>
        <w:t>HALTON_TEST:</w:t>
      </w:r>
    </w:p>
    <w:p w14:paraId="4D7C8A1C" w14:textId="77777777" w:rsidR="00040B73" w:rsidRPr="00852BD1" w:rsidRDefault="00040B73" w:rsidP="00040B73">
      <w:pPr>
        <w:pStyle w:val="Programskikod"/>
        <w:rPr>
          <w:sz w:val="16"/>
          <w:szCs w:val="16"/>
        </w:rPr>
      </w:pPr>
    </w:p>
    <w:p w14:paraId="3DCB3F18" w14:textId="77777777" w:rsidR="00040B73" w:rsidRPr="00852BD1" w:rsidRDefault="00040B73" w:rsidP="00040B73">
      <w:pPr>
        <w:pStyle w:val="Programskikod"/>
        <w:rPr>
          <w:sz w:val="16"/>
          <w:szCs w:val="16"/>
        </w:rPr>
      </w:pPr>
      <w:r w:rsidRPr="00852BD1">
        <w:rPr>
          <w:sz w:val="16"/>
          <w:szCs w:val="16"/>
        </w:rPr>
        <w:t>HALTON_SEQUENCE_TEST</w:t>
      </w:r>
    </w:p>
    <w:p w14:paraId="39405D47" w14:textId="77777777" w:rsidR="00040B73" w:rsidRPr="00852BD1" w:rsidRDefault="00040B73" w:rsidP="00040B73">
      <w:pPr>
        <w:pStyle w:val="Programskikod"/>
        <w:rPr>
          <w:sz w:val="16"/>
          <w:szCs w:val="16"/>
        </w:rPr>
      </w:pPr>
      <w:r w:rsidRPr="00852BD1">
        <w:rPr>
          <w:sz w:val="16"/>
          <w:szCs w:val="16"/>
        </w:rPr>
        <w:t xml:space="preserve">  HALTON_SEQUENCE returns the elements I1 through I2</w:t>
      </w:r>
    </w:p>
    <w:p w14:paraId="7547334C" w14:textId="77777777" w:rsidR="00040B73" w:rsidRPr="00852BD1" w:rsidRDefault="00040B73" w:rsidP="00040B73">
      <w:pPr>
        <w:pStyle w:val="Programskikod"/>
        <w:rPr>
          <w:sz w:val="16"/>
          <w:szCs w:val="16"/>
        </w:rPr>
      </w:pPr>
      <w:r w:rsidRPr="00852BD1">
        <w:rPr>
          <w:sz w:val="16"/>
          <w:szCs w:val="16"/>
        </w:rPr>
        <w:t xml:space="preserve">  of an M-dimensional Halton sequence.</w:t>
      </w:r>
    </w:p>
    <w:p w14:paraId="4787E7E4" w14:textId="77777777" w:rsidR="00040B73" w:rsidRPr="00852BD1" w:rsidRDefault="00040B73" w:rsidP="00040B73">
      <w:pPr>
        <w:pStyle w:val="Programskikod"/>
        <w:rPr>
          <w:sz w:val="16"/>
          <w:szCs w:val="16"/>
        </w:rPr>
      </w:pPr>
    </w:p>
    <w:p w14:paraId="43D7E447" w14:textId="77777777" w:rsidR="00040B73" w:rsidRPr="00852BD1" w:rsidRDefault="00040B73" w:rsidP="00040B73">
      <w:pPr>
        <w:pStyle w:val="Programskikod"/>
        <w:rPr>
          <w:sz w:val="16"/>
          <w:szCs w:val="16"/>
        </w:rPr>
      </w:pPr>
      <w:r w:rsidRPr="00852BD1">
        <w:rPr>
          <w:sz w:val="16"/>
          <w:szCs w:val="16"/>
        </w:rPr>
        <w:t xml:space="preserve">  R:</w:t>
      </w:r>
    </w:p>
    <w:p w14:paraId="4C5D5873" w14:textId="77777777" w:rsidR="00040B73" w:rsidRPr="00852BD1" w:rsidRDefault="00040B73" w:rsidP="00040B73">
      <w:pPr>
        <w:pStyle w:val="Programskikod"/>
        <w:rPr>
          <w:sz w:val="16"/>
          <w:szCs w:val="16"/>
        </w:rPr>
      </w:pPr>
      <w:r w:rsidRPr="00852BD1">
        <w:rPr>
          <w:sz w:val="16"/>
          <w:szCs w:val="16"/>
        </w:rPr>
        <w:t xml:space="preserve">  Col:          0             1             2             3             4     </w:t>
      </w:r>
    </w:p>
    <w:p w14:paraId="341719C1" w14:textId="77777777" w:rsidR="00040B73" w:rsidRPr="00852BD1" w:rsidRDefault="00040B73" w:rsidP="00040B73">
      <w:pPr>
        <w:pStyle w:val="Programskikod"/>
        <w:rPr>
          <w:sz w:val="16"/>
          <w:szCs w:val="16"/>
        </w:rPr>
      </w:pPr>
      <w:r w:rsidRPr="00852BD1">
        <w:rPr>
          <w:sz w:val="16"/>
          <w:szCs w:val="16"/>
        </w:rPr>
        <w:t xml:space="preserve">  Row</w:t>
      </w:r>
    </w:p>
    <w:p w14:paraId="7543E31E" w14:textId="77777777" w:rsidR="00040B73" w:rsidRPr="00852BD1" w:rsidRDefault="00040B73" w:rsidP="00040B73">
      <w:pPr>
        <w:pStyle w:val="Programskikod"/>
        <w:rPr>
          <w:sz w:val="16"/>
          <w:szCs w:val="16"/>
        </w:rPr>
      </w:pPr>
      <w:r w:rsidRPr="00852BD1">
        <w:rPr>
          <w:sz w:val="16"/>
          <w:szCs w:val="16"/>
        </w:rPr>
        <w:t xml:space="preserve">    0:          0.3125          0.5625          0.0625           0.875           0.375</w:t>
      </w:r>
    </w:p>
    <w:p w14:paraId="486CE637" w14:textId="77777777" w:rsidR="00040B73" w:rsidRPr="00852BD1" w:rsidRDefault="00040B73" w:rsidP="00040B73">
      <w:pPr>
        <w:pStyle w:val="Programskikod"/>
        <w:rPr>
          <w:sz w:val="16"/>
          <w:szCs w:val="16"/>
        </w:rPr>
      </w:pPr>
      <w:r w:rsidRPr="00852BD1">
        <w:rPr>
          <w:sz w:val="16"/>
          <w:szCs w:val="16"/>
        </w:rPr>
        <w:t>...</w:t>
      </w:r>
    </w:p>
    <w:p w14:paraId="14C8B09D" w14:textId="77777777" w:rsidR="00040B73" w:rsidRPr="00852BD1" w:rsidRDefault="00040B73" w:rsidP="00040B73">
      <w:pPr>
        <w:pStyle w:val="Programskikod"/>
        <w:rPr>
          <w:sz w:val="16"/>
          <w:szCs w:val="16"/>
        </w:rPr>
      </w:pPr>
      <w:r w:rsidRPr="00852BD1">
        <w:rPr>
          <w:sz w:val="16"/>
          <w:szCs w:val="16"/>
        </w:rPr>
        <w:t xml:space="preserve">   98:       0.0191205       0.0172084       0.0152964       0.0133843       0.0114723</w:t>
      </w:r>
    </w:p>
    <w:p w14:paraId="722C2856" w14:textId="77777777" w:rsidR="00040B73" w:rsidRPr="00852BD1" w:rsidRDefault="00040B73" w:rsidP="00040B73">
      <w:pPr>
        <w:pStyle w:val="Programskikod"/>
        <w:rPr>
          <w:sz w:val="16"/>
          <w:szCs w:val="16"/>
        </w:rPr>
      </w:pPr>
      <w:r w:rsidRPr="00852BD1">
        <w:rPr>
          <w:sz w:val="16"/>
          <w:szCs w:val="16"/>
        </w:rPr>
        <w:t xml:space="preserve">   99:       0.0184843       0.0166359       0.0147874        0.012939       0.0110906</w:t>
      </w:r>
    </w:p>
    <w:p w14:paraId="23145904" w14:textId="77777777" w:rsidR="00040B73" w:rsidRPr="00852BD1" w:rsidRDefault="00040B73" w:rsidP="00040B73">
      <w:pPr>
        <w:pStyle w:val="Programskikod"/>
        <w:rPr>
          <w:sz w:val="16"/>
          <w:szCs w:val="16"/>
        </w:rPr>
      </w:pPr>
    </w:p>
    <w:p w14:paraId="5EA7A5F9" w14:textId="77777777" w:rsidR="00040B73" w:rsidRPr="00852BD1" w:rsidRDefault="00040B73" w:rsidP="00040B73">
      <w:pPr>
        <w:pStyle w:val="Programskikod"/>
        <w:rPr>
          <w:sz w:val="16"/>
          <w:szCs w:val="16"/>
        </w:rPr>
      </w:pPr>
      <w:r w:rsidRPr="00852BD1">
        <w:rPr>
          <w:sz w:val="16"/>
          <w:szCs w:val="16"/>
        </w:rPr>
        <w:t xml:space="preserve">  Normal end of execution.</w:t>
      </w:r>
    </w:p>
    <w:p w14:paraId="60973226" w14:textId="77777777" w:rsidR="00040B73" w:rsidRPr="00852BD1" w:rsidRDefault="00040B73" w:rsidP="00040B73">
      <w:pPr>
        <w:pStyle w:val="Programskikod"/>
        <w:rPr>
          <w:sz w:val="16"/>
          <w:szCs w:val="16"/>
        </w:rPr>
      </w:pPr>
    </w:p>
    <w:p w14:paraId="236BBCD7" w14:textId="0D7607BA" w:rsidR="00040B73" w:rsidRPr="00BD3A6D" w:rsidRDefault="00040B73" w:rsidP="00040B73">
      <w:pPr>
        <w:pStyle w:val="Programskikod"/>
        <w:rPr>
          <w:sz w:val="16"/>
          <w:szCs w:val="16"/>
        </w:rPr>
      </w:pPr>
      <w:r w:rsidRPr="00852BD1">
        <w:rPr>
          <w:sz w:val="16"/>
          <w:szCs w:val="16"/>
        </w:rPr>
        <w:t xml:space="preserve">  </w:t>
      </w:r>
      <w:r w:rsidR="007B23E1">
        <w:rPr>
          <w:sz w:val="16"/>
          <w:szCs w:val="16"/>
        </w:rPr>
        <w:t>real    0m0.354</w:t>
      </w:r>
      <w:r w:rsidRPr="00BD3A6D">
        <w:rPr>
          <w:sz w:val="16"/>
          <w:szCs w:val="16"/>
        </w:rPr>
        <w:t>s</w:t>
      </w:r>
    </w:p>
    <w:p w14:paraId="77384032" w14:textId="19D33F24" w:rsidR="00040B73" w:rsidRPr="00BD3A6D" w:rsidRDefault="00040B73" w:rsidP="00040B73">
      <w:pPr>
        <w:pStyle w:val="Programskikod"/>
        <w:rPr>
          <w:sz w:val="16"/>
          <w:szCs w:val="16"/>
        </w:rPr>
      </w:pPr>
      <w:r>
        <w:rPr>
          <w:sz w:val="16"/>
          <w:szCs w:val="16"/>
        </w:rPr>
        <w:t xml:space="preserve">  </w:t>
      </w:r>
      <w:r w:rsidR="007B23E1">
        <w:rPr>
          <w:sz w:val="16"/>
          <w:szCs w:val="16"/>
        </w:rPr>
        <w:t>user    0m0.184</w:t>
      </w:r>
      <w:r w:rsidRPr="00BD3A6D">
        <w:rPr>
          <w:sz w:val="16"/>
          <w:szCs w:val="16"/>
        </w:rPr>
        <w:t>s</w:t>
      </w:r>
    </w:p>
    <w:p w14:paraId="4403B1EE" w14:textId="392B3470" w:rsidR="00040B73" w:rsidRDefault="00040B73" w:rsidP="00040B73">
      <w:pPr>
        <w:pStyle w:val="Programskikod"/>
        <w:rPr>
          <w:sz w:val="16"/>
          <w:szCs w:val="16"/>
        </w:rPr>
      </w:pPr>
      <w:r>
        <w:rPr>
          <w:sz w:val="16"/>
          <w:szCs w:val="16"/>
        </w:rPr>
        <w:t xml:space="preserve">  </w:t>
      </w:r>
      <w:r w:rsidR="007B23E1">
        <w:rPr>
          <w:sz w:val="16"/>
          <w:szCs w:val="16"/>
        </w:rPr>
        <w:t>sys     0m0.885</w:t>
      </w:r>
      <w:r w:rsidRPr="00BD3A6D">
        <w:rPr>
          <w:sz w:val="16"/>
          <w:szCs w:val="16"/>
        </w:rPr>
        <w:t>s</w:t>
      </w:r>
    </w:p>
    <w:p w14:paraId="5CCDC35D" w14:textId="77777777" w:rsidR="00040B73" w:rsidRPr="00852BD1" w:rsidRDefault="00040B73" w:rsidP="00040B73">
      <w:pPr>
        <w:pStyle w:val="Programskikod"/>
        <w:rPr>
          <w:sz w:val="16"/>
          <w:szCs w:val="16"/>
        </w:rPr>
      </w:pPr>
    </w:p>
    <w:p w14:paraId="5CCCA0B3" w14:textId="77777777" w:rsidR="00040B73" w:rsidRPr="00852BD1" w:rsidRDefault="00040B73" w:rsidP="00040B73">
      <w:pPr>
        <w:pStyle w:val="Programskikod"/>
        <w:rPr>
          <w:sz w:val="16"/>
          <w:szCs w:val="16"/>
        </w:rPr>
      </w:pPr>
      <w:r w:rsidRPr="00852BD1">
        <w:rPr>
          <w:sz w:val="16"/>
          <w:szCs w:val="16"/>
        </w:rPr>
        <w:t>HALTON_TEST:</w:t>
      </w:r>
    </w:p>
    <w:p w14:paraId="313DCBAB" w14:textId="77777777" w:rsidR="00040B73" w:rsidRPr="00852BD1" w:rsidRDefault="00040B73" w:rsidP="00040B73">
      <w:pPr>
        <w:pStyle w:val="Programskikod"/>
        <w:rPr>
          <w:sz w:val="16"/>
          <w:szCs w:val="16"/>
        </w:rPr>
      </w:pPr>
    </w:p>
    <w:p w14:paraId="2ABB3464" w14:textId="77777777" w:rsidR="00040B73" w:rsidRPr="00852BD1" w:rsidRDefault="00040B73" w:rsidP="00040B73">
      <w:pPr>
        <w:pStyle w:val="Programskikod"/>
        <w:rPr>
          <w:sz w:val="16"/>
          <w:szCs w:val="16"/>
        </w:rPr>
      </w:pPr>
      <w:r w:rsidRPr="00852BD1">
        <w:rPr>
          <w:sz w:val="16"/>
          <w:szCs w:val="16"/>
        </w:rPr>
        <w:t>HALTON_SEQUENCE_TEST</w:t>
      </w:r>
    </w:p>
    <w:p w14:paraId="6AD5AEED" w14:textId="77777777" w:rsidR="00040B73" w:rsidRPr="00852BD1" w:rsidRDefault="00040B73" w:rsidP="00040B73">
      <w:pPr>
        <w:pStyle w:val="Programskikod"/>
        <w:rPr>
          <w:sz w:val="16"/>
          <w:szCs w:val="16"/>
        </w:rPr>
      </w:pPr>
      <w:r w:rsidRPr="00852BD1">
        <w:rPr>
          <w:sz w:val="16"/>
          <w:szCs w:val="16"/>
        </w:rPr>
        <w:t xml:space="preserve">  HALTON_SEQUENCE returns the elements I1 through I2</w:t>
      </w:r>
    </w:p>
    <w:p w14:paraId="22A4A8B2" w14:textId="77777777" w:rsidR="00040B73" w:rsidRPr="00852BD1" w:rsidRDefault="00040B73" w:rsidP="00040B73">
      <w:pPr>
        <w:pStyle w:val="Programskikod"/>
        <w:rPr>
          <w:sz w:val="16"/>
          <w:szCs w:val="16"/>
        </w:rPr>
      </w:pPr>
      <w:r w:rsidRPr="00852BD1">
        <w:rPr>
          <w:sz w:val="16"/>
          <w:szCs w:val="16"/>
        </w:rPr>
        <w:t xml:space="preserve">  of an M-dimensional Halton sequence.</w:t>
      </w:r>
    </w:p>
    <w:p w14:paraId="21E86C0A" w14:textId="77777777" w:rsidR="00040B73" w:rsidRPr="00852BD1" w:rsidRDefault="00040B73" w:rsidP="00040B73">
      <w:pPr>
        <w:pStyle w:val="Programskikod"/>
        <w:rPr>
          <w:sz w:val="16"/>
          <w:szCs w:val="16"/>
        </w:rPr>
      </w:pPr>
    </w:p>
    <w:p w14:paraId="6C857806" w14:textId="77777777" w:rsidR="00040B73" w:rsidRPr="00852BD1" w:rsidRDefault="00040B73" w:rsidP="00040B73">
      <w:pPr>
        <w:pStyle w:val="Programskikod"/>
        <w:rPr>
          <w:sz w:val="16"/>
          <w:szCs w:val="16"/>
        </w:rPr>
      </w:pPr>
      <w:r w:rsidRPr="00852BD1">
        <w:rPr>
          <w:sz w:val="16"/>
          <w:szCs w:val="16"/>
        </w:rPr>
        <w:t xml:space="preserve">  R:</w:t>
      </w:r>
    </w:p>
    <w:p w14:paraId="575A6774" w14:textId="77777777" w:rsidR="00040B73" w:rsidRPr="00852BD1" w:rsidRDefault="00040B73" w:rsidP="00040B73">
      <w:pPr>
        <w:pStyle w:val="Programskikod"/>
        <w:rPr>
          <w:sz w:val="16"/>
          <w:szCs w:val="16"/>
        </w:rPr>
      </w:pPr>
      <w:r w:rsidRPr="00852BD1">
        <w:rPr>
          <w:sz w:val="16"/>
          <w:szCs w:val="16"/>
        </w:rPr>
        <w:t xml:space="preserve">  Col:          0             1             2             3             4     </w:t>
      </w:r>
    </w:p>
    <w:p w14:paraId="423FAEEC" w14:textId="77777777" w:rsidR="00040B73" w:rsidRPr="00852BD1" w:rsidRDefault="00040B73" w:rsidP="00040B73">
      <w:pPr>
        <w:pStyle w:val="Programskikod"/>
        <w:rPr>
          <w:sz w:val="16"/>
          <w:szCs w:val="16"/>
        </w:rPr>
      </w:pPr>
      <w:r w:rsidRPr="00852BD1">
        <w:rPr>
          <w:sz w:val="16"/>
          <w:szCs w:val="16"/>
        </w:rPr>
        <w:t xml:space="preserve">  Row</w:t>
      </w:r>
    </w:p>
    <w:p w14:paraId="20266F26" w14:textId="77777777" w:rsidR="00040B73" w:rsidRPr="00852BD1" w:rsidRDefault="00040B73" w:rsidP="00040B73">
      <w:pPr>
        <w:pStyle w:val="Programskikod"/>
        <w:rPr>
          <w:sz w:val="16"/>
          <w:szCs w:val="16"/>
        </w:rPr>
      </w:pPr>
      <w:r w:rsidRPr="00852BD1">
        <w:rPr>
          <w:sz w:val="16"/>
          <w:szCs w:val="16"/>
        </w:rPr>
        <w:t xml:space="preserve">    0:          0.3125          0.5625          0.0625           0.875           0.375</w:t>
      </w:r>
    </w:p>
    <w:p w14:paraId="7D82CF5B" w14:textId="77777777" w:rsidR="00040B73" w:rsidRPr="00852BD1" w:rsidRDefault="00040B73" w:rsidP="00040B73">
      <w:pPr>
        <w:pStyle w:val="Programskikod"/>
        <w:rPr>
          <w:sz w:val="16"/>
          <w:szCs w:val="16"/>
        </w:rPr>
      </w:pPr>
      <w:r w:rsidRPr="00852BD1">
        <w:rPr>
          <w:sz w:val="16"/>
          <w:szCs w:val="16"/>
        </w:rPr>
        <w:t xml:space="preserve">    ...</w:t>
      </w:r>
    </w:p>
    <w:p w14:paraId="1E59CC00" w14:textId="77777777" w:rsidR="00040B73" w:rsidRPr="00852BD1" w:rsidRDefault="00040B73" w:rsidP="00040B73">
      <w:pPr>
        <w:pStyle w:val="Programskikod"/>
        <w:rPr>
          <w:sz w:val="16"/>
          <w:szCs w:val="16"/>
        </w:rPr>
      </w:pPr>
      <w:r w:rsidRPr="00852BD1">
        <w:rPr>
          <w:sz w:val="16"/>
          <w:szCs w:val="16"/>
        </w:rPr>
        <w:t xml:space="preserve">  998:       0.0012647      0.00113823      0.00101176     0.000885292     0.000758821</w:t>
      </w:r>
    </w:p>
    <w:p w14:paraId="75F3CBE0" w14:textId="77777777" w:rsidR="00040B73" w:rsidRPr="00852BD1" w:rsidRDefault="00040B73" w:rsidP="00040B73">
      <w:pPr>
        <w:pStyle w:val="Programskikod"/>
        <w:rPr>
          <w:sz w:val="16"/>
          <w:szCs w:val="16"/>
        </w:rPr>
      </w:pPr>
      <w:r w:rsidRPr="00852BD1">
        <w:rPr>
          <w:sz w:val="16"/>
          <w:szCs w:val="16"/>
        </w:rPr>
        <w:t xml:space="preserve">  999:      0.00126279      0.00113651      0.00101023      0.00088395     0.000757671</w:t>
      </w:r>
    </w:p>
    <w:p w14:paraId="24E15334" w14:textId="77777777" w:rsidR="00040B73" w:rsidRPr="00852BD1" w:rsidRDefault="00040B73" w:rsidP="00040B73">
      <w:pPr>
        <w:pStyle w:val="Programskikod"/>
        <w:rPr>
          <w:sz w:val="16"/>
          <w:szCs w:val="16"/>
        </w:rPr>
      </w:pPr>
    </w:p>
    <w:p w14:paraId="7341AB0F" w14:textId="77777777" w:rsidR="00040B73" w:rsidRPr="00852BD1" w:rsidRDefault="00040B73" w:rsidP="00040B73">
      <w:pPr>
        <w:pStyle w:val="Programskikod"/>
        <w:rPr>
          <w:sz w:val="16"/>
          <w:szCs w:val="16"/>
        </w:rPr>
      </w:pPr>
      <w:r w:rsidRPr="00852BD1">
        <w:rPr>
          <w:sz w:val="16"/>
          <w:szCs w:val="16"/>
        </w:rPr>
        <w:lastRenderedPageBreak/>
        <w:t xml:space="preserve">  Normal end of execution.</w:t>
      </w:r>
    </w:p>
    <w:p w14:paraId="394C4EFE" w14:textId="77777777" w:rsidR="00040B73" w:rsidRPr="00852BD1" w:rsidRDefault="00040B73" w:rsidP="00040B73">
      <w:pPr>
        <w:pStyle w:val="Programskikod"/>
        <w:rPr>
          <w:sz w:val="16"/>
          <w:szCs w:val="16"/>
        </w:rPr>
      </w:pPr>
    </w:p>
    <w:p w14:paraId="3F7F3985" w14:textId="1C475598" w:rsidR="00040B73" w:rsidRPr="00BD3A6D" w:rsidRDefault="00040B73" w:rsidP="00040B73">
      <w:pPr>
        <w:pStyle w:val="Programskikod"/>
        <w:rPr>
          <w:sz w:val="16"/>
          <w:szCs w:val="16"/>
        </w:rPr>
      </w:pPr>
      <w:r w:rsidRPr="00852BD1">
        <w:rPr>
          <w:sz w:val="16"/>
          <w:szCs w:val="16"/>
        </w:rPr>
        <w:t xml:space="preserve">  </w:t>
      </w:r>
      <w:r w:rsidRPr="00BD3A6D">
        <w:rPr>
          <w:sz w:val="16"/>
          <w:szCs w:val="16"/>
        </w:rPr>
        <w:t>real    0m</w:t>
      </w:r>
      <w:r>
        <w:rPr>
          <w:sz w:val="16"/>
          <w:szCs w:val="16"/>
        </w:rPr>
        <w:t>0</w:t>
      </w:r>
      <w:r w:rsidRPr="00BD3A6D">
        <w:rPr>
          <w:sz w:val="16"/>
          <w:szCs w:val="16"/>
        </w:rPr>
        <w:t>.</w:t>
      </w:r>
      <w:r w:rsidR="00C669DD">
        <w:rPr>
          <w:sz w:val="16"/>
          <w:szCs w:val="16"/>
        </w:rPr>
        <w:t>897</w:t>
      </w:r>
      <w:r w:rsidRPr="00BD3A6D">
        <w:rPr>
          <w:sz w:val="16"/>
          <w:szCs w:val="16"/>
        </w:rPr>
        <w:t>s</w:t>
      </w:r>
    </w:p>
    <w:p w14:paraId="0ECE7597" w14:textId="46767C11" w:rsidR="00040B73" w:rsidRDefault="00040B73" w:rsidP="00040B73">
      <w:pPr>
        <w:pStyle w:val="Programskikod"/>
        <w:rPr>
          <w:sz w:val="16"/>
          <w:szCs w:val="16"/>
        </w:rPr>
      </w:pPr>
      <w:r>
        <w:rPr>
          <w:sz w:val="16"/>
          <w:szCs w:val="16"/>
        </w:rPr>
        <w:t xml:space="preserve">  </w:t>
      </w:r>
      <w:r w:rsidRPr="00BD3A6D">
        <w:rPr>
          <w:sz w:val="16"/>
          <w:szCs w:val="16"/>
        </w:rPr>
        <w:t>user    0m</w:t>
      </w:r>
      <w:r w:rsidR="00AA086F">
        <w:rPr>
          <w:sz w:val="16"/>
          <w:szCs w:val="16"/>
        </w:rPr>
        <w:t>4</w:t>
      </w:r>
      <w:r w:rsidRPr="00BD3A6D">
        <w:rPr>
          <w:sz w:val="16"/>
          <w:szCs w:val="16"/>
        </w:rPr>
        <w:t>.</w:t>
      </w:r>
      <w:r w:rsidR="00AA086F">
        <w:rPr>
          <w:sz w:val="16"/>
          <w:szCs w:val="16"/>
        </w:rPr>
        <w:t>32</w:t>
      </w:r>
      <w:r w:rsidR="00B14851">
        <w:rPr>
          <w:sz w:val="16"/>
          <w:szCs w:val="16"/>
        </w:rPr>
        <w:t>2</w:t>
      </w:r>
      <w:r w:rsidRPr="00BD3A6D">
        <w:rPr>
          <w:sz w:val="16"/>
          <w:szCs w:val="16"/>
        </w:rPr>
        <w:t>s</w:t>
      </w:r>
    </w:p>
    <w:p w14:paraId="2A25412B" w14:textId="72AFFB87" w:rsidR="00040B73" w:rsidRPr="00BD3A6D" w:rsidRDefault="00A72F3C" w:rsidP="00040B73">
      <w:pPr>
        <w:pStyle w:val="Programskikod"/>
        <w:rPr>
          <w:sz w:val="16"/>
          <w:szCs w:val="16"/>
        </w:rPr>
      </w:pPr>
      <w:r>
        <w:rPr>
          <w:sz w:val="16"/>
          <w:szCs w:val="16"/>
        </w:rPr>
        <w:t xml:space="preserve">  </w:t>
      </w:r>
      <w:r w:rsidR="00AA086F">
        <w:rPr>
          <w:sz w:val="16"/>
          <w:szCs w:val="16"/>
        </w:rPr>
        <w:t>sys     0m0.938</w:t>
      </w:r>
      <w:r w:rsidR="00040B73" w:rsidRPr="00BD3A6D">
        <w:rPr>
          <w:sz w:val="16"/>
          <w:szCs w:val="16"/>
        </w:rPr>
        <w:t>s</w:t>
      </w:r>
    </w:p>
    <w:p w14:paraId="606FD066" w14:textId="10969ED3" w:rsidR="00A72F3C" w:rsidRDefault="00040B73" w:rsidP="00A72F3C">
      <w:pPr>
        <w:pStyle w:val="Caption"/>
        <w:jc w:val="center"/>
        <w:rPr>
          <w:noProof/>
          <w:lang w:val="sr-Latn-CS"/>
        </w:rPr>
      </w:pPr>
      <w:r>
        <w:rPr>
          <w:sz w:val="16"/>
          <w:szCs w:val="16"/>
        </w:rPr>
        <w:t xml:space="preserve">  </w:t>
      </w:r>
      <w:r w:rsidR="00A72F3C">
        <w:rPr>
          <w:noProof/>
          <w:lang w:val="sr-Latn-CS"/>
        </w:rPr>
        <w:t>Listing5</w:t>
      </w:r>
      <w:r w:rsidR="00A72F3C" w:rsidRPr="00FD52EC">
        <w:rPr>
          <w:noProof/>
          <w:lang w:val="sr-Latn-CS"/>
        </w:rPr>
        <w:t xml:space="preserve">. </w:t>
      </w:r>
      <w:r w:rsidR="00A72F3C">
        <w:rPr>
          <w:noProof/>
          <w:lang w:val="sr-Latn-CS"/>
        </w:rPr>
        <w:t xml:space="preserve">HaltonQMC: </w:t>
      </w:r>
      <w:r w:rsidR="00A72F3C" w:rsidRPr="00C8770C">
        <w:rPr>
          <w:noProof/>
          <w:lang w:val="sr-Latn-CS"/>
        </w:rPr>
        <w:t xml:space="preserve">Zadatak </w:t>
      </w:r>
      <w:r w:rsidR="009E4B0D">
        <w:rPr>
          <w:noProof/>
          <w:lang w:val="sr-Latn-CS"/>
        </w:rPr>
        <w:t>2</w:t>
      </w:r>
      <w:r w:rsidR="00A72F3C" w:rsidRPr="00C8770C">
        <w:rPr>
          <w:noProof/>
          <w:lang w:val="sr-Latn-CS"/>
        </w:rPr>
        <w:t xml:space="preserve"> – Izvršavanje za </w:t>
      </w:r>
      <w:r w:rsidR="00A72F3C">
        <w:rPr>
          <w:noProof/>
          <w:lang w:val="sr-Latn-CS"/>
        </w:rPr>
        <w:t>8</w:t>
      </w:r>
      <w:r w:rsidR="00A72F3C" w:rsidRPr="00C8770C">
        <w:rPr>
          <w:noProof/>
          <w:lang w:val="sr-Latn-CS"/>
        </w:rPr>
        <w:t xml:space="preserve"> nit</w:t>
      </w:r>
      <w:r w:rsidR="00A72F3C">
        <w:rPr>
          <w:noProof/>
          <w:lang w:val="sr-Latn-CS"/>
        </w:rPr>
        <w:t>i</w:t>
      </w:r>
    </w:p>
    <w:p w14:paraId="1A620869" w14:textId="77777777" w:rsidR="00F42107" w:rsidRDefault="00F42107" w:rsidP="00F42107">
      <w:pPr>
        <w:rPr>
          <w:lang w:val="sr-Latn-CS"/>
        </w:rPr>
      </w:pPr>
    </w:p>
    <w:p w14:paraId="1C57347A" w14:textId="77777777" w:rsidR="007919D4" w:rsidRPr="00F42107" w:rsidRDefault="007919D4" w:rsidP="00F42107">
      <w:pPr>
        <w:rPr>
          <w:lang w:val="sr-Latn-CS"/>
        </w:rPr>
      </w:pPr>
    </w:p>
    <w:p w14:paraId="45E6AD22" w14:textId="77777777" w:rsidR="00F42107" w:rsidRPr="00852BD1" w:rsidRDefault="00F42107" w:rsidP="00F42107">
      <w:pPr>
        <w:pStyle w:val="Programskikod"/>
        <w:rPr>
          <w:sz w:val="16"/>
          <w:szCs w:val="16"/>
        </w:rPr>
      </w:pPr>
      <w:r w:rsidRPr="00852BD1">
        <w:rPr>
          <w:sz w:val="16"/>
          <w:szCs w:val="16"/>
        </w:rPr>
        <w:t>HALTON_TEST:</w:t>
      </w:r>
    </w:p>
    <w:p w14:paraId="3D8CDD06" w14:textId="77777777" w:rsidR="00F42107" w:rsidRPr="00852BD1" w:rsidRDefault="00F42107" w:rsidP="00F42107">
      <w:pPr>
        <w:pStyle w:val="Programskikod"/>
        <w:rPr>
          <w:sz w:val="16"/>
          <w:szCs w:val="16"/>
        </w:rPr>
      </w:pPr>
    </w:p>
    <w:p w14:paraId="600809B1" w14:textId="77777777" w:rsidR="00F42107" w:rsidRPr="00852BD1" w:rsidRDefault="00F42107" w:rsidP="00F42107">
      <w:pPr>
        <w:pStyle w:val="Programskikod"/>
        <w:rPr>
          <w:sz w:val="16"/>
          <w:szCs w:val="16"/>
        </w:rPr>
      </w:pPr>
      <w:r w:rsidRPr="00852BD1">
        <w:rPr>
          <w:sz w:val="16"/>
          <w:szCs w:val="16"/>
        </w:rPr>
        <w:t>HALTON_SEQUENCE_TEST</w:t>
      </w:r>
    </w:p>
    <w:p w14:paraId="2F68B553" w14:textId="77777777" w:rsidR="00F42107" w:rsidRPr="00852BD1" w:rsidRDefault="00F42107" w:rsidP="00F42107">
      <w:pPr>
        <w:pStyle w:val="Programskikod"/>
        <w:rPr>
          <w:sz w:val="16"/>
          <w:szCs w:val="16"/>
        </w:rPr>
      </w:pPr>
      <w:r w:rsidRPr="00852BD1">
        <w:rPr>
          <w:sz w:val="16"/>
          <w:szCs w:val="16"/>
        </w:rPr>
        <w:t xml:space="preserve">  HALTON_SEQUENCE returns the elements I1 through I2</w:t>
      </w:r>
    </w:p>
    <w:p w14:paraId="5F010BD0" w14:textId="77777777" w:rsidR="00F42107" w:rsidRPr="00852BD1" w:rsidRDefault="00F42107" w:rsidP="00F42107">
      <w:pPr>
        <w:pStyle w:val="Programskikod"/>
        <w:rPr>
          <w:sz w:val="16"/>
          <w:szCs w:val="16"/>
        </w:rPr>
      </w:pPr>
      <w:r w:rsidRPr="00852BD1">
        <w:rPr>
          <w:sz w:val="16"/>
          <w:szCs w:val="16"/>
        </w:rPr>
        <w:t xml:space="preserve">  of an M-dimensional Halton sequence.</w:t>
      </w:r>
    </w:p>
    <w:p w14:paraId="462F2286" w14:textId="77777777" w:rsidR="00F42107" w:rsidRPr="00852BD1" w:rsidRDefault="00F42107" w:rsidP="00F42107">
      <w:pPr>
        <w:pStyle w:val="Programskikod"/>
        <w:rPr>
          <w:sz w:val="16"/>
          <w:szCs w:val="16"/>
        </w:rPr>
      </w:pPr>
    </w:p>
    <w:p w14:paraId="194C411A" w14:textId="77777777" w:rsidR="00F42107" w:rsidRPr="00852BD1" w:rsidRDefault="00F42107" w:rsidP="00F42107">
      <w:pPr>
        <w:pStyle w:val="Programskikod"/>
        <w:rPr>
          <w:sz w:val="16"/>
          <w:szCs w:val="16"/>
        </w:rPr>
      </w:pPr>
      <w:r w:rsidRPr="00852BD1">
        <w:rPr>
          <w:sz w:val="16"/>
          <w:szCs w:val="16"/>
        </w:rPr>
        <w:t xml:space="preserve">  R:</w:t>
      </w:r>
    </w:p>
    <w:p w14:paraId="1D6A54CB" w14:textId="77777777" w:rsidR="00F42107" w:rsidRPr="00852BD1" w:rsidRDefault="00F42107" w:rsidP="00F42107">
      <w:pPr>
        <w:pStyle w:val="Programskikod"/>
        <w:rPr>
          <w:sz w:val="16"/>
          <w:szCs w:val="16"/>
        </w:rPr>
      </w:pPr>
      <w:r w:rsidRPr="00852BD1">
        <w:rPr>
          <w:sz w:val="16"/>
          <w:szCs w:val="16"/>
        </w:rPr>
        <w:t xml:space="preserve">  Col:          0             1             2             3             4     </w:t>
      </w:r>
    </w:p>
    <w:p w14:paraId="1343BB21" w14:textId="77777777" w:rsidR="00F42107" w:rsidRPr="00852BD1" w:rsidRDefault="00F42107" w:rsidP="00F42107">
      <w:pPr>
        <w:pStyle w:val="Programskikod"/>
        <w:rPr>
          <w:sz w:val="16"/>
          <w:szCs w:val="16"/>
        </w:rPr>
      </w:pPr>
      <w:r w:rsidRPr="00852BD1">
        <w:rPr>
          <w:sz w:val="16"/>
          <w:szCs w:val="16"/>
        </w:rPr>
        <w:t xml:space="preserve">  Row</w:t>
      </w:r>
    </w:p>
    <w:p w14:paraId="286E8A20" w14:textId="77777777" w:rsidR="00F42107" w:rsidRPr="00852BD1" w:rsidRDefault="00F42107" w:rsidP="00F42107">
      <w:pPr>
        <w:pStyle w:val="Programskikod"/>
        <w:rPr>
          <w:sz w:val="16"/>
          <w:szCs w:val="16"/>
        </w:rPr>
      </w:pPr>
      <w:r w:rsidRPr="00852BD1">
        <w:rPr>
          <w:sz w:val="16"/>
          <w:szCs w:val="16"/>
        </w:rPr>
        <w:t xml:space="preserve">    0:          0.3125          0.5625          0.0625           0.875           0.375</w:t>
      </w:r>
    </w:p>
    <w:p w14:paraId="33B5BCC0" w14:textId="77777777" w:rsidR="00F42107" w:rsidRPr="00852BD1" w:rsidRDefault="00F42107" w:rsidP="00F42107">
      <w:pPr>
        <w:pStyle w:val="Programskikod"/>
        <w:rPr>
          <w:sz w:val="16"/>
          <w:szCs w:val="16"/>
        </w:rPr>
      </w:pPr>
      <w:r w:rsidRPr="00852BD1">
        <w:rPr>
          <w:sz w:val="16"/>
          <w:szCs w:val="16"/>
        </w:rPr>
        <w:t>...</w:t>
      </w:r>
    </w:p>
    <w:p w14:paraId="5E16E465" w14:textId="77777777" w:rsidR="00F42107" w:rsidRPr="00852BD1" w:rsidRDefault="00F42107" w:rsidP="00F42107">
      <w:pPr>
        <w:pStyle w:val="Programskikod"/>
        <w:rPr>
          <w:sz w:val="16"/>
          <w:szCs w:val="16"/>
        </w:rPr>
      </w:pPr>
      <w:r w:rsidRPr="00852BD1">
        <w:rPr>
          <w:sz w:val="16"/>
          <w:szCs w:val="16"/>
        </w:rPr>
        <w:t xml:space="preserve">    8:        0.434783        0.391304        0.347826        0.304348         0.26087</w:t>
      </w:r>
    </w:p>
    <w:p w14:paraId="2F44DDF2" w14:textId="77777777" w:rsidR="00F42107" w:rsidRPr="00852BD1" w:rsidRDefault="00F42107" w:rsidP="00F42107">
      <w:pPr>
        <w:pStyle w:val="Programskikod"/>
        <w:rPr>
          <w:sz w:val="16"/>
          <w:szCs w:val="16"/>
        </w:rPr>
      </w:pPr>
      <w:r w:rsidRPr="00852BD1">
        <w:rPr>
          <w:sz w:val="16"/>
          <w:szCs w:val="16"/>
        </w:rPr>
        <w:t xml:space="preserve">    9:        0.344828        0.310345        0.275862        0.241379        0.206897</w:t>
      </w:r>
    </w:p>
    <w:p w14:paraId="00034BEF" w14:textId="77777777" w:rsidR="00F42107" w:rsidRPr="00852BD1" w:rsidRDefault="00F42107" w:rsidP="00F42107">
      <w:pPr>
        <w:pStyle w:val="Programskikod"/>
        <w:rPr>
          <w:sz w:val="16"/>
          <w:szCs w:val="16"/>
        </w:rPr>
      </w:pPr>
    </w:p>
    <w:p w14:paraId="1984BA16" w14:textId="77777777" w:rsidR="00F42107" w:rsidRPr="00852BD1" w:rsidRDefault="00F42107" w:rsidP="00F42107">
      <w:pPr>
        <w:pStyle w:val="Programskikod"/>
        <w:rPr>
          <w:sz w:val="16"/>
          <w:szCs w:val="16"/>
        </w:rPr>
      </w:pPr>
      <w:r w:rsidRPr="00852BD1">
        <w:rPr>
          <w:sz w:val="16"/>
          <w:szCs w:val="16"/>
        </w:rPr>
        <w:t xml:space="preserve">  Normal end of execution.</w:t>
      </w:r>
    </w:p>
    <w:p w14:paraId="13E3A28E" w14:textId="77777777" w:rsidR="00F42107" w:rsidRPr="00852BD1" w:rsidRDefault="00F42107" w:rsidP="00F42107">
      <w:pPr>
        <w:pStyle w:val="Programskikod"/>
        <w:rPr>
          <w:sz w:val="16"/>
          <w:szCs w:val="16"/>
        </w:rPr>
      </w:pPr>
    </w:p>
    <w:p w14:paraId="1EDFEA9B" w14:textId="721B5C00" w:rsidR="00F42107" w:rsidRPr="00AC11B2" w:rsidRDefault="00F42107" w:rsidP="00F42107">
      <w:pPr>
        <w:pStyle w:val="Programskikod"/>
        <w:rPr>
          <w:sz w:val="16"/>
          <w:szCs w:val="16"/>
        </w:rPr>
      </w:pPr>
      <w:r w:rsidRPr="00852BD1">
        <w:rPr>
          <w:sz w:val="16"/>
          <w:szCs w:val="16"/>
        </w:rPr>
        <w:t xml:space="preserve">  </w:t>
      </w:r>
      <w:r w:rsidR="006C1351">
        <w:rPr>
          <w:sz w:val="16"/>
          <w:szCs w:val="16"/>
        </w:rPr>
        <w:t>real    0m0.530</w:t>
      </w:r>
      <w:r w:rsidRPr="00AC11B2">
        <w:rPr>
          <w:sz w:val="16"/>
          <w:szCs w:val="16"/>
        </w:rPr>
        <w:t>s</w:t>
      </w:r>
    </w:p>
    <w:p w14:paraId="0F38034E" w14:textId="3B931060" w:rsidR="00F42107" w:rsidRPr="00AC11B2" w:rsidRDefault="00F42107" w:rsidP="00F42107">
      <w:pPr>
        <w:pStyle w:val="Programskikod"/>
        <w:rPr>
          <w:sz w:val="16"/>
          <w:szCs w:val="16"/>
        </w:rPr>
      </w:pPr>
      <w:r>
        <w:rPr>
          <w:sz w:val="16"/>
          <w:szCs w:val="16"/>
        </w:rPr>
        <w:t xml:space="preserve">  </w:t>
      </w:r>
      <w:r w:rsidR="006E4DCC">
        <w:rPr>
          <w:sz w:val="16"/>
          <w:szCs w:val="16"/>
        </w:rPr>
        <w:t>user    0m0.915</w:t>
      </w:r>
      <w:r w:rsidRPr="00AC11B2">
        <w:rPr>
          <w:sz w:val="16"/>
          <w:szCs w:val="16"/>
        </w:rPr>
        <w:t>s</w:t>
      </w:r>
    </w:p>
    <w:p w14:paraId="72E39200" w14:textId="723D0CA2" w:rsidR="00F42107" w:rsidRDefault="00F42107" w:rsidP="00F42107">
      <w:pPr>
        <w:pStyle w:val="Programskikod"/>
        <w:rPr>
          <w:sz w:val="16"/>
          <w:szCs w:val="16"/>
        </w:rPr>
      </w:pPr>
      <w:r>
        <w:rPr>
          <w:sz w:val="16"/>
          <w:szCs w:val="16"/>
        </w:rPr>
        <w:t xml:space="preserve">  </w:t>
      </w:r>
      <w:r w:rsidR="006E4DCC">
        <w:rPr>
          <w:sz w:val="16"/>
          <w:szCs w:val="16"/>
        </w:rPr>
        <w:t>sys     0m2.933</w:t>
      </w:r>
      <w:r w:rsidRPr="00AC11B2">
        <w:rPr>
          <w:sz w:val="16"/>
          <w:szCs w:val="16"/>
        </w:rPr>
        <w:t>s</w:t>
      </w:r>
    </w:p>
    <w:p w14:paraId="1F64F736" w14:textId="77777777" w:rsidR="00F42107" w:rsidRPr="00852BD1" w:rsidRDefault="00F42107" w:rsidP="00F42107">
      <w:pPr>
        <w:pStyle w:val="Programskikod"/>
        <w:rPr>
          <w:sz w:val="16"/>
          <w:szCs w:val="16"/>
        </w:rPr>
      </w:pPr>
    </w:p>
    <w:p w14:paraId="7F6C8F61" w14:textId="77777777" w:rsidR="00F42107" w:rsidRPr="00852BD1" w:rsidRDefault="00F42107" w:rsidP="00F42107">
      <w:pPr>
        <w:pStyle w:val="Programskikod"/>
        <w:rPr>
          <w:sz w:val="16"/>
          <w:szCs w:val="16"/>
        </w:rPr>
      </w:pPr>
      <w:r w:rsidRPr="00852BD1">
        <w:rPr>
          <w:sz w:val="16"/>
          <w:szCs w:val="16"/>
        </w:rPr>
        <w:t>HALTON_TEST:</w:t>
      </w:r>
    </w:p>
    <w:p w14:paraId="02C5885C" w14:textId="77777777" w:rsidR="00F42107" w:rsidRPr="00852BD1" w:rsidRDefault="00F42107" w:rsidP="00F42107">
      <w:pPr>
        <w:pStyle w:val="Programskikod"/>
        <w:rPr>
          <w:sz w:val="16"/>
          <w:szCs w:val="16"/>
        </w:rPr>
      </w:pPr>
    </w:p>
    <w:p w14:paraId="6F0CD84F" w14:textId="77777777" w:rsidR="00F42107" w:rsidRPr="00852BD1" w:rsidRDefault="00F42107" w:rsidP="00F42107">
      <w:pPr>
        <w:pStyle w:val="Programskikod"/>
        <w:rPr>
          <w:sz w:val="16"/>
          <w:szCs w:val="16"/>
        </w:rPr>
      </w:pPr>
      <w:r w:rsidRPr="00852BD1">
        <w:rPr>
          <w:sz w:val="16"/>
          <w:szCs w:val="16"/>
        </w:rPr>
        <w:t>HALTON_SEQUENCE_TEST</w:t>
      </w:r>
    </w:p>
    <w:p w14:paraId="5AD332F4" w14:textId="77777777" w:rsidR="00F42107" w:rsidRPr="00852BD1" w:rsidRDefault="00F42107" w:rsidP="00F42107">
      <w:pPr>
        <w:pStyle w:val="Programskikod"/>
        <w:rPr>
          <w:sz w:val="16"/>
          <w:szCs w:val="16"/>
        </w:rPr>
      </w:pPr>
      <w:r w:rsidRPr="00852BD1">
        <w:rPr>
          <w:sz w:val="16"/>
          <w:szCs w:val="16"/>
        </w:rPr>
        <w:t xml:space="preserve">  HALTON_SEQUENCE returns the elements I1 through I2</w:t>
      </w:r>
    </w:p>
    <w:p w14:paraId="7356ACE7" w14:textId="77777777" w:rsidR="00F42107" w:rsidRPr="00852BD1" w:rsidRDefault="00F42107" w:rsidP="00F42107">
      <w:pPr>
        <w:pStyle w:val="Programskikod"/>
        <w:rPr>
          <w:sz w:val="16"/>
          <w:szCs w:val="16"/>
        </w:rPr>
      </w:pPr>
      <w:r w:rsidRPr="00852BD1">
        <w:rPr>
          <w:sz w:val="16"/>
          <w:szCs w:val="16"/>
        </w:rPr>
        <w:t xml:space="preserve">  of an M-dimensional Halton sequence.</w:t>
      </w:r>
    </w:p>
    <w:p w14:paraId="5F341A32" w14:textId="77777777" w:rsidR="00F42107" w:rsidRPr="00852BD1" w:rsidRDefault="00F42107" w:rsidP="00F42107">
      <w:pPr>
        <w:pStyle w:val="Programskikod"/>
        <w:rPr>
          <w:sz w:val="16"/>
          <w:szCs w:val="16"/>
        </w:rPr>
      </w:pPr>
    </w:p>
    <w:p w14:paraId="6CDDC8CD" w14:textId="77777777" w:rsidR="00F42107" w:rsidRPr="00852BD1" w:rsidRDefault="00F42107" w:rsidP="00F42107">
      <w:pPr>
        <w:pStyle w:val="Programskikod"/>
        <w:rPr>
          <w:sz w:val="16"/>
          <w:szCs w:val="16"/>
        </w:rPr>
      </w:pPr>
      <w:r w:rsidRPr="00852BD1">
        <w:rPr>
          <w:sz w:val="16"/>
          <w:szCs w:val="16"/>
        </w:rPr>
        <w:t xml:space="preserve">  R:</w:t>
      </w:r>
    </w:p>
    <w:p w14:paraId="136D5C1B" w14:textId="77777777" w:rsidR="00F42107" w:rsidRPr="00852BD1" w:rsidRDefault="00F42107" w:rsidP="00F42107">
      <w:pPr>
        <w:pStyle w:val="Programskikod"/>
        <w:rPr>
          <w:sz w:val="16"/>
          <w:szCs w:val="16"/>
        </w:rPr>
      </w:pPr>
      <w:r w:rsidRPr="00852BD1">
        <w:rPr>
          <w:sz w:val="16"/>
          <w:szCs w:val="16"/>
        </w:rPr>
        <w:t xml:space="preserve">  Col:          0             1             2             3             4     </w:t>
      </w:r>
    </w:p>
    <w:p w14:paraId="6573468E" w14:textId="77777777" w:rsidR="00F42107" w:rsidRPr="00852BD1" w:rsidRDefault="00F42107" w:rsidP="00F42107">
      <w:pPr>
        <w:pStyle w:val="Programskikod"/>
        <w:rPr>
          <w:sz w:val="16"/>
          <w:szCs w:val="16"/>
        </w:rPr>
      </w:pPr>
      <w:r w:rsidRPr="00852BD1">
        <w:rPr>
          <w:sz w:val="16"/>
          <w:szCs w:val="16"/>
        </w:rPr>
        <w:t xml:space="preserve">  Row</w:t>
      </w:r>
    </w:p>
    <w:p w14:paraId="1266B21F" w14:textId="77777777" w:rsidR="00F42107" w:rsidRPr="00852BD1" w:rsidRDefault="00F42107" w:rsidP="00F42107">
      <w:pPr>
        <w:pStyle w:val="Programskikod"/>
        <w:rPr>
          <w:sz w:val="16"/>
          <w:szCs w:val="16"/>
        </w:rPr>
      </w:pPr>
      <w:r w:rsidRPr="00852BD1">
        <w:rPr>
          <w:sz w:val="16"/>
          <w:szCs w:val="16"/>
        </w:rPr>
        <w:t xml:space="preserve">    0:          0.3125          0.5625          0.0625           0.875           0.375</w:t>
      </w:r>
    </w:p>
    <w:p w14:paraId="08CBFE65" w14:textId="77777777" w:rsidR="00F42107" w:rsidRPr="00852BD1" w:rsidRDefault="00F42107" w:rsidP="00F42107">
      <w:pPr>
        <w:pStyle w:val="Programskikod"/>
        <w:rPr>
          <w:sz w:val="16"/>
          <w:szCs w:val="16"/>
        </w:rPr>
      </w:pPr>
      <w:r w:rsidRPr="00852BD1">
        <w:rPr>
          <w:sz w:val="16"/>
          <w:szCs w:val="16"/>
        </w:rPr>
        <w:t>...</w:t>
      </w:r>
    </w:p>
    <w:p w14:paraId="14EB25D6" w14:textId="77777777" w:rsidR="00F42107" w:rsidRPr="00852BD1" w:rsidRDefault="00F42107" w:rsidP="00F42107">
      <w:pPr>
        <w:pStyle w:val="Programskikod"/>
        <w:rPr>
          <w:sz w:val="16"/>
          <w:szCs w:val="16"/>
        </w:rPr>
      </w:pPr>
      <w:r w:rsidRPr="00852BD1">
        <w:rPr>
          <w:sz w:val="16"/>
          <w:szCs w:val="16"/>
        </w:rPr>
        <w:t xml:space="preserve">   98:       0.0191205       0.0172084       0.0152964       0.0133843       0.0114723</w:t>
      </w:r>
    </w:p>
    <w:p w14:paraId="1C173E9D" w14:textId="77777777" w:rsidR="00F42107" w:rsidRPr="00852BD1" w:rsidRDefault="00F42107" w:rsidP="00F42107">
      <w:pPr>
        <w:pStyle w:val="Programskikod"/>
        <w:rPr>
          <w:sz w:val="16"/>
          <w:szCs w:val="16"/>
        </w:rPr>
      </w:pPr>
      <w:r w:rsidRPr="00852BD1">
        <w:rPr>
          <w:sz w:val="16"/>
          <w:szCs w:val="16"/>
        </w:rPr>
        <w:t xml:space="preserve">   99:       0.0184843       0.0166359       0.0147874        0.012939       0.0110906</w:t>
      </w:r>
    </w:p>
    <w:p w14:paraId="42C9C588" w14:textId="77777777" w:rsidR="00F42107" w:rsidRPr="00852BD1" w:rsidRDefault="00F42107" w:rsidP="00F42107">
      <w:pPr>
        <w:pStyle w:val="Programskikod"/>
        <w:rPr>
          <w:sz w:val="16"/>
          <w:szCs w:val="16"/>
        </w:rPr>
      </w:pPr>
    </w:p>
    <w:p w14:paraId="51ABCA99" w14:textId="77777777" w:rsidR="00F42107" w:rsidRPr="00852BD1" w:rsidRDefault="00F42107" w:rsidP="00F42107">
      <w:pPr>
        <w:pStyle w:val="Programskikod"/>
        <w:rPr>
          <w:sz w:val="16"/>
          <w:szCs w:val="16"/>
        </w:rPr>
      </w:pPr>
      <w:r w:rsidRPr="00852BD1">
        <w:rPr>
          <w:sz w:val="16"/>
          <w:szCs w:val="16"/>
        </w:rPr>
        <w:t xml:space="preserve">  Normal end of execution.</w:t>
      </w:r>
    </w:p>
    <w:p w14:paraId="46882167" w14:textId="77777777" w:rsidR="00F42107" w:rsidRPr="00852BD1" w:rsidRDefault="00F42107" w:rsidP="00F42107">
      <w:pPr>
        <w:pStyle w:val="Programskikod"/>
        <w:rPr>
          <w:sz w:val="16"/>
          <w:szCs w:val="16"/>
        </w:rPr>
      </w:pPr>
    </w:p>
    <w:p w14:paraId="6F7653BE" w14:textId="79E5E2FA" w:rsidR="00F42107" w:rsidRPr="00BD3A6D" w:rsidRDefault="00F42107" w:rsidP="00F42107">
      <w:pPr>
        <w:pStyle w:val="Programskikod"/>
        <w:rPr>
          <w:sz w:val="16"/>
          <w:szCs w:val="16"/>
        </w:rPr>
      </w:pPr>
      <w:r w:rsidRPr="00852BD1">
        <w:rPr>
          <w:sz w:val="16"/>
          <w:szCs w:val="16"/>
        </w:rPr>
        <w:t xml:space="preserve">  </w:t>
      </w:r>
      <w:r w:rsidR="0025268B">
        <w:rPr>
          <w:sz w:val="16"/>
          <w:szCs w:val="16"/>
        </w:rPr>
        <w:t>real    0m0.552</w:t>
      </w:r>
      <w:r w:rsidRPr="00BD3A6D">
        <w:rPr>
          <w:sz w:val="16"/>
          <w:szCs w:val="16"/>
        </w:rPr>
        <w:t>s</w:t>
      </w:r>
    </w:p>
    <w:p w14:paraId="29778C5F" w14:textId="029C8501" w:rsidR="00F42107" w:rsidRPr="00BD3A6D" w:rsidRDefault="00F42107" w:rsidP="00F42107">
      <w:pPr>
        <w:pStyle w:val="Programskikod"/>
        <w:rPr>
          <w:sz w:val="16"/>
          <w:szCs w:val="16"/>
        </w:rPr>
      </w:pPr>
      <w:r>
        <w:rPr>
          <w:sz w:val="16"/>
          <w:szCs w:val="16"/>
        </w:rPr>
        <w:lastRenderedPageBreak/>
        <w:t xml:space="preserve">  </w:t>
      </w:r>
      <w:r w:rsidRPr="00BD3A6D">
        <w:rPr>
          <w:sz w:val="16"/>
          <w:szCs w:val="16"/>
        </w:rPr>
        <w:t>user    0m0.</w:t>
      </w:r>
      <w:r w:rsidR="0025268B">
        <w:rPr>
          <w:sz w:val="16"/>
          <w:szCs w:val="16"/>
        </w:rPr>
        <w:t>857</w:t>
      </w:r>
      <w:r w:rsidRPr="00BD3A6D">
        <w:rPr>
          <w:sz w:val="16"/>
          <w:szCs w:val="16"/>
        </w:rPr>
        <w:t>s</w:t>
      </w:r>
    </w:p>
    <w:p w14:paraId="6A50E529" w14:textId="671B63D0" w:rsidR="00F42107" w:rsidRDefault="00F42107" w:rsidP="00F42107">
      <w:pPr>
        <w:pStyle w:val="Programskikod"/>
        <w:rPr>
          <w:sz w:val="16"/>
          <w:szCs w:val="16"/>
        </w:rPr>
      </w:pPr>
      <w:r>
        <w:rPr>
          <w:sz w:val="16"/>
          <w:szCs w:val="16"/>
        </w:rPr>
        <w:t xml:space="preserve">  </w:t>
      </w:r>
      <w:r w:rsidR="0025268B">
        <w:rPr>
          <w:sz w:val="16"/>
          <w:szCs w:val="16"/>
        </w:rPr>
        <w:t>sys     0m3.499</w:t>
      </w:r>
      <w:r w:rsidRPr="00BD3A6D">
        <w:rPr>
          <w:sz w:val="16"/>
          <w:szCs w:val="16"/>
        </w:rPr>
        <w:t>s</w:t>
      </w:r>
    </w:p>
    <w:p w14:paraId="3C744F21" w14:textId="77777777" w:rsidR="00F42107" w:rsidRPr="00852BD1" w:rsidRDefault="00F42107" w:rsidP="00F42107">
      <w:pPr>
        <w:pStyle w:val="Programskikod"/>
        <w:rPr>
          <w:sz w:val="16"/>
          <w:szCs w:val="16"/>
        </w:rPr>
      </w:pPr>
    </w:p>
    <w:p w14:paraId="550C7AC8" w14:textId="77777777" w:rsidR="00F42107" w:rsidRPr="00852BD1" w:rsidRDefault="00F42107" w:rsidP="00F42107">
      <w:pPr>
        <w:pStyle w:val="Programskikod"/>
        <w:rPr>
          <w:sz w:val="16"/>
          <w:szCs w:val="16"/>
        </w:rPr>
      </w:pPr>
      <w:r w:rsidRPr="00852BD1">
        <w:rPr>
          <w:sz w:val="16"/>
          <w:szCs w:val="16"/>
        </w:rPr>
        <w:t>HALTON_TEST:</w:t>
      </w:r>
    </w:p>
    <w:p w14:paraId="5ACF23AB" w14:textId="77777777" w:rsidR="00F42107" w:rsidRPr="00852BD1" w:rsidRDefault="00F42107" w:rsidP="00F42107">
      <w:pPr>
        <w:pStyle w:val="Programskikod"/>
        <w:rPr>
          <w:sz w:val="16"/>
          <w:szCs w:val="16"/>
        </w:rPr>
      </w:pPr>
    </w:p>
    <w:p w14:paraId="57984F3B" w14:textId="77777777" w:rsidR="00F42107" w:rsidRPr="00852BD1" w:rsidRDefault="00F42107" w:rsidP="00F42107">
      <w:pPr>
        <w:pStyle w:val="Programskikod"/>
        <w:rPr>
          <w:sz w:val="16"/>
          <w:szCs w:val="16"/>
        </w:rPr>
      </w:pPr>
      <w:r w:rsidRPr="00852BD1">
        <w:rPr>
          <w:sz w:val="16"/>
          <w:szCs w:val="16"/>
        </w:rPr>
        <w:t>HALTON_SEQUENCE_TEST</w:t>
      </w:r>
    </w:p>
    <w:p w14:paraId="09246ACC" w14:textId="77777777" w:rsidR="00F42107" w:rsidRPr="00852BD1" w:rsidRDefault="00F42107" w:rsidP="00F42107">
      <w:pPr>
        <w:pStyle w:val="Programskikod"/>
        <w:rPr>
          <w:sz w:val="16"/>
          <w:szCs w:val="16"/>
        </w:rPr>
      </w:pPr>
      <w:r w:rsidRPr="00852BD1">
        <w:rPr>
          <w:sz w:val="16"/>
          <w:szCs w:val="16"/>
        </w:rPr>
        <w:t xml:space="preserve">  HALTON_SEQUENCE returns the elements I1 through I2</w:t>
      </w:r>
    </w:p>
    <w:p w14:paraId="5521B7D9" w14:textId="77777777" w:rsidR="00F42107" w:rsidRPr="00852BD1" w:rsidRDefault="00F42107" w:rsidP="00F42107">
      <w:pPr>
        <w:pStyle w:val="Programskikod"/>
        <w:rPr>
          <w:sz w:val="16"/>
          <w:szCs w:val="16"/>
        </w:rPr>
      </w:pPr>
      <w:r w:rsidRPr="00852BD1">
        <w:rPr>
          <w:sz w:val="16"/>
          <w:szCs w:val="16"/>
        </w:rPr>
        <w:t xml:space="preserve">  of an M-dimensional Halton sequence.</w:t>
      </w:r>
    </w:p>
    <w:p w14:paraId="0996F253" w14:textId="77777777" w:rsidR="00F42107" w:rsidRPr="00852BD1" w:rsidRDefault="00F42107" w:rsidP="00F42107">
      <w:pPr>
        <w:pStyle w:val="Programskikod"/>
        <w:rPr>
          <w:sz w:val="16"/>
          <w:szCs w:val="16"/>
        </w:rPr>
      </w:pPr>
    </w:p>
    <w:p w14:paraId="7EDB229B" w14:textId="77777777" w:rsidR="00F42107" w:rsidRPr="00852BD1" w:rsidRDefault="00F42107" w:rsidP="00F42107">
      <w:pPr>
        <w:pStyle w:val="Programskikod"/>
        <w:rPr>
          <w:sz w:val="16"/>
          <w:szCs w:val="16"/>
        </w:rPr>
      </w:pPr>
      <w:r w:rsidRPr="00852BD1">
        <w:rPr>
          <w:sz w:val="16"/>
          <w:szCs w:val="16"/>
        </w:rPr>
        <w:t xml:space="preserve">  R:</w:t>
      </w:r>
    </w:p>
    <w:p w14:paraId="37CB86F3" w14:textId="77777777" w:rsidR="00F42107" w:rsidRPr="00852BD1" w:rsidRDefault="00F42107" w:rsidP="00F42107">
      <w:pPr>
        <w:pStyle w:val="Programskikod"/>
        <w:rPr>
          <w:sz w:val="16"/>
          <w:szCs w:val="16"/>
        </w:rPr>
      </w:pPr>
      <w:r w:rsidRPr="00852BD1">
        <w:rPr>
          <w:sz w:val="16"/>
          <w:szCs w:val="16"/>
        </w:rPr>
        <w:t xml:space="preserve">  Col:          0             1             2             3             4     </w:t>
      </w:r>
    </w:p>
    <w:p w14:paraId="1604EED3" w14:textId="77777777" w:rsidR="00F42107" w:rsidRPr="00852BD1" w:rsidRDefault="00F42107" w:rsidP="00F42107">
      <w:pPr>
        <w:pStyle w:val="Programskikod"/>
        <w:rPr>
          <w:sz w:val="16"/>
          <w:szCs w:val="16"/>
        </w:rPr>
      </w:pPr>
      <w:r w:rsidRPr="00852BD1">
        <w:rPr>
          <w:sz w:val="16"/>
          <w:szCs w:val="16"/>
        </w:rPr>
        <w:t xml:space="preserve">  Row</w:t>
      </w:r>
    </w:p>
    <w:p w14:paraId="564AC042" w14:textId="77777777" w:rsidR="00F42107" w:rsidRPr="00852BD1" w:rsidRDefault="00F42107" w:rsidP="00F42107">
      <w:pPr>
        <w:pStyle w:val="Programskikod"/>
        <w:rPr>
          <w:sz w:val="16"/>
          <w:szCs w:val="16"/>
        </w:rPr>
      </w:pPr>
      <w:r w:rsidRPr="00852BD1">
        <w:rPr>
          <w:sz w:val="16"/>
          <w:szCs w:val="16"/>
        </w:rPr>
        <w:t xml:space="preserve">    0:          0.3125          0.5625          0.0625           0.875           0.375</w:t>
      </w:r>
    </w:p>
    <w:p w14:paraId="0CBE993E" w14:textId="77777777" w:rsidR="00F42107" w:rsidRPr="00852BD1" w:rsidRDefault="00F42107" w:rsidP="00F42107">
      <w:pPr>
        <w:pStyle w:val="Programskikod"/>
        <w:rPr>
          <w:sz w:val="16"/>
          <w:szCs w:val="16"/>
        </w:rPr>
      </w:pPr>
      <w:r w:rsidRPr="00852BD1">
        <w:rPr>
          <w:sz w:val="16"/>
          <w:szCs w:val="16"/>
        </w:rPr>
        <w:t xml:space="preserve">    ...</w:t>
      </w:r>
    </w:p>
    <w:p w14:paraId="07099D45" w14:textId="77777777" w:rsidR="00F42107" w:rsidRPr="00852BD1" w:rsidRDefault="00F42107" w:rsidP="00F42107">
      <w:pPr>
        <w:pStyle w:val="Programskikod"/>
        <w:rPr>
          <w:sz w:val="16"/>
          <w:szCs w:val="16"/>
        </w:rPr>
      </w:pPr>
      <w:r w:rsidRPr="00852BD1">
        <w:rPr>
          <w:sz w:val="16"/>
          <w:szCs w:val="16"/>
        </w:rPr>
        <w:t xml:space="preserve">  998:       0.0012647      0.00113823      0.00101176     0.000885292     0.000758821</w:t>
      </w:r>
    </w:p>
    <w:p w14:paraId="16E306F5" w14:textId="77777777" w:rsidR="00F42107" w:rsidRPr="00852BD1" w:rsidRDefault="00F42107" w:rsidP="00F42107">
      <w:pPr>
        <w:pStyle w:val="Programskikod"/>
        <w:rPr>
          <w:sz w:val="16"/>
          <w:szCs w:val="16"/>
        </w:rPr>
      </w:pPr>
      <w:r w:rsidRPr="00852BD1">
        <w:rPr>
          <w:sz w:val="16"/>
          <w:szCs w:val="16"/>
        </w:rPr>
        <w:t xml:space="preserve">  999:      0.00126279      0.00113651      0.00101023      0.00088395     0.000757671</w:t>
      </w:r>
    </w:p>
    <w:p w14:paraId="1E8EA2E6" w14:textId="77777777" w:rsidR="00F42107" w:rsidRPr="00852BD1" w:rsidRDefault="00F42107" w:rsidP="00F42107">
      <w:pPr>
        <w:pStyle w:val="Programskikod"/>
        <w:rPr>
          <w:sz w:val="16"/>
          <w:szCs w:val="16"/>
        </w:rPr>
      </w:pPr>
    </w:p>
    <w:p w14:paraId="610C0661" w14:textId="77777777" w:rsidR="00F42107" w:rsidRPr="00852BD1" w:rsidRDefault="00F42107" w:rsidP="00F42107">
      <w:pPr>
        <w:pStyle w:val="Programskikod"/>
        <w:rPr>
          <w:sz w:val="16"/>
          <w:szCs w:val="16"/>
        </w:rPr>
      </w:pPr>
      <w:r w:rsidRPr="00852BD1">
        <w:rPr>
          <w:sz w:val="16"/>
          <w:szCs w:val="16"/>
        </w:rPr>
        <w:t xml:space="preserve">  Normal end of execution.</w:t>
      </w:r>
    </w:p>
    <w:p w14:paraId="255D9341" w14:textId="77777777" w:rsidR="00F42107" w:rsidRPr="00852BD1" w:rsidRDefault="00F42107" w:rsidP="00F42107">
      <w:pPr>
        <w:pStyle w:val="Programskikod"/>
        <w:rPr>
          <w:sz w:val="16"/>
          <w:szCs w:val="16"/>
        </w:rPr>
      </w:pPr>
    </w:p>
    <w:p w14:paraId="11E6DA31" w14:textId="75F9293F" w:rsidR="00F42107" w:rsidRPr="00BD3A6D" w:rsidRDefault="00F42107" w:rsidP="00F42107">
      <w:pPr>
        <w:pStyle w:val="Programskikod"/>
        <w:rPr>
          <w:sz w:val="16"/>
          <w:szCs w:val="16"/>
        </w:rPr>
      </w:pPr>
      <w:r w:rsidRPr="00852BD1">
        <w:rPr>
          <w:sz w:val="16"/>
          <w:szCs w:val="16"/>
        </w:rPr>
        <w:t xml:space="preserve">  </w:t>
      </w:r>
      <w:r w:rsidRPr="00BD3A6D">
        <w:rPr>
          <w:sz w:val="16"/>
          <w:szCs w:val="16"/>
        </w:rPr>
        <w:t>real    0m</w:t>
      </w:r>
      <w:r w:rsidR="00E61A81">
        <w:rPr>
          <w:sz w:val="16"/>
          <w:szCs w:val="16"/>
        </w:rPr>
        <w:t>1</w:t>
      </w:r>
      <w:r w:rsidRPr="00BD3A6D">
        <w:rPr>
          <w:sz w:val="16"/>
          <w:szCs w:val="16"/>
        </w:rPr>
        <w:t>.</w:t>
      </w:r>
      <w:r w:rsidR="00E61A81">
        <w:rPr>
          <w:sz w:val="16"/>
          <w:szCs w:val="16"/>
        </w:rPr>
        <w:t>223</w:t>
      </w:r>
      <w:r w:rsidRPr="00BD3A6D">
        <w:rPr>
          <w:sz w:val="16"/>
          <w:szCs w:val="16"/>
        </w:rPr>
        <w:t>s</w:t>
      </w:r>
    </w:p>
    <w:p w14:paraId="604D3868" w14:textId="6499901E" w:rsidR="00F42107" w:rsidRDefault="00F42107" w:rsidP="00F42107">
      <w:pPr>
        <w:pStyle w:val="Programskikod"/>
        <w:rPr>
          <w:sz w:val="16"/>
          <w:szCs w:val="16"/>
        </w:rPr>
      </w:pPr>
      <w:r>
        <w:rPr>
          <w:sz w:val="16"/>
          <w:szCs w:val="16"/>
        </w:rPr>
        <w:t xml:space="preserve">  </w:t>
      </w:r>
      <w:r w:rsidRPr="00BD3A6D">
        <w:rPr>
          <w:sz w:val="16"/>
          <w:szCs w:val="16"/>
        </w:rPr>
        <w:t>user    0m</w:t>
      </w:r>
      <w:r w:rsidR="00E61A81">
        <w:rPr>
          <w:sz w:val="16"/>
          <w:szCs w:val="16"/>
        </w:rPr>
        <w:t>12</w:t>
      </w:r>
      <w:r w:rsidRPr="00BD3A6D">
        <w:rPr>
          <w:sz w:val="16"/>
          <w:szCs w:val="16"/>
        </w:rPr>
        <w:t>.</w:t>
      </w:r>
      <w:r w:rsidR="00E61A81">
        <w:rPr>
          <w:sz w:val="16"/>
          <w:szCs w:val="16"/>
        </w:rPr>
        <w:t>004</w:t>
      </w:r>
      <w:r w:rsidRPr="00BD3A6D">
        <w:rPr>
          <w:sz w:val="16"/>
          <w:szCs w:val="16"/>
        </w:rPr>
        <w:t>s</w:t>
      </w:r>
    </w:p>
    <w:p w14:paraId="0D79C6E0" w14:textId="30F5DF61" w:rsidR="00F42107" w:rsidRPr="00BD3A6D" w:rsidRDefault="00F42107" w:rsidP="00F42107">
      <w:pPr>
        <w:pStyle w:val="Programskikod"/>
        <w:rPr>
          <w:sz w:val="16"/>
          <w:szCs w:val="16"/>
        </w:rPr>
      </w:pPr>
      <w:r>
        <w:rPr>
          <w:sz w:val="16"/>
          <w:szCs w:val="16"/>
        </w:rPr>
        <w:t xml:space="preserve">  </w:t>
      </w:r>
      <w:r w:rsidR="00E61A81">
        <w:rPr>
          <w:sz w:val="16"/>
          <w:szCs w:val="16"/>
        </w:rPr>
        <w:t>sys     0m3.407</w:t>
      </w:r>
      <w:r w:rsidRPr="00BD3A6D">
        <w:rPr>
          <w:sz w:val="16"/>
          <w:szCs w:val="16"/>
        </w:rPr>
        <w:t>s</w:t>
      </w:r>
    </w:p>
    <w:p w14:paraId="67EBF83B" w14:textId="1491BFB2" w:rsidR="00F42107" w:rsidRDefault="00F42107" w:rsidP="00F42107">
      <w:pPr>
        <w:pStyle w:val="Caption"/>
        <w:jc w:val="center"/>
        <w:rPr>
          <w:noProof/>
          <w:lang w:val="sr-Latn-CS"/>
        </w:rPr>
      </w:pPr>
      <w:r>
        <w:rPr>
          <w:noProof/>
          <w:lang w:val="sr-Latn-CS"/>
        </w:rPr>
        <w:t>Listing6.</w:t>
      </w:r>
      <w:r w:rsidRPr="00FD52EC">
        <w:rPr>
          <w:noProof/>
          <w:lang w:val="sr-Latn-CS"/>
        </w:rPr>
        <w:t xml:space="preserve"> </w:t>
      </w:r>
      <w:r>
        <w:rPr>
          <w:noProof/>
          <w:lang w:val="sr-Latn-CS"/>
        </w:rPr>
        <w:t xml:space="preserve">HaltonQMC: </w:t>
      </w:r>
      <w:r w:rsidRPr="00C8770C">
        <w:rPr>
          <w:noProof/>
          <w:lang w:val="sr-Latn-CS"/>
        </w:rPr>
        <w:t xml:space="preserve">Zadatak </w:t>
      </w:r>
      <w:r w:rsidR="009E4B0D">
        <w:rPr>
          <w:noProof/>
          <w:lang w:val="sr-Latn-CS"/>
        </w:rPr>
        <w:t>2</w:t>
      </w:r>
      <w:r w:rsidRPr="00C8770C">
        <w:rPr>
          <w:noProof/>
          <w:lang w:val="sr-Latn-CS"/>
        </w:rPr>
        <w:t xml:space="preserve"> – Izvršavanje za </w:t>
      </w:r>
      <w:r>
        <w:rPr>
          <w:noProof/>
          <w:lang w:val="sr-Latn-CS"/>
        </w:rPr>
        <w:t>16</w:t>
      </w:r>
      <w:r w:rsidRPr="00C8770C">
        <w:rPr>
          <w:noProof/>
          <w:lang w:val="sr-Latn-CS"/>
        </w:rPr>
        <w:t xml:space="preserve"> nit</w:t>
      </w:r>
      <w:r>
        <w:rPr>
          <w:noProof/>
          <w:lang w:val="sr-Latn-CS"/>
        </w:rPr>
        <w:t>i</w:t>
      </w:r>
    </w:p>
    <w:p w14:paraId="5CB4E281" w14:textId="77777777" w:rsidR="00F42107" w:rsidRPr="00DE7059" w:rsidRDefault="00F42107" w:rsidP="00040B73">
      <w:pPr>
        <w:pStyle w:val="Osnovnitekst"/>
      </w:pPr>
    </w:p>
    <w:p w14:paraId="5DEFF6EC" w14:textId="5B26CE4F" w:rsidR="00B6273F" w:rsidRDefault="00B6273F" w:rsidP="00B6273F">
      <w:pPr>
        <w:pStyle w:val="IIInivonaslova-Odeljak"/>
      </w:pPr>
      <w:bookmarkStart w:id="21" w:name="_Toc167118816"/>
      <w:r>
        <w:t>Grafici ubrzanja</w:t>
      </w:r>
      <w:bookmarkEnd w:id="21"/>
    </w:p>
    <w:p w14:paraId="59E0963F" w14:textId="7AC58B41" w:rsidR="00B6273F" w:rsidRDefault="004E7F03" w:rsidP="00B6273F">
      <w:pPr>
        <w:pStyle w:val="Osnovnitekst"/>
      </w:pPr>
      <w:r>
        <w:rPr>
          <w:noProof/>
          <w:lang w:val="en-US"/>
        </w:rPr>
        <w:drawing>
          <wp:anchor distT="0" distB="0" distL="114300" distR="114300" simplePos="0" relativeHeight="251700224" behindDoc="0" locked="0" layoutInCell="1" allowOverlap="1" wp14:anchorId="1058B09B" wp14:editId="3943E1D9">
            <wp:simplePos x="0" y="0"/>
            <wp:positionH relativeFrom="margin">
              <wp:posOffset>300990</wp:posOffset>
            </wp:positionH>
            <wp:positionV relativeFrom="paragraph">
              <wp:posOffset>353060</wp:posOffset>
            </wp:positionV>
            <wp:extent cx="5524500" cy="2971800"/>
            <wp:effectExtent l="0" t="0" r="0" b="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B6273F">
        <w:t>U okviru ove sekcije su dati grafici ubrzanja u odnosu na sekvencijalnu implementaciju.</w:t>
      </w:r>
    </w:p>
    <w:p w14:paraId="0DBE3D50" w14:textId="0EC115E0" w:rsidR="00B6273F" w:rsidRDefault="00B6273F" w:rsidP="004E7F03">
      <w:pPr>
        <w:pStyle w:val="Caption"/>
        <w:ind w:left="2160" w:firstLine="720"/>
        <w:rPr>
          <w:noProof/>
          <w:lang w:val="sr-Latn-CS"/>
        </w:rPr>
      </w:pPr>
      <w:r>
        <w:rPr>
          <w:noProof/>
          <w:lang w:val="sr-Latn-CS"/>
        </w:rPr>
        <w:t>Slika</w:t>
      </w:r>
      <w:r w:rsidRPr="00FD52EC">
        <w:rPr>
          <w:noProof/>
          <w:lang w:val="sr-Latn-CS"/>
        </w:rPr>
        <w:t xml:space="preserve"> 1. </w:t>
      </w:r>
      <w:r w:rsidR="00EB140B">
        <w:rPr>
          <w:noProof/>
          <w:lang w:val="sr-Latn-CS"/>
        </w:rPr>
        <w:t>HaltonQMC: Dužina sekvence 10</w:t>
      </w:r>
    </w:p>
    <w:p w14:paraId="0DACD72D" w14:textId="37E69122" w:rsidR="00EB140B" w:rsidRDefault="001C1888" w:rsidP="00EB140B">
      <w:pPr>
        <w:pStyle w:val="Osnovnitekst"/>
        <w:keepNext/>
        <w:ind w:firstLine="0"/>
        <w:jc w:val="center"/>
      </w:pPr>
      <w:r>
        <w:rPr>
          <w:noProof/>
          <w:lang w:val="en-US"/>
        </w:rPr>
        <w:lastRenderedPageBreak/>
        <w:drawing>
          <wp:anchor distT="0" distB="0" distL="114300" distR="114300" simplePos="0" relativeHeight="251701248" behindDoc="0" locked="0" layoutInCell="1" allowOverlap="1" wp14:anchorId="3C858E05" wp14:editId="12340BF3">
            <wp:simplePos x="0" y="0"/>
            <wp:positionH relativeFrom="column">
              <wp:posOffset>323850</wp:posOffset>
            </wp:positionH>
            <wp:positionV relativeFrom="paragraph">
              <wp:posOffset>1905</wp:posOffset>
            </wp:positionV>
            <wp:extent cx="5463540" cy="3185160"/>
            <wp:effectExtent l="0" t="0" r="3810" b="15240"/>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3AC783C2" w14:textId="7240CC49" w:rsidR="00EB140B" w:rsidRDefault="00EB140B" w:rsidP="00EB140B">
      <w:pPr>
        <w:pStyle w:val="Caption"/>
        <w:jc w:val="center"/>
        <w:rPr>
          <w:noProof/>
          <w:lang w:val="sr-Latn-CS"/>
        </w:rPr>
      </w:pPr>
      <w:r>
        <w:rPr>
          <w:noProof/>
          <w:lang w:val="sr-Latn-CS"/>
        </w:rPr>
        <w:t>Slika</w:t>
      </w:r>
      <w:r w:rsidRPr="00FD52EC">
        <w:rPr>
          <w:noProof/>
          <w:lang w:val="sr-Latn-CS"/>
        </w:rPr>
        <w:t xml:space="preserve"> </w:t>
      </w:r>
      <w:r w:rsidR="005F60F7">
        <w:rPr>
          <w:noProof/>
          <w:lang w:val="sr-Latn-CS"/>
        </w:rPr>
        <w:t>2</w:t>
      </w:r>
      <w:r w:rsidRPr="00FD52EC">
        <w:rPr>
          <w:noProof/>
          <w:lang w:val="sr-Latn-CS"/>
        </w:rPr>
        <w:t xml:space="preserve">. </w:t>
      </w:r>
      <w:r>
        <w:rPr>
          <w:noProof/>
          <w:lang w:val="sr-Latn-CS"/>
        </w:rPr>
        <w:t>HaltonQMC: Dužina sekvence 10</w:t>
      </w:r>
      <w:r w:rsidR="005F60F7">
        <w:rPr>
          <w:noProof/>
          <w:lang w:val="sr-Latn-CS"/>
        </w:rPr>
        <w:t>0</w:t>
      </w:r>
    </w:p>
    <w:p w14:paraId="16F309DF" w14:textId="3AEA1351" w:rsidR="0049236C" w:rsidRDefault="005D08B1" w:rsidP="0049236C">
      <w:pPr>
        <w:rPr>
          <w:lang w:val="sr-Latn-CS"/>
        </w:rPr>
      </w:pPr>
      <w:r>
        <w:rPr>
          <w:noProof/>
          <w:lang w:val="en-US"/>
        </w:rPr>
        <w:drawing>
          <wp:anchor distT="0" distB="0" distL="114300" distR="114300" simplePos="0" relativeHeight="251702272" behindDoc="0" locked="0" layoutInCell="1" allowOverlap="1" wp14:anchorId="6A8C3253" wp14:editId="07581036">
            <wp:simplePos x="0" y="0"/>
            <wp:positionH relativeFrom="margin">
              <wp:align>center</wp:align>
            </wp:positionH>
            <wp:positionV relativeFrom="paragraph">
              <wp:posOffset>215900</wp:posOffset>
            </wp:positionV>
            <wp:extent cx="5516880" cy="3299460"/>
            <wp:effectExtent l="0" t="0" r="7620" b="1524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7C21EBB5" w14:textId="62E6CA9C" w:rsidR="0049236C" w:rsidRPr="0049236C" w:rsidRDefault="0049236C" w:rsidP="0049236C">
      <w:pPr>
        <w:rPr>
          <w:lang w:val="sr-Latn-CS"/>
        </w:rPr>
      </w:pPr>
    </w:p>
    <w:p w14:paraId="4E310461" w14:textId="70C2EB4E" w:rsidR="00EB140B" w:rsidRDefault="00EB140B" w:rsidP="00EB140B">
      <w:pPr>
        <w:pStyle w:val="Osnovnitekst"/>
        <w:keepNext/>
        <w:ind w:firstLine="0"/>
        <w:jc w:val="center"/>
      </w:pPr>
    </w:p>
    <w:p w14:paraId="4981CB3D" w14:textId="6A6F4407" w:rsidR="00EB140B" w:rsidRDefault="00EB140B" w:rsidP="00EB140B">
      <w:pPr>
        <w:pStyle w:val="Caption"/>
        <w:jc w:val="center"/>
        <w:rPr>
          <w:noProof/>
          <w:lang w:val="sr-Latn-CS"/>
        </w:rPr>
      </w:pPr>
      <w:r>
        <w:rPr>
          <w:noProof/>
          <w:lang w:val="sr-Latn-CS"/>
        </w:rPr>
        <w:t>Slika</w:t>
      </w:r>
      <w:r w:rsidRPr="00FD52EC">
        <w:rPr>
          <w:noProof/>
          <w:lang w:val="sr-Latn-CS"/>
        </w:rPr>
        <w:t xml:space="preserve"> </w:t>
      </w:r>
      <w:r w:rsidR="0049236C">
        <w:rPr>
          <w:noProof/>
          <w:lang w:val="sr-Latn-CS"/>
        </w:rPr>
        <w:t>3</w:t>
      </w:r>
      <w:r w:rsidRPr="00FD52EC">
        <w:rPr>
          <w:noProof/>
          <w:lang w:val="sr-Latn-CS"/>
        </w:rPr>
        <w:t xml:space="preserve">. </w:t>
      </w:r>
      <w:r>
        <w:rPr>
          <w:noProof/>
          <w:lang w:val="sr-Latn-CS"/>
        </w:rPr>
        <w:t>HaltonQMC: Dužina sekvence 10</w:t>
      </w:r>
      <w:r w:rsidR="0049236C">
        <w:rPr>
          <w:noProof/>
          <w:lang w:val="sr-Latn-CS"/>
        </w:rPr>
        <w:t>00</w:t>
      </w:r>
    </w:p>
    <w:p w14:paraId="26A9F7A0" w14:textId="77777777" w:rsidR="00EB140B" w:rsidRDefault="00EB140B" w:rsidP="00EB140B">
      <w:pPr>
        <w:rPr>
          <w:lang w:val="sr-Latn-CS"/>
        </w:rPr>
      </w:pPr>
    </w:p>
    <w:p w14:paraId="5ACE11B8" w14:textId="77777777" w:rsidR="002D6D81" w:rsidRDefault="002D6D81" w:rsidP="00EB140B">
      <w:pPr>
        <w:rPr>
          <w:lang w:val="sr-Latn-CS"/>
        </w:rPr>
      </w:pPr>
    </w:p>
    <w:p w14:paraId="162840E5" w14:textId="77777777" w:rsidR="002D6D81" w:rsidRPr="00EB140B" w:rsidRDefault="002D6D81" w:rsidP="00EB140B">
      <w:pPr>
        <w:rPr>
          <w:lang w:val="sr-Latn-CS"/>
        </w:rPr>
      </w:pPr>
    </w:p>
    <w:p w14:paraId="5642D14C" w14:textId="77777777" w:rsidR="00B6273F" w:rsidRDefault="00B6273F" w:rsidP="00B6273F">
      <w:pPr>
        <w:pStyle w:val="IIInivonaslova-Odeljak"/>
        <w:rPr>
          <w:lang w:val="sr-Latn-RS"/>
        </w:rPr>
      </w:pPr>
      <w:bookmarkStart w:id="22" w:name="_Toc167118817"/>
      <w:r>
        <w:lastRenderedPageBreak/>
        <w:t>Diskusija dobijenih re</w:t>
      </w:r>
      <w:r>
        <w:rPr>
          <w:lang w:val="sr-Latn-RS"/>
        </w:rPr>
        <w:t>zultata</w:t>
      </w:r>
      <w:bookmarkEnd w:id="22"/>
    </w:p>
    <w:p w14:paraId="588C6EC6" w14:textId="27A4A075" w:rsidR="001A30F7" w:rsidRPr="00820C45" w:rsidRDefault="00DF545E" w:rsidP="008620F4">
      <w:pPr>
        <w:pStyle w:val="Osnovnitekst"/>
        <w:rPr>
          <w:lang w:val="sr-Latn-RS"/>
        </w:rPr>
      </w:pPr>
      <w:r>
        <w:rPr>
          <w:lang w:val="sr-Latn-RS"/>
        </w:rPr>
        <w:t>Kao i kod prethodnog zadatka, ubrzanje je ostvareno samo za najveće ulazne podatke, usled režijskih troškova koje unose MPI naredbe za komunikaciju. Problem koji se u ovom zadatku javlja, jeste način testiranja rada Halton sekvence</w:t>
      </w:r>
      <w:r w:rsidR="00820C45">
        <w:rPr>
          <w:lang w:val="en-US"/>
        </w:rPr>
        <w:t xml:space="preserve">. U </w:t>
      </w:r>
      <w:proofErr w:type="spellStart"/>
      <w:r w:rsidR="00820C45">
        <w:rPr>
          <w:lang w:val="en-US"/>
        </w:rPr>
        <w:t>funkciji</w:t>
      </w:r>
      <w:proofErr w:type="spellEnd"/>
      <w:r w:rsidR="00820C45">
        <w:rPr>
          <w:lang w:val="en-US"/>
        </w:rPr>
        <w:t xml:space="preserve"> </w:t>
      </w:r>
      <w:proofErr w:type="spellStart"/>
      <w:r w:rsidR="00820C45">
        <w:rPr>
          <w:lang w:val="en-US"/>
        </w:rPr>
        <w:t>halton_sequence_test</w:t>
      </w:r>
      <w:proofErr w:type="spellEnd"/>
      <w:r w:rsidR="00820C45">
        <w:rPr>
          <w:lang w:val="en-US"/>
        </w:rPr>
        <w:t xml:space="preserve"> </w:t>
      </w:r>
      <w:proofErr w:type="spellStart"/>
      <w:r w:rsidR="00820C45">
        <w:rPr>
          <w:lang w:val="en-US"/>
        </w:rPr>
        <w:t>postoji</w:t>
      </w:r>
      <w:proofErr w:type="spellEnd"/>
      <w:r w:rsidR="00820C45">
        <w:rPr>
          <w:lang w:val="en-US"/>
        </w:rPr>
        <w:t xml:space="preserve"> for </w:t>
      </w:r>
      <w:proofErr w:type="spellStart"/>
      <w:r w:rsidR="00820C45">
        <w:rPr>
          <w:lang w:val="en-US"/>
        </w:rPr>
        <w:t>petlja</w:t>
      </w:r>
      <w:proofErr w:type="spellEnd"/>
      <w:r w:rsidR="00820C45">
        <w:rPr>
          <w:lang w:val="en-US"/>
        </w:rPr>
        <w:t xml:space="preserve"> </w:t>
      </w:r>
      <w:proofErr w:type="spellStart"/>
      <w:r w:rsidR="00820C45">
        <w:rPr>
          <w:lang w:val="en-US"/>
        </w:rPr>
        <w:t>koja</w:t>
      </w:r>
      <w:proofErr w:type="spellEnd"/>
      <w:r w:rsidR="00820C45">
        <w:rPr>
          <w:lang w:val="en-US"/>
        </w:rPr>
        <w:t xml:space="preserve"> </w:t>
      </w:r>
      <w:proofErr w:type="spellStart"/>
      <w:r w:rsidR="00820C45">
        <w:rPr>
          <w:lang w:val="en-US"/>
        </w:rPr>
        <w:t>poziva</w:t>
      </w:r>
      <w:proofErr w:type="spellEnd"/>
      <w:r w:rsidR="00820C45">
        <w:rPr>
          <w:lang w:val="en-US"/>
        </w:rPr>
        <w:t xml:space="preserve"> </w:t>
      </w:r>
      <w:proofErr w:type="spellStart"/>
      <w:r w:rsidR="00820C45">
        <w:rPr>
          <w:lang w:val="en-US"/>
        </w:rPr>
        <w:t>generisanje</w:t>
      </w:r>
      <w:proofErr w:type="spellEnd"/>
      <w:r w:rsidR="00820C45">
        <w:rPr>
          <w:lang w:val="en-US"/>
        </w:rPr>
        <w:t xml:space="preserve"> </w:t>
      </w:r>
      <w:proofErr w:type="spellStart"/>
      <w:r w:rsidR="00820C45">
        <w:rPr>
          <w:lang w:val="en-US"/>
        </w:rPr>
        <w:t>sekvence</w:t>
      </w:r>
      <w:proofErr w:type="spellEnd"/>
      <w:r w:rsidR="00820C45">
        <w:rPr>
          <w:lang w:val="en-US"/>
        </w:rPr>
        <w:t xml:space="preserve"> </w:t>
      </w:r>
      <w:proofErr w:type="spellStart"/>
      <w:r w:rsidR="00820C45">
        <w:rPr>
          <w:lang w:val="en-US"/>
        </w:rPr>
        <w:t>brojeva</w:t>
      </w:r>
      <w:proofErr w:type="spellEnd"/>
      <w:r w:rsidR="00820C45">
        <w:rPr>
          <w:lang w:val="en-US"/>
        </w:rPr>
        <w:t xml:space="preserve"> za </w:t>
      </w:r>
      <w:proofErr w:type="spellStart"/>
      <w:r w:rsidR="00820C45">
        <w:rPr>
          <w:lang w:val="en-US"/>
        </w:rPr>
        <w:t>sve</w:t>
      </w:r>
      <w:proofErr w:type="spellEnd"/>
      <w:r w:rsidR="00820C45">
        <w:rPr>
          <w:lang w:val="en-US"/>
        </w:rPr>
        <w:t xml:space="preserve"> </w:t>
      </w:r>
      <w:proofErr w:type="spellStart"/>
      <w:r w:rsidR="00820C45">
        <w:rPr>
          <w:lang w:val="en-US"/>
        </w:rPr>
        <w:t>dužine</w:t>
      </w:r>
      <w:proofErr w:type="spellEnd"/>
      <w:r w:rsidR="00820C45">
        <w:rPr>
          <w:lang w:val="en-US"/>
        </w:rPr>
        <w:t xml:space="preserve"> </w:t>
      </w:r>
      <w:proofErr w:type="spellStart"/>
      <w:r w:rsidR="00820C45">
        <w:rPr>
          <w:lang w:val="en-US"/>
        </w:rPr>
        <w:t>sekvence</w:t>
      </w:r>
      <w:proofErr w:type="spellEnd"/>
      <w:r w:rsidR="00820C45">
        <w:rPr>
          <w:lang w:val="en-US"/>
        </w:rPr>
        <w:t xml:space="preserve"> </w:t>
      </w:r>
      <w:proofErr w:type="spellStart"/>
      <w:r w:rsidR="00820C45">
        <w:rPr>
          <w:lang w:val="en-US"/>
        </w:rPr>
        <w:t>počev</w:t>
      </w:r>
      <w:proofErr w:type="spellEnd"/>
      <w:r w:rsidR="00820C45">
        <w:rPr>
          <w:lang w:val="en-US"/>
        </w:rPr>
        <w:t xml:space="preserve"> od 1 pa do </w:t>
      </w:r>
      <w:proofErr w:type="spellStart"/>
      <w:r w:rsidR="00820C45">
        <w:rPr>
          <w:lang w:val="en-US"/>
        </w:rPr>
        <w:t>unetog</w:t>
      </w:r>
      <w:proofErr w:type="spellEnd"/>
      <w:r w:rsidR="00820C45">
        <w:rPr>
          <w:lang w:val="en-US"/>
        </w:rPr>
        <w:t xml:space="preserve"> </w:t>
      </w:r>
      <w:proofErr w:type="spellStart"/>
      <w:r w:rsidR="00820C45">
        <w:rPr>
          <w:lang w:val="en-US"/>
        </w:rPr>
        <w:t>ulaznog</w:t>
      </w:r>
      <w:proofErr w:type="spellEnd"/>
      <w:r w:rsidR="00820C45">
        <w:rPr>
          <w:lang w:val="en-US"/>
        </w:rPr>
        <w:t xml:space="preserve"> </w:t>
      </w:r>
      <w:proofErr w:type="spellStart"/>
      <w:r w:rsidR="00820C45">
        <w:rPr>
          <w:lang w:val="en-US"/>
        </w:rPr>
        <w:t>podatka</w:t>
      </w:r>
      <w:proofErr w:type="spellEnd"/>
      <w:r w:rsidR="00820C45">
        <w:rPr>
          <w:lang w:val="en-US"/>
        </w:rPr>
        <w:t xml:space="preserve">. </w:t>
      </w:r>
      <w:proofErr w:type="spellStart"/>
      <w:r w:rsidR="00820C45">
        <w:rPr>
          <w:lang w:val="en-US"/>
        </w:rPr>
        <w:t>Zbog</w:t>
      </w:r>
      <w:proofErr w:type="spellEnd"/>
      <w:r w:rsidR="00820C45">
        <w:rPr>
          <w:lang w:val="en-US"/>
        </w:rPr>
        <w:t xml:space="preserve"> </w:t>
      </w:r>
      <w:proofErr w:type="spellStart"/>
      <w:r w:rsidR="00820C45">
        <w:rPr>
          <w:lang w:val="en-US"/>
        </w:rPr>
        <w:t>velikog</w:t>
      </w:r>
      <w:proofErr w:type="spellEnd"/>
      <w:r w:rsidR="00820C45">
        <w:rPr>
          <w:lang w:val="en-US"/>
        </w:rPr>
        <w:t xml:space="preserve"> </w:t>
      </w:r>
      <w:proofErr w:type="spellStart"/>
      <w:r w:rsidR="00820C45">
        <w:rPr>
          <w:lang w:val="en-US"/>
        </w:rPr>
        <w:t>broja</w:t>
      </w:r>
      <w:proofErr w:type="spellEnd"/>
      <w:r w:rsidR="00820C45">
        <w:rPr>
          <w:lang w:val="en-US"/>
        </w:rPr>
        <w:t xml:space="preserve"> </w:t>
      </w:r>
      <w:proofErr w:type="spellStart"/>
      <w:r w:rsidR="00820C45">
        <w:rPr>
          <w:lang w:val="en-US"/>
        </w:rPr>
        <w:t>generisanja</w:t>
      </w:r>
      <w:proofErr w:type="spellEnd"/>
      <w:r w:rsidR="00820C45">
        <w:rPr>
          <w:lang w:val="en-US"/>
        </w:rPr>
        <w:t xml:space="preserve"> Halton </w:t>
      </w:r>
      <w:proofErr w:type="spellStart"/>
      <w:r w:rsidR="00820C45">
        <w:rPr>
          <w:lang w:val="en-US"/>
        </w:rPr>
        <w:t>sekvence</w:t>
      </w:r>
      <w:proofErr w:type="spellEnd"/>
      <w:r w:rsidR="00820C45">
        <w:rPr>
          <w:lang w:val="en-US"/>
        </w:rPr>
        <w:t xml:space="preserve"> za </w:t>
      </w:r>
      <w:proofErr w:type="spellStart"/>
      <w:r w:rsidR="00820C45">
        <w:rPr>
          <w:lang w:val="en-US"/>
        </w:rPr>
        <w:t>manje</w:t>
      </w:r>
      <w:proofErr w:type="spellEnd"/>
      <w:r w:rsidR="00820C45">
        <w:rPr>
          <w:lang w:val="en-US"/>
        </w:rPr>
        <w:t xml:space="preserve"> </w:t>
      </w:r>
      <w:proofErr w:type="spellStart"/>
      <w:r w:rsidR="00820C45">
        <w:rPr>
          <w:lang w:val="en-US"/>
        </w:rPr>
        <w:t>dužine</w:t>
      </w:r>
      <w:proofErr w:type="spellEnd"/>
      <w:r w:rsidR="00820C45">
        <w:rPr>
          <w:lang w:val="en-US"/>
        </w:rPr>
        <w:t xml:space="preserve"> </w:t>
      </w:r>
      <w:proofErr w:type="spellStart"/>
      <w:r w:rsidR="00820C45">
        <w:rPr>
          <w:lang w:val="en-US"/>
        </w:rPr>
        <w:t>sekvence</w:t>
      </w:r>
      <w:proofErr w:type="spellEnd"/>
      <w:r w:rsidR="00820C45">
        <w:rPr>
          <w:lang w:val="en-US"/>
        </w:rPr>
        <w:t xml:space="preserve">, </w:t>
      </w:r>
      <w:proofErr w:type="spellStart"/>
      <w:r w:rsidR="00820C45">
        <w:rPr>
          <w:lang w:val="en-US"/>
        </w:rPr>
        <w:t>režijski</w:t>
      </w:r>
      <w:proofErr w:type="spellEnd"/>
      <w:r w:rsidR="00820C45">
        <w:rPr>
          <w:lang w:val="en-US"/>
        </w:rPr>
        <w:t xml:space="preserve"> </w:t>
      </w:r>
      <w:proofErr w:type="spellStart"/>
      <w:r w:rsidR="00820C45">
        <w:rPr>
          <w:lang w:val="en-US"/>
        </w:rPr>
        <w:t>trošak</w:t>
      </w:r>
      <w:proofErr w:type="spellEnd"/>
      <w:r w:rsidR="00820C45">
        <w:rPr>
          <w:lang w:val="en-US"/>
        </w:rPr>
        <w:t xml:space="preserve"> MPI </w:t>
      </w:r>
      <w:proofErr w:type="spellStart"/>
      <w:r w:rsidR="00820C45">
        <w:rPr>
          <w:lang w:val="en-US"/>
        </w:rPr>
        <w:t>poziva</w:t>
      </w:r>
      <w:proofErr w:type="spellEnd"/>
      <w:r w:rsidR="00820C45">
        <w:rPr>
          <w:lang w:val="en-US"/>
        </w:rPr>
        <w:t xml:space="preserve"> </w:t>
      </w:r>
      <w:proofErr w:type="spellStart"/>
      <w:r w:rsidR="00820C45">
        <w:rPr>
          <w:lang w:val="en-US"/>
        </w:rPr>
        <w:t>višestruko</w:t>
      </w:r>
      <w:proofErr w:type="spellEnd"/>
      <w:r w:rsidR="00820C45">
        <w:rPr>
          <w:lang w:val="en-US"/>
        </w:rPr>
        <w:t xml:space="preserve"> </w:t>
      </w:r>
      <w:proofErr w:type="spellStart"/>
      <w:r w:rsidR="00820C45">
        <w:rPr>
          <w:lang w:val="en-US"/>
        </w:rPr>
        <w:t>negativno</w:t>
      </w:r>
      <w:proofErr w:type="spellEnd"/>
      <w:r w:rsidR="00820C45">
        <w:rPr>
          <w:lang w:val="en-US"/>
        </w:rPr>
        <w:t xml:space="preserve"> </w:t>
      </w:r>
      <w:proofErr w:type="spellStart"/>
      <w:r w:rsidR="00820C45">
        <w:rPr>
          <w:lang w:val="en-US"/>
        </w:rPr>
        <w:t>utiče</w:t>
      </w:r>
      <w:proofErr w:type="spellEnd"/>
      <w:r w:rsidR="00820C45">
        <w:rPr>
          <w:lang w:val="en-US"/>
        </w:rPr>
        <w:t xml:space="preserve"> </w:t>
      </w:r>
      <w:proofErr w:type="spellStart"/>
      <w:r w:rsidR="00820C45">
        <w:rPr>
          <w:lang w:val="en-US"/>
        </w:rPr>
        <w:t>na</w:t>
      </w:r>
      <w:proofErr w:type="spellEnd"/>
      <w:r w:rsidR="00820C45">
        <w:rPr>
          <w:lang w:val="en-US"/>
        </w:rPr>
        <w:t xml:space="preserve"> </w:t>
      </w:r>
      <w:proofErr w:type="spellStart"/>
      <w:r w:rsidR="00820C45">
        <w:rPr>
          <w:lang w:val="en-US"/>
        </w:rPr>
        <w:t>ubrzanje</w:t>
      </w:r>
      <w:proofErr w:type="spellEnd"/>
      <w:r w:rsidR="00820C45">
        <w:rPr>
          <w:lang w:val="en-US"/>
        </w:rPr>
        <w:t xml:space="preserve"> </w:t>
      </w:r>
      <w:proofErr w:type="spellStart"/>
      <w:r w:rsidR="00820C45">
        <w:rPr>
          <w:lang w:val="en-US"/>
        </w:rPr>
        <w:t>paralelne</w:t>
      </w:r>
      <w:proofErr w:type="spellEnd"/>
      <w:r w:rsidR="00820C45">
        <w:rPr>
          <w:lang w:val="en-US"/>
        </w:rPr>
        <w:t xml:space="preserve"> </w:t>
      </w:r>
      <w:proofErr w:type="spellStart"/>
      <w:r w:rsidR="00820C45">
        <w:rPr>
          <w:lang w:val="en-US"/>
        </w:rPr>
        <w:t>implementacije</w:t>
      </w:r>
      <w:proofErr w:type="spellEnd"/>
      <w:r w:rsidR="00820C45">
        <w:rPr>
          <w:lang w:val="en-US"/>
        </w:rPr>
        <w:t xml:space="preserve"> </w:t>
      </w:r>
      <w:proofErr w:type="spellStart"/>
      <w:r w:rsidR="00820C45">
        <w:rPr>
          <w:lang w:val="en-US"/>
        </w:rPr>
        <w:t>programa</w:t>
      </w:r>
      <w:proofErr w:type="spellEnd"/>
      <w:r w:rsidR="00820C45">
        <w:rPr>
          <w:lang w:val="en-US"/>
        </w:rPr>
        <w:t>.</w:t>
      </w:r>
      <w:r w:rsidR="00D82802">
        <w:rPr>
          <w:lang w:val="en-US"/>
        </w:rPr>
        <w:t xml:space="preserve"> </w:t>
      </w:r>
      <w:proofErr w:type="spellStart"/>
      <w:r w:rsidR="00D82802">
        <w:rPr>
          <w:lang w:val="en-US"/>
        </w:rPr>
        <w:t>Jedno</w:t>
      </w:r>
      <w:proofErr w:type="spellEnd"/>
      <w:r w:rsidR="00D82802">
        <w:rPr>
          <w:lang w:val="en-US"/>
        </w:rPr>
        <w:t xml:space="preserve"> od </w:t>
      </w:r>
      <w:proofErr w:type="spellStart"/>
      <w:r w:rsidR="00D82802">
        <w:rPr>
          <w:lang w:val="en-US"/>
        </w:rPr>
        <w:t>potencijalnih</w:t>
      </w:r>
      <w:proofErr w:type="spellEnd"/>
      <w:r w:rsidR="00D82802">
        <w:rPr>
          <w:lang w:val="en-US"/>
        </w:rPr>
        <w:t xml:space="preserve"> </w:t>
      </w:r>
      <w:proofErr w:type="spellStart"/>
      <w:r w:rsidR="00D82802">
        <w:rPr>
          <w:lang w:val="en-US"/>
        </w:rPr>
        <w:t>rešenja</w:t>
      </w:r>
      <w:proofErr w:type="spellEnd"/>
      <w:r w:rsidR="00D82802">
        <w:rPr>
          <w:lang w:val="en-US"/>
        </w:rPr>
        <w:t xml:space="preserve"> </w:t>
      </w:r>
      <w:proofErr w:type="spellStart"/>
      <w:r w:rsidR="00D82802">
        <w:rPr>
          <w:lang w:val="en-US"/>
        </w:rPr>
        <w:t>ovog</w:t>
      </w:r>
      <w:proofErr w:type="spellEnd"/>
      <w:r w:rsidR="00D82802">
        <w:rPr>
          <w:lang w:val="en-US"/>
        </w:rPr>
        <w:t xml:space="preserve"> </w:t>
      </w:r>
      <w:proofErr w:type="spellStart"/>
      <w:r w:rsidR="00D82802">
        <w:rPr>
          <w:lang w:val="en-US"/>
        </w:rPr>
        <w:t>problema</w:t>
      </w:r>
      <w:proofErr w:type="spellEnd"/>
      <w:r w:rsidR="00D82802">
        <w:rPr>
          <w:lang w:val="en-US"/>
        </w:rPr>
        <w:t xml:space="preserve"> </w:t>
      </w:r>
      <w:r w:rsidR="00B518C1">
        <w:rPr>
          <w:lang w:val="en-US"/>
        </w:rPr>
        <w:t xml:space="preserve">bi </w:t>
      </w:r>
      <w:proofErr w:type="spellStart"/>
      <w:r w:rsidR="00B518C1">
        <w:rPr>
          <w:lang w:val="en-US"/>
        </w:rPr>
        <w:t>bilo</w:t>
      </w:r>
      <w:proofErr w:type="spellEnd"/>
      <w:r w:rsidR="00D82802">
        <w:rPr>
          <w:lang w:val="en-US"/>
        </w:rPr>
        <w:t xml:space="preserve"> da </w:t>
      </w:r>
      <w:proofErr w:type="spellStart"/>
      <w:r w:rsidR="00B518C1">
        <w:rPr>
          <w:lang w:val="en-US"/>
        </w:rPr>
        <w:t>generisanje</w:t>
      </w:r>
      <w:proofErr w:type="spellEnd"/>
      <w:r w:rsidR="00B518C1">
        <w:rPr>
          <w:lang w:val="en-US"/>
        </w:rPr>
        <w:t xml:space="preserve"> </w:t>
      </w:r>
      <w:proofErr w:type="spellStart"/>
      <w:r w:rsidR="00B518C1">
        <w:rPr>
          <w:lang w:val="en-US"/>
        </w:rPr>
        <w:t>sekvenci</w:t>
      </w:r>
      <w:proofErr w:type="spellEnd"/>
      <w:r w:rsidR="00B518C1">
        <w:rPr>
          <w:lang w:val="en-US"/>
        </w:rPr>
        <w:t xml:space="preserve"> </w:t>
      </w:r>
      <w:proofErr w:type="spellStart"/>
      <w:r w:rsidR="00B518C1">
        <w:rPr>
          <w:lang w:val="en-US"/>
        </w:rPr>
        <w:t>manjih</w:t>
      </w:r>
      <w:proofErr w:type="spellEnd"/>
      <w:r w:rsidR="00B518C1">
        <w:rPr>
          <w:lang w:val="en-US"/>
        </w:rPr>
        <w:t xml:space="preserve"> </w:t>
      </w:r>
      <w:proofErr w:type="spellStart"/>
      <w:r w:rsidR="00B518C1">
        <w:rPr>
          <w:lang w:val="en-US"/>
        </w:rPr>
        <w:t>dužina</w:t>
      </w:r>
      <w:proofErr w:type="spellEnd"/>
      <w:r w:rsidR="00B518C1">
        <w:rPr>
          <w:lang w:val="en-US"/>
        </w:rPr>
        <w:t xml:space="preserve"> u </w:t>
      </w:r>
      <w:proofErr w:type="spellStart"/>
      <w:r w:rsidR="00B518C1">
        <w:rPr>
          <w:lang w:val="en-US"/>
        </w:rPr>
        <w:t>pomenutoj</w:t>
      </w:r>
      <w:proofErr w:type="spellEnd"/>
      <w:r w:rsidR="00B518C1">
        <w:rPr>
          <w:lang w:val="en-US"/>
        </w:rPr>
        <w:t xml:space="preserve"> </w:t>
      </w:r>
      <w:proofErr w:type="spellStart"/>
      <w:r w:rsidR="00B518C1">
        <w:rPr>
          <w:lang w:val="en-US"/>
        </w:rPr>
        <w:t>petlji</w:t>
      </w:r>
      <w:proofErr w:type="spellEnd"/>
      <w:r w:rsidR="00B518C1">
        <w:rPr>
          <w:lang w:val="en-US"/>
        </w:rPr>
        <w:t xml:space="preserve"> </w:t>
      </w:r>
      <w:proofErr w:type="spellStart"/>
      <w:r w:rsidR="00B518C1">
        <w:rPr>
          <w:lang w:val="en-US"/>
        </w:rPr>
        <w:t>vrši</w:t>
      </w:r>
      <w:proofErr w:type="spellEnd"/>
      <w:r w:rsidR="00B518C1">
        <w:rPr>
          <w:lang w:val="en-US"/>
        </w:rPr>
        <w:t xml:space="preserve"> </w:t>
      </w:r>
      <w:proofErr w:type="spellStart"/>
      <w:r w:rsidR="00B518C1">
        <w:rPr>
          <w:lang w:val="en-US"/>
        </w:rPr>
        <w:t>samo</w:t>
      </w:r>
      <w:proofErr w:type="spellEnd"/>
      <w:r w:rsidR="00B518C1">
        <w:rPr>
          <w:lang w:val="en-US"/>
        </w:rPr>
        <w:t xml:space="preserve"> </w:t>
      </w:r>
      <w:proofErr w:type="spellStart"/>
      <w:r w:rsidR="00B518C1">
        <w:rPr>
          <w:lang w:val="en-US"/>
        </w:rPr>
        <w:t>jedna</w:t>
      </w:r>
      <w:proofErr w:type="spellEnd"/>
      <w:r w:rsidR="00B518C1">
        <w:rPr>
          <w:lang w:val="en-US"/>
        </w:rPr>
        <w:t xml:space="preserve"> nit, </w:t>
      </w:r>
      <w:proofErr w:type="spellStart"/>
      <w:r w:rsidR="00B518C1">
        <w:rPr>
          <w:lang w:val="en-US"/>
        </w:rPr>
        <w:t>dok</w:t>
      </w:r>
      <w:proofErr w:type="spellEnd"/>
      <w:r w:rsidR="00B518C1">
        <w:rPr>
          <w:lang w:val="en-US"/>
        </w:rPr>
        <w:t xml:space="preserve"> bi se u </w:t>
      </w:r>
      <w:proofErr w:type="spellStart"/>
      <w:r w:rsidR="00B518C1">
        <w:rPr>
          <w:lang w:val="en-US"/>
        </w:rPr>
        <w:t>paraleli</w:t>
      </w:r>
      <w:proofErr w:type="spellEnd"/>
      <w:r w:rsidR="00B518C1">
        <w:rPr>
          <w:lang w:val="en-US"/>
        </w:rPr>
        <w:t xml:space="preserve"> </w:t>
      </w:r>
      <w:proofErr w:type="spellStart"/>
      <w:r w:rsidR="00B518C1">
        <w:rPr>
          <w:lang w:val="en-US"/>
        </w:rPr>
        <w:t>odradilo</w:t>
      </w:r>
      <w:proofErr w:type="spellEnd"/>
      <w:r w:rsidR="00B518C1">
        <w:rPr>
          <w:lang w:val="en-US"/>
        </w:rPr>
        <w:t xml:space="preserve"> </w:t>
      </w:r>
      <w:proofErr w:type="spellStart"/>
      <w:r w:rsidR="00B518C1">
        <w:rPr>
          <w:lang w:val="en-US"/>
        </w:rPr>
        <w:t>poslednje</w:t>
      </w:r>
      <w:proofErr w:type="spellEnd"/>
      <w:r w:rsidR="00B518C1">
        <w:rPr>
          <w:lang w:val="en-US"/>
        </w:rPr>
        <w:t xml:space="preserve"> </w:t>
      </w:r>
      <w:proofErr w:type="spellStart"/>
      <w:r w:rsidR="00B518C1">
        <w:rPr>
          <w:lang w:val="en-US"/>
        </w:rPr>
        <w:t>generisanje</w:t>
      </w:r>
      <w:proofErr w:type="spellEnd"/>
      <w:r w:rsidR="00B518C1">
        <w:rPr>
          <w:lang w:val="en-US"/>
        </w:rPr>
        <w:t xml:space="preserve"> Halton </w:t>
      </w:r>
      <w:proofErr w:type="spellStart"/>
      <w:r w:rsidR="00B518C1">
        <w:rPr>
          <w:lang w:val="en-US"/>
        </w:rPr>
        <w:t>sekvence</w:t>
      </w:r>
      <w:proofErr w:type="spellEnd"/>
      <w:r w:rsidR="00B518C1">
        <w:rPr>
          <w:lang w:val="en-US"/>
        </w:rPr>
        <w:t>.</w:t>
      </w:r>
    </w:p>
    <w:p w14:paraId="339B925D" w14:textId="77777777" w:rsidR="00605960" w:rsidRDefault="00605960">
      <w:pPr>
        <w:rPr>
          <w:lang w:val="sr-Latn-CS"/>
        </w:rPr>
      </w:pPr>
      <w:r>
        <w:br w:type="page"/>
      </w:r>
    </w:p>
    <w:p w14:paraId="724AC742" w14:textId="722894BB" w:rsidR="00605960" w:rsidRPr="00E7161C" w:rsidRDefault="00605960" w:rsidP="00605960">
      <w:pPr>
        <w:pStyle w:val="Inivonaslova-Poglavlje"/>
      </w:pPr>
      <w:bookmarkStart w:id="23" w:name="_Toc167118818"/>
      <w:r>
        <w:rPr>
          <w:lang w:val="sr-Latn-RS"/>
        </w:rPr>
        <w:lastRenderedPageBreak/>
        <w:t>Problem 3 – N Body Problem</w:t>
      </w:r>
      <w:bookmarkEnd w:id="23"/>
    </w:p>
    <w:p w14:paraId="39CB2823" w14:textId="77777777" w:rsidR="00605960" w:rsidRDefault="00605960" w:rsidP="00605960">
      <w:pPr>
        <w:pStyle w:val="IInivonaslova-Potpoglavlje"/>
      </w:pPr>
      <w:bookmarkStart w:id="24" w:name="_Toc167118819"/>
      <w:r>
        <w:t>Tekst problema</w:t>
      </w:r>
      <w:bookmarkEnd w:id="24"/>
    </w:p>
    <w:p w14:paraId="41CF959D" w14:textId="4A20EB5F" w:rsidR="00605960" w:rsidRPr="00677498" w:rsidRDefault="00605960" w:rsidP="00605960">
      <w:pPr>
        <w:pStyle w:val="IIInivonaslova-Odeljak"/>
      </w:pPr>
      <w:bookmarkStart w:id="25" w:name="_Toc167118820"/>
      <w:r>
        <w:t xml:space="preserve">Zadatak </w:t>
      </w:r>
      <w:r w:rsidR="00E43E7E">
        <w:t>3</w:t>
      </w:r>
      <w:bookmarkEnd w:id="25"/>
    </w:p>
    <w:p w14:paraId="7F057C6E" w14:textId="1CC150A1" w:rsidR="005147BD" w:rsidRDefault="005147BD" w:rsidP="00FE234C">
      <w:pPr>
        <w:pStyle w:val="Osnovnitekst"/>
      </w:pPr>
      <w:r>
        <w:t>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w:t>
      </w:r>
      <w:r w:rsidR="00FE234C">
        <w:t xml:space="preserve"> </w:t>
      </w:r>
      <w:r>
        <w:t>bliska nuli, izračunata gravitaciona sila postaje izuzetno velika – teži beskonačnosti).</w:t>
      </w:r>
    </w:p>
    <w:p w14:paraId="2E96217C" w14:textId="53BC98B9" w:rsidR="005147BD" w:rsidRDefault="005147BD" w:rsidP="00FE234C">
      <w:pPr>
        <w:pStyle w:val="Osnovnitekst"/>
      </w:pPr>
      <w:r>
        <w:t xml:space="preserve">Program se nalazi u datoteci direktorijumu </w:t>
      </w:r>
      <w:r w:rsidRPr="005677D1">
        <w:rPr>
          <w:b/>
        </w:rPr>
        <w:t>nbodymini</w:t>
      </w:r>
      <w:r>
        <w:t xml:space="preserve"> u arhivi koja je priložena uz ovaj dokument.</w:t>
      </w:r>
      <w:r w:rsidR="00FE234C">
        <w:t xml:space="preserve"> </w:t>
      </w:r>
      <w:r>
        <w:t xml:space="preserve">Program koji treba paralelizovati nalazi se u datoteci </w:t>
      </w:r>
      <w:r w:rsidRPr="005677D1">
        <w:rPr>
          <w:b/>
        </w:rPr>
        <w:t>nbody.c</w:t>
      </w:r>
      <w:r>
        <w:t>. Pored samog izračunavanja, program</w:t>
      </w:r>
      <w:r w:rsidR="00FE234C">
        <w:t xml:space="preserve"> </w:t>
      </w:r>
      <w:r>
        <w:t>čuva rezultate svake iteracije u zasebnim datotekama (za svako telo se čuvaju pozicije i brzine), dok</w:t>
      </w:r>
      <w:r w:rsidR="00FE234C">
        <w:t xml:space="preserve"> </w:t>
      </w:r>
      <w:r>
        <w:t xml:space="preserve">kod </w:t>
      </w:r>
      <w:r w:rsidRPr="005677D1">
        <w:rPr>
          <w:b/>
        </w:rPr>
        <w:t>show_nbody.py</w:t>
      </w:r>
      <w:r>
        <w:t xml:space="preserve"> kreira gif same simulacije.</w:t>
      </w:r>
    </w:p>
    <w:p w14:paraId="702E90C4" w14:textId="507F94AE" w:rsidR="00605960" w:rsidRDefault="005147BD" w:rsidP="00FE234C">
      <w:pPr>
        <w:pStyle w:val="Osnovnitekst"/>
      </w:pPr>
      <w:r>
        <w:t>Skripta run pokreće simulaciju za različite parametre, i nakon toga, za određene</w:t>
      </w:r>
      <w:r w:rsidR="00FE234C">
        <w:t xml:space="preserve"> </w:t>
      </w:r>
      <w:r>
        <w:t>simulacije poziva python kod koji kreira gifove.</w:t>
      </w:r>
    </w:p>
    <w:p w14:paraId="3C8BC9E9" w14:textId="136E41F7" w:rsidR="00C95366" w:rsidRDefault="00C95366" w:rsidP="00C95366">
      <w:pPr>
        <w:pStyle w:val="IIInivonaslova-Odeljak"/>
      </w:pPr>
      <w:bookmarkStart w:id="26" w:name="_Toc167118821"/>
      <w:r>
        <w:t>Zadatak 4</w:t>
      </w:r>
      <w:bookmarkEnd w:id="26"/>
    </w:p>
    <w:p w14:paraId="6BDBF63A" w14:textId="43DF4BDF" w:rsidR="001F3548" w:rsidRDefault="001F3548" w:rsidP="001F3548">
      <w:pPr>
        <w:pStyle w:val="Osnovnitekst"/>
      </w:pPr>
      <w:r>
        <w:t>Prethodni program paralelizovati korišćenjem manager - worker modela. Proces gospodar (master) treba da učita neophodne podatke, generiše poslove, deli posao ostalim procesima i ispiše na kraju dobijeni rezultat. U svakom koraku obrade, proces gospodar šalje procesu radniku na obradu jednu jedinicu posla čiji veličinu treba pažljivo odabrati. Proces radnik prima podatke, vrši obradu, vraća rezultat, signalizira gospodaru kada je spreman da primi sledeći posao i ponavlja opisani postupak dok ne dobije signal da prekine sa radom. Veličinu jedne jedinice posla prilagoditi karakteristikama programa. Ukoliko je moguće, koristiti rutine za neblokirajuću komunikaciju za razmenu poruka.</w:t>
      </w:r>
    </w:p>
    <w:p w14:paraId="58A94C19" w14:textId="702751FF" w:rsidR="001F3548" w:rsidRPr="001F3548" w:rsidRDefault="001F3548" w:rsidP="001F3548">
      <w:pPr>
        <w:pStyle w:val="Osnovnitekst"/>
      </w:pPr>
      <w:r>
        <w:t>Skripta run pokreće simulaciju za različite parametre, i nakon toga, za određene simulacije poziva python kod koji kreira gifove.</w:t>
      </w:r>
    </w:p>
    <w:p w14:paraId="4574B0E7" w14:textId="77777777" w:rsidR="00605960" w:rsidRDefault="00605960" w:rsidP="00605960">
      <w:pPr>
        <w:pStyle w:val="IInivonaslova-Potpoglavlje"/>
      </w:pPr>
      <w:bookmarkStart w:id="27" w:name="_Toc167118822"/>
      <w:r>
        <w:lastRenderedPageBreak/>
        <w:t>Delovi koje treba paralelizovati</w:t>
      </w:r>
      <w:bookmarkEnd w:id="27"/>
    </w:p>
    <w:p w14:paraId="28B377F1" w14:textId="77777777" w:rsidR="00605960" w:rsidRDefault="00605960" w:rsidP="00605960">
      <w:pPr>
        <w:pStyle w:val="IIInivonaslova-Odeljak"/>
      </w:pPr>
      <w:bookmarkStart w:id="28" w:name="_Toc167118823"/>
      <w:r>
        <w:t>Diskusija</w:t>
      </w:r>
      <w:bookmarkEnd w:id="28"/>
      <w:r>
        <w:t xml:space="preserve"> </w:t>
      </w:r>
    </w:p>
    <w:p w14:paraId="080D3338" w14:textId="311C44FE" w:rsidR="00605960" w:rsidRDefault="00A75D09" w:rsidP="00F705C6">
      <w:pPr>
        <w:pStyle w:val="Osnovnitekst"/>
      </w:pPr>
      <w:r>
        <w:t xml:space="preserve">N Body Problem </w:t>
      </w:r>
      <w:r w:rsidR="0025127E">
        <w:t xml:space="preserve">u svakoj iteraciji glavne petlje u main funkciji </w:t>
      </w:r>
      <w:r w:rsidR="00F705C6">
        <w:t>ažurira</w:t>
      </w:r>
      <w:r w:rsidR="00A60B47">
        <w:t xml:space="preserve"> brzine tela na osnovu</w:t>
      </w:r>
      <w:r w:rsidR="00F705C6">
        <w:t xml:space="preserve"> njihovog položaja u odnosu na druga tela. Zatim, položaji i brzine se sačuvaju u </w:t>
      </w:r>
      <w:r w:rsidR="0089161D">
        <w:t>.csv fajl, nakon čega se ažuriraju položaji tela za narednu iteraciju.</w:t>
      </w:r>
      <w:r w:rsidR="00FD62B8">
        <w:t xml:space="preserve"> </w:t>
      </w:r>
      <w:r w:rsidR="001047B2">
        <w:t>Zbog zavisnosti po podacima između iteracija koje je potrebno zabeležiti, nije moguće</w:t>
      </w:r>
      <w:r w:rsidR="00CB7B34">
        <w:t xml:space="preserve"> raspodeliti iteracije simulacije po nitima. </w:t>
      </w:r>
      <w:r w:rsidR="00BC6486">
        <w:t>Dodatan problem su upisi u fajlove u svakoj iteraciji simulacije, koje nije moguće paralelizovati.</w:t>
      </w:r>
      <w:r w:rsidR="00A60B47">
        <w:t xml:space="preserve"> </w:t>
      </w:r>
      <w:r w:rsidR="00AB20D2">
        <w:t>Sa druge strane, moguće je raspodeliti ažuriranje brzine i položaja tela između niti</w:t>
      </w:r>
      <w:r w:rsidR="009C189B">
        <w:t>, tako da svaka nit dobije svoju grupu tela sa kojom radi.</w:t>
      </w:r>
    </w:p>
    <w:p w14:paraId="7D729693" w14:textId="4FDC198E" w:rsidR="00605960" w:rsidRDefault="00605960" w:rsidP="00605960">
      <w:pPr>
        <w:pStyle w:val="IIInivonaslova-Odeljak"/>
      </w:pPr>
      <w:bookmarkStart w:id="29" w:name="_Toc167118824"/>
      <w:r>
        <w:t xml:space="preserve">Zadatak </w:t>
      </w:r>
      <w:r w:rsidR="00CF615E">
        <w:t>3</w:t>
      </w:r>
      <w:bookmarkEnd w:id="29"/>
    </w:p>
    <w:p w14:paraId="30077E30" w14:textId="21FA8967" w:rsidR="00FA63AF" w:rsidRPr="00B518C1" w:rsidRDefault="00605960" w:rsidP="00605960">
      <w:pPr>
        <w:pStyle w:val="Osnovnitekst"/>
        <w:rPr>
          <w:lang w:val="sr-Latn-RS"/>
        </w:rPr>
      </w:pPr>
      <w:r>
        <w:t>P</w:t>
      </w:r>
      <w:r w:rsidR="005A3F86">
        <w:t>aralelizam je u ovom zadatku postignut raspodelom ažuriranja brzine i položaja tela između niti, tako da svaka nit dobije svoju grupu tela sa kojom radi.</w:t>
      </w:r>
      <w:r>
        <w:t xml:space="preserve"> </w:t>
      </w:r>
      <w:r w:rsidR="00B518C1">
        <w:t>Komunikacija izme</w:t>
      </w:r>
      <w:r w:rsidR="00B518C1">
        <w:rPr>
          <w:lang w:val="sr-Latn-RS"/>
        </w:rPr>
        <w:t>đu niti je postignuta upotrebom naredbi za kolektivnu komunikaciju.</w:t>
      </w:r>
      <w:r w:rsidR="00D33003">
        <w:rPr>
          <w:lang w:val="sr-Latn-RS"/>
        </w:rPr>
        <w:t xml:space="preserve"> Nakon što svaka nit izvrši ažuriranje brzine ili položaja grupe tela sa kojom radi, tada bi se rezultati razmenili između svih niti pomoću naredbe MPI_Allgather. Da bi se ispravno odredile brzine i položaji svih tela u simulaciji, potrebno je odrediti uticaj svih drugih na posmatrano telo, pa je zato neophodno razmeniti ažurne podatke između svih niti nakon svakog proračuna. </w:t>
      </w:r>
    </w:p>
    <w:p w14:paraId="138B126E" w14:textId="042CE9A1" w:rsidR="00B42296" w:rsidRDefault="00B42296" w:rsidP="00B42296">
      <w:pPr>
        <w:pStyle w:val="IIInivonaslova-Odeljak"/>
      </w:pPr>
      <w:bookmarkStart w:id="30" w:name="_Toc167118825"/>
      <w:r>
        <w:t>Zadatak 4 – manager – worker</w:t>
      </w:r>
      <w:bookmarkEnd w:id="30"/>
    </w:p>
    <w:p w14:paraId="0061AA6F" w14:textId="33D14970" w:rsidR="00D33003" w:rsidRPr="00D33003" w:rsidRDefault="00D33003" w:rsidP="00D33003">
      <w:pPr>
        <w:pStyle w:val="Osnovnitekst"/>
      </w:pPr>
      <w:r>
        <w:t>Umesto upotrebe naredbi za kolektivnu komunikaciju kao u prethodnom zadatku, ovde je iskorišćena implementacija u kojoj postoji glavna nit koja služi isključivo za raspodelu posla, prikupljanje i slanje ažurnih podataka ostalim nitima i za čuvanje rezultata. Zbog toga što Master nit ne učestvuje u proračunima, nije moguće pokrenuti ovaj program samo za jednu nit.</w:t>
      </w:r>
    </w:p>
    <w:p w14:paraId="0EA878BE" w14:textId="77777777" w:rsidR="00B42296" w:rsidRPr="00B42296" w:rsidRDefault="00B42296" w:rsidP="00B42296">
      <w:pPr>
        <w:pStyle w:val="Osnovnitekst"/>
      </w:pPr>
    </w:p>
    <w:p w14:paraId="19F96AB6" w14:textId="281A040F" w:rsidR="00605960" w:rsidRPr="00FA63AF" w:rsidRDefault="00FA63AF" w:rsidP="00FA63AF">
      <w:pPr>
        <w:rPr>
          <w:lang w:val="sr-Latn-CS"/>
        </w:rPr>
      </w:pPr>
      <w:r>
        <w:br w:type="page"/>
      </w:r>
    </w:p>
    <w:p w14:paraId="42F1EB8E" w14:textId="697655D7" w:rsidR="00605960" w:rsidRDefault="00605960" w:rsidP="00605960">
      <w:pPr>
        <w:pStyle w:val="IInivonaslova-Potpoglavlje"/>
      </w:pPr>
      <w:bookmarkStart w:id="31" w:name="_Toc167118826"/>
      <w:r>
        <w:lastRenderedPageBreak/>
        <w:t xml:space="preserve">Rezultati – Zadatak </w:t>
      </w:r>
      <w:r w:rsidR="00CC6B25">
        <w:t>3</w:t>
      </w:r>
      <w:bookmarkEnd w:id="31"/>
    </w:p>
    <w:p w14:paraId="55E675B6" w14:textId="638C05AA" w:rsidR="00605960" w:rsidRDefault="00605960" w:rsidP="00605960">
      <w:pPr>
        <w:pStyle w:val="Osnovnitekst"/>
      </w:pPr>
      <w:r>
        <w:t xml:space="preserve">U okviru ove sekcije su izloženi rezultati paralelizacije koda za izračunavanja </w:t>
      </w:r>
      <w:r w:rsidR="002D5664">
        <w:t>problema n tela</w:t>
      </w:r>
      <w:r>
        <w:t>.</w:t>
      </w:r>
    </w:p>
    <w:p w14:paraId="053E99C4" w14:textId="77777777" w:rsidR="00605960" w:rsidRDefault="00605960" w:rsidP="00605960">
      <w:pPr>
        <w:pStyle w:val="IIInivonaslova-Odeljak"/>
      </w:pPr>
      <w:bookmarkStart w:id="32" w:name="_Toc167118827"/>
      <w:r>
        <w:t>Logovi izvršavanja</w:t>
      </w:r>
      <w:bookmarkEnd w:id="32"/>
    </w:p>
    <w:p w14:paraId="1DD94F75" w14:textId="0E2B42B0" w:rsidR="00CF0F07" w:rsidRDefault="00CF0F07" w:rsidP="00CF0F07">
      <w:pPr>
        <w:pStyle w:val="Osnovnitekst"/>
      </w:pPr>
      <w:r>
        <w:t>Ovde su dati logovi izvršavanja za definisane test primere i različit broj niti.</w:t>
      </w:r>
    </w:p>
    <w:p w14:paraId="12F10017" w14:textId="77777777" w:rsidR="009E42F1" w:rsidRPr="009E42F1" w:rsidRDefault="009E42F1" w:rsidP="009E42F1">
      <w:pPr>
        <w:pStyle w:val="Programskikod"/>
        <w:rPr>
          <w:sz w:val="16"/>
          <w:szCs w:val="16"/>
        </w:rPr>
      </w:pPr>
      <w:r w:rsidRPr="009E42F1">
        <w:rPr>
          <w:sz w:val="16"/>
          <w:szCs w:val="16"/>
        </w:rPr>
        <w:t>Running ./nbody with 30 particles, 100 iterations, and saving to simulation_1 folder</w:t>
      </w:r>
    </w:p>
    <w:p w14:paraId="429D333E" w14:textId="77777777" w:rsidR="009E42F1" w:rsidRPr="009E42F1" w:rsidRDefault="009E42F1" w:rsidP="009E42F1">
      <w:pPr>
        <w:pStyle w:val="Programskikod"/>
        <w:rPr>
          <w:sz w:val="16"/>
          <w:szCs w:val="16"/>
        </w:rPr>
      </w:pPr>
    </w:p>
    <w:p w14:paraId="23C3B6E7" w14:textId="77777777" w:rsidR="009E42F1" w:rsidRPr="009E42F1" w:rsidRDefault="009E42F1" w:rsidP="009E42F1">
      <w:pPr>
        <w:pStyle w:val="Programskikod"/>
        <w:rPr>
          <w:sz w:val="16"/>
          <w:szCs w:val="16"/>
        </w:rPr>
      </w:pPr>
      <w:r w:rsidRPr="009E42F1">
        <w:rPr>
          <w:sz w:val="16"/>
          <w:szCs w:val="16"/>
        </w:rPr>
        <w:t>real    0m0.018s</w:t>
      </w:r>
    </w:p>
    <w:p w14:paraId="264C8C8B" w14:textId="77777777" w:rsidR="009E42F1" w:rsidRPr="009E42F1" w:rsidRDefault="009E42F1" w:rsidP="009E42F1">
      <w:pPr>
        <w:pStyle w:val="Programskikod"/>
        <w:rPr>
          <w:sz w:val="16"/>
          <w:szCs w:val="16"/>
        </w:rPr>
      </w:pPr>
      <w:r w:rsidRPr="009E42F1">
        <w:rPr>
          <w:sz w:val="16"/>
          <w:szCs w:val="16"/>
        </w:rPr>
        <w:t>user    0m0.013s</w:t>
      </w:r>
    </w:p>
    <w:p w14:paraId="61B8750E" w14:textId="77777777" w:rsidR="009E42F1" w:rsidRPr="009E42F1" w:rsidRDefault="009E42F1" w:rsidP="009E42F1">
      <w:pPr>
        <w:pStyle w:val="Programskikod"/>
        <w:rPr>
          <w:sz w:val="16"/>
          <w:szCs w:val="16"/>
        </w:rPr>
      </w:pPr>
      <w:r w:rsidRPr="009E42F1">
        <w:rPr>
          <w:sz w:val="16"/>
          <w:szCs w:val="16"/>
        </w:rPr>
        <w:t>sys     0m0.005s</w:t>
      </w:r>
    </w:p>
    <w:p w14:paraId="7C6F7BA4" w14:textId="77777777" w:rsidR="009E42F1" w:rsidRPr="009E42F1" w:rsidRDefault="009E42F1" w:rsidP="009E42F1">
      <w:pPr>
        <w:pStyle w:val="Programskikod"/>
        <w:rPr>
          <w:sz w:val="16"/>
          <w:szCs w:val="16"/>
        </w:rPr>
      </w:pPr>
    </w:p>
    <w:p w14:paraId="5BE72F73" w14:textId="77777777" w:rsidR="009E42F1" w:rsidRPr="009E42F1" w:rsidRDefault="009E42F1" w:rsidP="009E42F1">
      <w:pPr>
        <w:pStyle w:val="Programskikod"/>
        <w:rPr>
          <w:sz w:val="16"/>
          <w:szCs w:val="16"/>
        </w:rPr>
      </w:pPr>
    </w:p>
    <w:p w14:paraId="4F1425C5" w14:textId="77777777" w:rsidR="009E42F1" w:rsidRPr="009E42F1" w:rsidRDefault="009E42F1" w:rsidP="009E42F1">
      <w:pPr>
        <w:pStyle w:val="Programskikod"/>
        <w:rPr>
          <w:sz w:val="16"/>
          <w:szCs w:val="16"/>
        </w:rPr>
      </w:pPr>
      <w:r w:rsidRPr="009E42F1">
        <w:rPr>
          <w:sz w:val="16"/>
          <w:szCs w:val="16"/>
        </w:rPr>
        <w:t>Running ./nbody with 30 particles, 1000 iterations, and saving to simulation_2 folder</w:t>
      </w:r>
    </w:p>
    <w:p w14:paraId="52F9CBFC" w14:textId="77777777" w:rsidR="009E42F1" w:rsidRPr="009E42F1" w:rsidRDefault="009E42F1" w:rsidP="009E42F1">
      <w:pPr>
        <w:pStyle w:val="Programskikod"/>
        <w:rPr>
          <w:sz w:val="16"/>
          <w:szCs w:val="16"/>
        </w:rPr>
      </w:pPr>
    </w:p>
    <w:p w14:paraId="54135F15" w14:textId="77777777" w:rsidR="009E42F1" w:rsidRPr="009E42F1" w:rsidRDefault="009E42F1" w:rsidP="009E42F1">
      <w:pPr>
        <w:pStyle w:val="Programskikod"/>
        <w:rPr>
          <w:sz w:val="16"/>
          <w:szCs w:val="16"/>
        </w:rPr>
      </w:pPr>
      <w:r w:rsidRPr="009E42F1">
        <w:rPr>
          <w:sz w:val="16"/>
          <w:szCs w:val="16"/>
        </w:rPr>
        <w:t>real    0m0.086s</w:t>
      </w:r>
    </w:p>
    <w:p w14:paraId="06338EFC" w14:textId="77777777" w:rsidR="009E42F1" w:rsidRPr="009E42F1" w:rsidRDefault="009E42F1" w:rsidP="009E42F1">
      <w:pPr>
        <w:pStyle w:val="Programskikod"/>
        <w:rPr>
          <w:sz w:val="16"/>
          <w:szCs w:val="16"/>
        </w:rPr>
      </w:pPr>
      <w:r w:rsidRPr="009E42F1">
        <w:rPr>
          <w:sz w:val="16"/>
          <w:szCs w:val="16"/>
        </w:rPr>
        <w:t>user    0m0.057s</w:t>
      </w:r>
    </w:p>
    <w:p w14:paraId="030111AC" w14:textId="77777777" w:rsidR="009E42F1" w:rsidRPr="009E42F1" w:rsidRDefault="009E42F1" w:rsidP="009E42F1">
      <w:pPr>
        <w:pStyle w:val="Programskikod"/>
        <w:rPr>
          <w:sz w:val="16"/>
          <w:szCs w:val="16"/>
        </w:rPr>
      </w:pPr>
      <w:r w:rsidRPr="009E42F1">
        <w:rPr>
          <w:sz w:val="16"/>
          <w:szCs w:val="16"/>
        </w:rPr>
        <w:t>sys     0m0.029s</w:t>
      </w:r>
    </w:p>
    <w:p w14:paraId="5B0FA8D5" w14:textId="77777777" w:rsidR="009E42F1" w:rsidRPr="009E42F1" w:rsidRDefault="009E42F1" w:rsidP="009E42F1">
      <w:pPr>
        <w:pStyle w:val="Programskikod"/>
        <w:rPr>
          <w:sz w:val="16"/>
          <w:szCs w:val="16"/>
        </w:rPr>
      </w:pPr>
    </w:p>
    <w:p w14:paraId="02CCD9D0" w14:textId="77777777" w:rsidR="009E42F1" w:rsidRPr="009E42F1" w:rsidRDefault="009E42F1" w:rsidP="009E42F1">
      <w:pPr>
        <w:pStyle w:val="Programskikod"/>
        <w:rPr>
          <w:sz w:val="16"/>
          <w:szCs w:val="16"/>
        </w:rPr>
      </w:pPr>
    </w:p>
    <w:p w14:paraId="07CCB04C" w14:textId="77777777" w:rsidR="009E42F1" w:rsidRPr="009E42F1" w:rsidRDefault="009E42F1" w:rsidP="009E42F1">
      <w:pPr>
        <w:pStyle w:val="Programskikod"/>
        <w:rPr>
          <w:sz w:val="16"/>
          <w:szCs w:val="16"/>
        </w:rPr>
      </w:pPr>
      <w:r w:rsidRPr="009E42F1">
        <w:rPr>
          <w:sz w:val="16"/>
          <w:szCs w:val="16"/>
        </w:rPr>
        <w:t>Running ./nbody with 3000 particles, 100 iterations, and saving to simulation_3 folder</w:t>
      </w:r>
    </w:p>
    <w:p w14:paraId="5293FBC6" w14:textId="77777777" w:rsidR="009E42F1" w:rsidRPr="009E42F1" w:rsidRDefault="009E42F1" w:rsidP="009E42F1">
      <w:pPr>
        <w:pStyle w:val="Programskikod"/>
        <w:rPr>
          <w:sz w:val="16"/>
          <w:szCs w:val="16"/>
        </w:rPr>
      </w:pPr>
    </w:p>
    <w:p w14:paraId="122EB330" w14:textId="77777777" w:rsidR="009E42F1" w:rsidRPr="009E42F1" w:rsidRDefault="009E42F1" w:rsidP="009E42F1">
      <w:pPr>
        <w:pStyle w:val="Programskikod"/>
        <w:rPr>
          <w:sz w:val="16"/>
          <w:szCs w:val="16"/>
        </w:rPr>
      </w:pPr>
      <w:r w:rsidRPr="009E42F1">
        <w:rPr>
          <w:sz w:val="16"/>
          <w:szCs w:val="16"/>
        </w:rPr>
        <w:t>real    0m2.409s</w:t>
      </w:r>
    </w:p>
    <w:p w14:paraId="249D01F2" w14:textId="77777777" w:rsidR="009E42F1" w:rsidRPr="009E42F1" w:rsidRDefault="009E42F1" w:rsidP="009E42F1">
      <w:pPr>
        <w:pStyle w:val="Programskikod"/>
        <w:rPr>
          <w:sz w:val="16"/>
          <w:szCs w:val="16"/>
        </w:rPr>
      </w:pPr>
      <w:r w:rsidRPr="009E42F1">
        <w:rPr>
          <w:sz w:val="16"/>
          <w:szCs w:val="16"/>
        </w:rPr>
        <w:t>user    0m2.380s</w:t>
      </w:r>
    </w:p>
    <w:p w14:paraId="36605BA9" w14:textId="77777777" w:rsidR="009E42F1" w:rsidRPr="009E42F1" w:rsidRDefault="009E42F1" w:rsidP="009E42F1">
      <w:pPr>
        <w:pStyle w:val="Programskikod"/>
        <w:rPr>
          <w:sz w:val="16"/>
          <w:szCs w:val="16"/>
        </w:rPr>
      </w:pPr>
      <w:r w:rsidRPr="009E42F1">
        <w:rPr>
          <w:sz w:val="16"/>
          <w:szCs w:val="16"/>
        </w:rPr>
        <w:t>sys     0m0.029s</w:t>
      </w:r>
    </w:p>
    <w:p w14:paraId="29A92575" w14:textId="77777777" w:rsidR="009E42F1" w:rsidRPr="009E42F1" w:rsidRDefault="009E42F1" w:rsidP="009E42F1">
      <w:pPr>
        <w:pStyle w:val="Programskikod"/>
        <w:rPr>
          <w:sz w:val="16"/>
          <w:szCs w:val="16"/>
        </w:rPr>
      </w:pPr>
    </w:p>
    <w:p w14:paraId="590EC2C8" w14:textId="77777777" w:rsidR="009E42F1" w:rsidRPr="009E42F1" w:rsidRDefault="009E42F1" w:rsidP="009E42F1">
      <w:pPr>
        <w:pStyle w:val="Programskikod"/>
        <w:rPr>
          <w:sz w:val="16"/>
          <w:szCs w:val="16"/>
        </w:rPr>
      </w:pPr>
    </w:p>
    <w:p w14:paraId="26536539" w14:textId="77777777" w:rsidR="009E42F1" w:rsidRPr="009E42F1" w:rsidRDefault="009E42F1" w:rsidP="009E42F1">
      <w:pPr>
        <w:pStyle w:val="Programskikod"/>
        <w:rPr>
          <w:sz w:val="16"/>
          <w:szCs w:val="16"/>
        </w:rPr>
      </w:pPr>
      <w:r w:rsidRPr="009E42F1">
        <w:rPr>
          <w:sz w:val="16"/>
          <w:szCs w:val="16"/>
        </w:rPr>
        <w:t>Running ./nbody with 3000 particles, 1000 iterations, and saving to simulation_4 folder</w:t>
      </w:r>
    </w:p>
    <w:p w14:paraId="685F0B21" w14:textId="77777777" w:rsidR="009E42F1" w:rsidRPr="009E42F1" w:rsidRDefault="009E42F1" w:rsidP="009E42F1">
      <w:pPr>
        <w:pStyle w:val="Programskikod"/>
        <w:rPr>
          <w:sz w:val="16"/>
          <w:szCs w:val="16"/>
        </w:rPr>
      </w:pPr>
    </w:p>
    <w:p w14:paraId="213ADF82" w14:textId="77777777" w:rsidR="009E42F1" w:rsidRPr="009E42F1" w:rsidRDefault="009E42F1" w:rsidP="009E42F1">
      <w:pPr>
        <w:pStyle w:val="Programskikod"/>
        <w:rPr>
          <w:sz w:val="16"/>
          <w:szCs w:val="16"/>
        </w:rPr>
      </w:pPr>
      <w:r w:rsidRPr="009E42F1">
        <w:rPr>
          <w:sz w:val="16"/>
          <w:szCs w:val="16"/>
        </w:rPr>
        <w:t>real    0m24.677s</w:t>
      </w:r>
    </w:p>
    <w:p w14:paraId="6A9D54FE" w14:textId="77777777" w:rsidR="009E42F1" w:rsidRPr="009E42F1" w:rsidRDefault="009E42F1" w:rsidP="009E42F1">
      <w:pPr>
        <w:pStyle w:val="Programskikod"/>
        <w:rPr>
          <w:sz w:val="16"/>
          <w:szCs w:val="16"/>
        </w:rPr>
      </w:pPr>
      <w:r w:rsidRPr="009E42F1">
        <w:rPr>
          <w:sz w:val="16"/>
          <w:szCs w:val="16"/>
        </w:rPr>
        <w:t>user    0m24.208s</w:t>
      </w:r>
    </w:p>
    <w:p w14:paraId="2C7F0446" w14:textId="0C158D74" w:rsidR="00204912" w:rsidRDefault="009E42F1" w:rsidP="009E42F1">
      <w:pPr>
        <w:pStyle w:val="Programskikod"/>
        <w:rPr>
          <w:sz w:val="16"/>
          <w:szCs w:val="16"/>
        </w:rPr>
      </w:pPr>
      <w:r>
        <w:rPr>
          <w:sz w:val="16"/>
          <w:szCs w:val="16"/>
        </w:rPr>
        <w:t>sys     0m0.445s</w:t>
      </w:r>
    </w:p>
    <w:p w14:paraId="32A0E516" w14:textId="692279BA" w:rsidR="00315BD6" w:rsidRDefault="00315BD6" w:rsidP="00315BD6">
      <w:pPr>
        <w:pStyle w:val="Caption"/>
        <w:jc w:val="center"/>
        <w:rPr>
          <w:noProof/>
          <w:lang w:val="sr-Latn-RS"/>
        </w:rPr>
      </w:pPr>
      <w:r>
        <w:rPr>
          <w:noProof/>
          <w:lang w:val="sr-Latn-CS"/>
        </w:rPr>
        <w:t>Listing</w:t>
      </w:r>
      <w:r w:rsidR="00472A98">
        <w:rPr>
          <w:noProof/>
          <w:lang w:val="sr-Latn-CS"/>
        </w:rPr>
        <w:t xml:space="preserve"> 1</w:t>
      </w:r>
      <w:r w:rsidRPr="00FD52EC">
        <w:rPr>
          <w:noProof/>
          <w:lang w:val="sr-Latn-CS"/>
        </w:rPr>
        <w:t xml:space="preserve">. </w:t>
      </w:r>
      <w:r w:rsidR="00680898">
        <w:rPr>
          <w:noProof/>
          <w:lang w:val="sr-Latn-CS"/>
        </w:rPr>
        <w:t>NBodyMini: Zadatak 3</w:t>
      </w:r>
      <w:r>
        <w:rPr>
          <w:noProof/>
          <w:lang w:val="sr-Latn-CS"/>
        </w:rPr>
        <w:t>– Sekvencijalno iz</w:t>
      </w:r>
      <w:r w:rsidR="00472A98">
        <w:rPr>
          <w:noProof/>
          <w:lang w:val="sr-Latn-RS"/>
        </w:rPr>
        <w:t>vršavanje</w:t>
      </w:r>
    </w:p>
    <w:p w14:paraId="34008E05" w14:textId="77777777" w:rsidR="00472A98" w:rsidRPr="00472A98" w:rsidRDefault="00472A98" w:rsidP="00472A98">
      <w:pPr>
        <w:rPr>
          <w:lang w:val="sr-Latn-RS"/>
        </w:rPr>
      </w:pPr>
    </w:p>
    <w:p w14:paraId="50DEFC7F" w14:textId="77777777" w:rsidR="00AB0B2E" w:rsidRPr="00AB0B2E" w:rsidRDefault="00AB0B2E" w:rsidP="00AB0B2E">
      <w:pPr>
        <w:pStyle w:val="Programskikod"/>
        <w:rPr>
          <w:sz w:val="16"/>
          <w:szCs w:val="16"/>
        </w:rPr>
      </w:pPr>
      <w:r w:rsidRPr="00AB0B2E">
        <w:rPr>
          <w:sz w:val="16"/>
          <w:szCs w:val="16"/>
        </w:rPr>
        <w:t>Running ./nbody with 30 particles, 100 iterations, and saving to simulation_1 folder</w:t>
      </w:r>
    </w:p>
    <w:p w14:paraId="1589630A" w14:textId="77777777" w:rsidR="00AB0B2E" w:rsidRPr="00AB0B2E" w:rsidRDefault="00AB0B2E" w:rsidP="00AB0B2E">
      <w:pPr>
        <w:pStyle w:val="Programskikod"/>
        <w:rPr>
          <w:sz w:val="16"/>
          <w:szCs w:val="16"/>
        </w:rPr>
      </w:pPr>
    </w:p>
    <w:p w14:paraId="52A9345F" w14:textId="77777777" w:rsidR="00AB0B2E" w:rsidRPr="00AB0B2E" w:rsidRDefault="00AB0B2E" w:rsidP="00AB0B2E">
      <w:pPr>
        <w:pStyle w:val="Programskikod"/>
        <w:rPr>
          <w:sz w:val="16"/>
          <w:szCs w:val="16"/>
        </w:rPr>
      </w:pPr>
      <w:r w:rsidRPr="00AB0B2E">
        <w:rPr>
          <w:sz w:val="16"/>
          <w:szCs w:val="16"/>
        </w:rPr>
        <w:t>real    0m0.348s</w:t>
      </w:r>
    </w:p>
    <w:p w14:paraId="404B1420" w14:textId="77777777" w:rsidR="00AB0B2E" w:rsidRPr="00AB0B2E" w:rsidRDefault="00AB0B2E" w:rsidP="00AB0B2E">
      <w:pPr>
        <w:pStyle w:val="Programskikod"/>
        <w:rPr>
          <w:sz w:val="16"/>
          <w:szCs w:val="16"/>
        </w:rPr>
      </w:pPr>
      <w:r w:rsidRPr="00AB0B2E">
        <w:rPr>
          <w:sz w:val="16"/>
          <w:szCs w:val="16"/>
        </w:rPr>
        <w:t>user    0m0.049s</w:t>
      </w:r>
    </w:p>
    <w:p w14:paraId="1B4FF3E2" w14:textId="77777777" w:rsidR="00AB0B2E" w:rsidRPr="00AB0B2E" w:rsidRDefault="00AB0B2E" w:rsidP="00AB0B2E">
      <w:pPr>
        <w:pStyle w:val="Programskikod"/>
        <w:rPr>
          <w:sz w:val="16"/>
          <w:szCs w:val="16"/>
        </w:rPr>
      </w:pPr>
      <w:r w:rsidRPr="00AB0B2E">
        <w:rPr>
          <w:sz w:val="16"/>
          <w:szCs w:val="16"/>
        </w:rPr>
        <w:t>sys     0m0.069s</w:t>
      </w:r>
    </w:p>
    <w:p w14:paraId="654BD9ED" w14:textId="77777777" w:rsidR="00AB0B2E" w:rsidRPr="00AB0B2E" w:rsidRDefault="00AB0B2E" w:rsidP="00AB0B2E">
      <w:pPr>
        <w:pStyle w:val="Programskikod"/>
        <w:rPr>
          <w:sz w:val="16"/>
          <w:szCs w:val="16"/>
        </w:rPr>
      </w:pPr>
    </w:p>
    <w:p w14:paraId="29F4351C" w14:textId="77777777" w:rsidR="00AB0B2E" w:rsidRPr="00AB0B2E" w:rsidRDefault="00AB0B2E" w:rsidP="00AB0B2E">
      <w:pPr>
        <w:pStyle w:val="Programskikod"/>
        <w:rPr>
          <w:sz w:val="16"/>
          <w:szCs w:val="16"/>
        </w:rPr>
      </w:pPr>
    </w:p>
    <w:p w14:paraId="18A64F1D" w14:textId="77777777" w:rsidR="00AB0B2E" w:rsidRPr="00AB0B2E" w:rsidRDefault="00AB0B2E" w:rsidP="00AB0B2E">
      <w:pPr>
        <w:pStyle w:val="Programskikod"/>
        <w:rPr>
          <w:sz w:val="16"/>
          <w:szCs w:val="16"/>
        </w:rPr>
      </w:pPr>
      <w:r w:rsidRPr="00AB0B2E">
        <w:rPr>
          <w:sz w:val="16"/>
          <w:szCs w:val="16"/>
        </w:rPr>
        <w:t>Running ./nbody with 30 particles, 1000 iterations, and saving to simulation_2 folder</w:t>
      </w:r>
    </w:p>
    <w:p w14:paraId="3F35BA24" w14:textId="77777777" w:rsidR="00AB0B2E" w:rsidRPr="00AB0B2E" w:rsidRDefault="00AB0B2E" w:rsidP="00AB0B2E">
      <w:pPr>
        <w:pStyle w:val="Programskikod"/>
        <w:rPr>
          <w:sz w:val="16"/>
          <w:szCs w:val="16"/>
        </w:rPr>
      </w:pPr>
    </w:p>
    <w:p w14:paraId="0B32D02C" w14:textId="77777777" w:rsidR="00AB0B2E" w:rsidRPr="00AB0B2E" w:rsidRDefault="00AB0B2E" w:rsidP="00AB0B2E">
      <w:pPr>
        <w:pStyle w:val="Programskikod"/>
        <w:rPr>
          <w:sz w:val="16"/>
          <w:szCs w:val="16"/>
        </w:rPr>
      </w:pPr>
      <w:r w:rsidRPr="00AB0B2E">
        <w:rPr>
          <w:sz w:val="16"/>
          <w:szCs w:val="16"/>
        </w:rPr>
        <w:t>real    0m0.394s</w:t>
      </w:r>
    </w:p>
    <w:p w14:paraId="3768DA56" w14:textId="77777777" w:rsidR="00AB0B2E" w:rsidRPr="00AB0B2E" w:rsidRDefault="00AB0B2E" w:rsidP="00AB0B2E">
      <w:pPr>
        <w:pStyle w:val="Programskikod"/>
        <w:rPr>
          <w:sz w:val="16"/>
          <w:szCs w:val="16"/>
        </w:rPr>
      </w:pPr>
      <w:r w:rsidRPr="00AB0B2E">
        <w:rPr>
          <w:sz w:val="16"/>
          <w:szCs w:val="16"/>
        </w:rPr>
        <w:lastRenderedPageBreak/>
        <w:t>user    0m0.058s</w:t>
      </w:r>
    </w:p>
    <w:p w14:paraId="4C8CF17A" w14:textId="77777777" w:rsidR="00AB0B2E" w:rsidRPr="00AB0B2E" w:rsidRDefault="00AB0B2E" w:rsidP="00AB0B2E">
      <w:pPr>
        <w:pStyle w:val="Programskikod"/>
        <w:rPr>
          <w:sz w:val="16"/>
          <w:szCs w:val="16"/>
        </w:rPr>
      </w:pPr>
      <w:r w:rsidRPr="00AB0B2E">
        <w:rPr>
          <w:sz w:val="16"/>
          <w:szCs w:val="16"/>
        </w:rPr>
        <w:t>sys     0m0.107s</w:t>
      </w:r>
    </w:p>
    <w:p w14:paraId="5618C629" w14:textId="77777777" w:rsidR="00AB0B2E" w:rsidRPr="00AB0B2E" w:rsidRDefault="00AB0B2E" w:rsidP="00AB0B2E">
      <w:pPr>
        <w:pStyle w:val="Programskikod"/>
        <w:rPr>
          <w:sz w:val="16"/>
          <w:szCs w:val="16"/>
        </w:rPr>
      </w:pPr>
    </w:p>
    <w:p w14:paraId="0F7701DE" w14:textId="77777777" w:rsidR="00AB0B2E" w:rsidRPr="00AB0B2E" w:rsidRDefault="00AB0B2E" w:rsidP="00AB0B2E">
      <w:pPr>
        <w:pStyle w:val="Programskikod"/>
        <w:rPr>
          <w:sz w:val="16"/>
          <w:szCs w:val="16"/>
        </w:rPr>
      </w:pPr>
    </w:p>
    <w:p w14:paraId="638F557F" w14:textId="77777777" w:rsidR="00AB0B2E" w:rsidRPr="00AB0B2E" w:rsidRDefault="00AB0B2E" w:rsidP="00AB0B2E">
      <w:pPr>
        <w:pStyle w:val="Programskikod"/>
        <w:rPr>
          <w:sz w:val="16"/>
          <w:szCs w:val="16"/>
        </w:rPr>
      </w:pPr>
      <w:r w:rsidRPr="00AB0B2E">
        <w:rPr>
          <w:sz w:val="16"/>
          <w:szCs w:val="16"/>
        </w:rPr>
        <w:t>Running ./nbody with 3000 particles, 100 iterations, and saving to simulation_3 folder</w:t>
      </w:r>
    </w:p>
    <w:p w14:paraId="0CCFDDA7" w14:textId="77777777" w:rsidR="00AB0B2E" w:rsidRPr="00AB0B2E" w:rsidRDefault="00AB0B2E" w:rsidP="00AB0B2E">
      <w:pPr>
        <w:pStyle w:val="Programskikod"/>
        <w:rPr>
          <w:sz w:val="16"/>
          <w:szCs w:val="16"/>
        </w:rPr>
      </w:pPr>
    </w:p>
    <w:p w14:paraId="1D771474" w14:textId="77777777" w:rsidR="00AB0B2E" w:rsidRPr="00AB0B2E" w:rsidRDefault="00AB0B2E" w:rsidP="00AB0B2E">
      <w:pPr>
        <w:pStyle w:val="Programskikod"/>
        <w:rPr>
          <w:sz w:val="16"/>
          <w:szCs w:val="16"/>
        </w:rPr>
      </w:pPr>
      <w:r w:rsidRPr="00AB0B2E">
        <w:rPr>
          <w:sz w:val="16"/>
          <w:szCs w:val="16"/>
        </w:rPr>
        <w:t>real    0m2.750s</w:t>
      </w:r>
    </w:p>
    <w:p w14:paraId="7C58763C" w14:textId="77777777" w:rsidR="00AB0B2E" w:rsidRPr="00AB0B2E" w:rsidRDefault="00AB0B2E" w:rsidP="00AB0B2E">
      <w:pPr>
        <w:pStyle w:val="Programskikod"/>
        <w:rPr>
          <w:sz w:val="16"/>
          <w:szCs w:val="16"/>
        </w:rPr>
      </w:pPr>
      <w:r w:rsidRPr="00AB0B2E">
        <w:rPr>
          <w:sz w:val="16"/>
          <w:szCs w:val="16"/>
        </w:rPr>
        <w:t>user    0m2.395s</w:t>
      </w:r>
    </w:p>
    <w:p w14:paraId="68BCE2AA" w14:textId="77777777" w:rsidR="00AB0B2E" w:rsidRPr="00AB0B2E" w:rsidRDefault="00AB0B2E" w:rsidP="00AB0B2E">
      <w:pPr>
        <w:pStyle w:val="Programskikod"/>
        <w:rPr>
          <w:sz w:val="16"/>
          <w:szCs w:val="16"/>
        </w:rPr>
      </w:pPr>
      <w:r w:rsidRPr="00AB0B2E">
        <w:rPr>
          <w:sz w:val="16"/>
          <w:szCs w:val="16"/>
        </w:rPr>
        <w:t>sys     0m0.127s</w:t>
      </w:r>
    </w:p>
    <w:p w14:paraId="3150922A" w14:textId="77777777" w:rsidR="00AB0B2E" w:rsidRPr="00AB0B2E" w:rsidRDefault="00AB0B2E" w:rsidP="00AB0B2E">
      <w:pPr>
        <w:pStyle w:val="Programskikod"/>
        <w:rPr>
          <w:sz w:val="16"/>
          <w:szCs w:val="16"/>
        </w:rPr>
      </w:pPr>
    </w:p>
    <w:p w14:paraId="7B041924" w14:textId="77777777" w:rsidR="00AB0B2E" w:rsidRPr="00AB0B2E" w:rsidRDefault="00AB0B2E" w:rsidP="00AB0B2E">
      <w:pPr>
        <w:pStyle w:val="Programskikod"/>
        <w:rPr>
          <w:sz w:val="16"/>
          <w:szCs w:val="16"/>
        </w:rPr>
      </w:pPr>
    </w:p>
    <w:p w14:paraId="674569A5" w14:textId="77777777" w:rsidR="00AB0B2E" w:rsidRPr="00AB0B2E" w:rsidRDefault="00AB0B2E" w:rsidP="00AB0B2E">
      <w:pPr>
        <w:pStyle w:val="Programskikod"/>
        <w:rPr>
          <w:sz w:val="16"/>
          <w:szCs w:val="16"/>
        </w:rPr>
      </w:pPr>
      <w:r w:rsidRPr="00AB0B2E">
        <w:rPr>
          <w:sz w:val="16"/>
          <w:szCs w:val="16"/>
        </w:rPr>
        <w:t>Running ./nbody with 3000 particles, 1000 iterations, and saving to simulation_4 folder</w:t>
      </w:r>
    </w:p>
    <w:p w14:paraId="6CF2CA9C" w14:textId="77777777" w:rsidR="00AB0B2E" w:rsidRPr="00AB0B2E" w:rsidRDefault="00AB0B2E" w:rsidP="00AB0B2E">
      <w:pPr>
        <w:pStyle w:val="Programskikod"/>
        <w:rPr>
          <w:sz w:val="16"/>
          <w:szCs w:val="16"/>
        </w:rPr>
      </w:pPr>
    </w:p>
    <w:p w14:paraId="3953C38D" w14:textId="77777777" w:rsidR="00AB0B2E" w:rsidRPr="00AB0B2E" w:rsidRDefault="00AB0B2E" w:rsidP="00AB0B2E">
      <w:pPr>
        <w:pStyle w:val="Programskikod"/>
        <w:rPr>
          <w:sz w:val="16"/>
          <w:szCs w:val="16"/>
        </w:rPr>
      </w:pPr>
      <w:r w:rsidRPr="00AB0B2E">
        <w:rPr>
          <w:sz w:val="16"/>
          <w:szCs w:val="16"/>
        </w:rPr>
        <w:t>real    0m24.784s</w:t>
      </w:r>
    </w:p>
    <w:p w14:paraId="5D81BBE2" w14:textId="77777777" w:rsidR="00AB0B2E" w:rsidRPr="00AB0B2E" w:rsidRDefault="00AB0B2E" w:rsidP="00AB0B2E">
      <w:pPr>
        <w:pStyle w:val="Programskikod"/>
        <w:rPr>
          <w:sz w:val="16"/>
          <w:szCs w:val="16"/>
        </w:rPr>
      </w:pPr>
      <w:r w:rsidRPr="00AB0B2E">
        <w:rPr>
          <w:sz w:val="16"/>
          <w:szCs w:val="16"/>
        </w:rPr>
        <w:t>user    0m24.025s</w:t>
      </w:r>
    </w:p>
    <w:p w14:paraId="25572A35" w14:textId="215DDBCD" w:rsidR="00315BD6" w:rsidRDefault="00AB0B2E" w:rsidP="00AB0B2E">
      <w:pPr>
        <w:pStyle w:val="Programskikod"/>
        <w:rPr>
          <w:sz w:val="16"/>
          <w:szCs w:val="16"/>
        </w:rPr>
      </w:pPr>
      <w:r w:rsidRPr="00AB0B2E">
        <w:rPr>
          <w:sz w:val="16"/>
          <w:szCs w:val="16"/>
        </w:rPr>
        <w:t>sys     0m0.491s</w:t>
      </w:r>
    </w:p>
    <w:p w14:paraId="459BFB54" w14:textId="42279080" w:rsidR="00472A98" w:rsidRDefault="00315BD6" w:rsidP="00A9616F">
      <w:pPr>
        <w:pStyle w:val="Caption"/>
        <w:jc w:val="center"/>
        <w:rPr>
          <w:noProof/>
          <w:lang w:val="sr-Latn-CS"/>
        </w:rPr>
      </w:pPr>
      <w:r>
        <w:rPr>
          <w:noProof/>
          <w:lang w:val="sr-Latn-CS"/>
        </w:rPr>
        <w:t>Listing</w:t>
      </w:r>
      <w:r w:rsidR="00472A98">
        <w:rPr>
          <w:noProof/>
          <w:lang w:val="sr-Latn-CS"/>
        </w:rPr>
        <w:t xml:space="preserve"> 2</w:t>
      </w:r>
      <w:r w:rsidRPr="00FD52EC">
        <w:rPr>
          <w:noProof/>
          <w:lang w:val="sr-Latn-CS"/>
        </w:rPr>
        <w:t xml:space="preserve">. </w:t>
      </w:r>
      <w:r w:rsidR="00680898">
        <w:rPr>
          <w:noProof/>
          <w:lang w:val="sr-Latn-CS"/>
        </w:rPr>
        <w:t>NBodyMini: Zadatak 3</w:t>
      </w:r>
      <w:r w:rsidR="00472A98">
        <w:rPr>
          <w:noProof/>
          <w:lang w:val="sr-Latn-CS"/>
        </w:rPr>
        <w:t xml:space="preserve"> – Izvršavanje za 1 nit</w:t>
      </w:r>
    </w:p>
    <w:p w14:paraId="02DF5618" w14:textId="77777777" w:rsidR="00A9616F" w:rsidRPr="00A9616F" w:rsidRDefault="00A9616F" w:rsidP="00A9616F">
      <w:pPr>
        <w:rPr>
          <w:lang w:val="sr-Latn-CS"/>
        </w:rPr>
      </w:pPr>
    </w:p>
    <w:p w14:paraId="5483C46D" w14:textId="77777777" w:rsidR="00A9616F" w:rsidRPr="00A9616F" w:rsidRDefault="00A9616F" w:rsidP="00A9616F">
      <w:pPr>
        <w:pStyle w:val="Programskikod"/>
        <w:rPr>
          <w:sz w:val="16"/>
          <w:szCs w:val="16"/>
        </w:rPr>
      </w:pPr>
      <w:r w:rsidRPr="00A9616F">
        <w:rPr>
          <w:sz w:val="16"/>
          <w:szCs w:val="16"/>
        </w:rPr>
        <w:t>Running ./nbody with 30 particles, 100 iterations, and saving to simulation_1 folder</w:t>
      </w:r>
    </w:p>
    <w:p w14:paraId="5E13769E" w14:textId="77777777" w:rsidR="00A9616F" w:rsidRPr="00A9616F" w:rsidRDefault="00A9616F" w:rsidP="00A9616F">
      <w:pPr>
        <w:pStyle w:val="Programskikod"/>
        <w:rPr>
          <w:sz w:val="16"/>
          <w:szCs w:val="16"/>
        </w:rPr>
      </w:pPr>
    </w:p>
    <w:p w14:paraId="2BBA7041" w14:textId="77777777" w:rsidR="00A9616F" w:rsidRPr="00A9616F" w:rsidRDefault="00A9616F" w:rsidP="00A9616F">
      <w:pPr>
        <w:pStyle w:val="Programskikod"/>
        <w:rPr>
          <w:sz w:val="16"/>
          <w:szCs w:val="16"/>
        </w:rPr>
      </w:pPr>
      <w:r w:rsidRPr="00A9616F">
        <w:rPr>
          <w:sz w:val="16"/>
          <w:szCs w:val="16"/>
        </w:rPr>
        <w:t>real    0m0.307s</w:t>
      </w:r>
    </w:p>
    <w:p w14:paraId="2A7133D3" w14:textId="77777777" w:rsidR="00A9616F" w:rsidRPr="00A9616F" w:rsidRDefault="00A9616F" w:rsidP="00A9616F">
      <w:pPr>
        <w:pStyle w:val="Programskikod"/>
        <w:rPr>
          <w:sz w:val="16"/>
          <w:szCs w:val="16"/>
        </w:rPr>
      </w:pPr>
      <w:r w:rsidRPr="00A9616F">
        <w:rPr>
          <w:sz w:val="16"/>
          <w:szCs w:val="16"/>
        </w:rPr>
        <w:t>user    0m0.076s</w:t>
      </w:r>
    </w:p>
    <w:p w14:paraId="0201EB9A" w14:textId="1BB13B85" w:rsidR="00A9616F" w:rsidRPr="00A9616F" w:rsidRDefault="00B365A4" w:rsidP="00A9616F">
      <w:pPr>
        <w:pStyle w:val="Programskikod"/>
        <w:rPr>
          <w:sz w:val="16"/>
          <w:szCs w:val="16"/>
        </w:rPr>
      </w:pPr>
      <w:r>
        <w:rPr>
          <w:sz w:val="16"/>
          <w:szCs w:val="16"/>
        </w:rPr>
        <w:t>sys     0m0.085s</w:t>
      </w:r>
    </w:p>
    <w:p w14:paraId="1EB82BBE" w14:textId="77777777" w:rsidR="00A9616F" w:rsidRPr="00A9616F" w:rsidRDefault="00A9616F" w:rsidP="00A9616F">
      <w:pPr>
        <w:pStyle w:val="Programskikod"/>
        <w:rPr>
          <w:sz w:val="16"/>
          <w:szCs w:val="16"/>
        </w:rPr>
      </w:pPr>
    </w:p>
    <w:p w14:paraId="1A72E5BB" w14:textId="77777777" w:rsidR="00A9616F" w:rsidRPr="00A9616F" w:rsidRDefault="00A9616F" w:rsidP="00A9616F">
      <w:pPr>
        <w:pStyle w:val="Programskikod"/>
        <w:rPr>
          <w:sz w:val="16"/>
          <w:szCs w:val="16"/>
        </w:rPr>
      </w:pPr>
      <w:r w:rsidRPr="00A9616F">
        <w:rPr>
          <w:sz w:val="16"/>
          <w:szCs w:val="16"/>
        </w:rPr>
        <w:t>Running ./nbody with 30 particles, 1000 iterations, and saving to simulation_2 folder</w:t>
      </w:r>
    </w:p>
    <w:p w14:paraId="44E3E8E9" w14:textId="77777777" w:rsidR="00A9616F" w:rsidRPr="00A9616F" w:rsidRDefault="00A9616F" w:rsidP="00A9616F">
      <w:pPr>
        <w:pStyle w:val="Programskikod"/>
        <w:rPr>
          <w:sz w:val="16"/>
          <w:szCs w:val="16"/>
        </w:rPr>
      </w:pPr>
    </w:p>
    <w:p w14:paraId="766B1266" w14:textId="77777777" w:rsidR="00A9616F" w:rsidRPr="00A9616F" w:rsidRDefault="00A9616F" w:rsidP="00A9616F">
      <w:pPr>
        <w:pStyle w:val="Programskikod"/>
        <w:rPr>
          <w:sz w:val="16"/>
          <w:szCs w:val="16"/>
        </w:rPr>
      </w:pPr>
      <w:r w:rsidRPr="00A9616F">
        <w:rPr>
          <w:sz w:val="16"/>
          <w:szCs w:val="16"/>
        </w:rPr>
        <w:t>real    0m0.338s</w:t>
      </w:r>
    </w:p>
    <w:p w14:paraId="04ADD882" w14:textId="77777777" w:rsidR="00A9616F" w:rsidRPr="00A9616F" w:rsidRDefault="00A9616F" w:rsidP="00A9616F">
      <w:pPr>
        <w:pStyle w:val="Programskikod"/>
        <w:rPr>
          <w:sz w:val="16"/>
          <w:szCs w:val="16"/>
        </w:rPr>
      </w:pPr>
      <w:r w:rsidRPr="00A9616F">
        <w:rPr>
          <w:sz w:val="16"/>
          <w:szCs w:val="16"/>
        </w:rPr>
        <w:t>user    0m0.120s</w:t>
      </w:r>
    </w:p>
    <w:p w14:paraId="1C5793AC" w14:textId="77777777" w:rsidR="00A9616F" w:rsidRPr="00A9616F" w:rsidRDefault="00A9616F" w:rsidP="00A9616F">
      <w:pPr>
        <w:pStyle w:val="Programskikod"/>
        <w:rPr>
          <w:sz w:val="16"/>
          <w:szCs w:val="16"/>
        </w:rPr>
      </w:pPr>
      <w:r w:rsidRPr="00A9616F">
        <w:rPr>
          <w:sz w:val="16"/>
          <w:szCs w:val="16"/>
        </w:rPr>
        <w:t>sys     0m0.109s</w:t>
      </w:r>
    </w:p>
    <w:p w14:paraId="66C8F9E9" w14:textId="77777777" w:rsidR="00A9616F" w:rsidRPr="00A9616F" w:rsidRDefault="00A9616F" w:rsidP="00A9616F">
      <w:pPr>
        <w:pStyle w:val="Programskikod"/>
        <w:rPr>
          <w:sz w:val="16"/>
          <w:szCs w:val="16"/>
        </w:rPr>
      </w:pPr>
    </w:p>
    <w:p w14:paraId="472843F9" w14:textId="77777777" w:rsidR="00A9616F" w:rsidRPr="00A9616F" w:rsidRDefault="00A9616F" w:rsidP="00A9616F">
      <w:pPr>
        <w:pStyle w:val="Programskikod"/>
        <w:rPr>
          <w:sz w:val="16"/>
          <w:szCs w:val="16"/>
        </w:rPr>
      </w:pPr>
    </w:p>
    <w:p w14:paraId="6EC4899C" w14:textId="77777777" w:rsidR="00A9616F" w:rsidRPr="00A9616F" w:rsidRDefault="00A9616F" w:rsidP="00A9616F">
      <w:pPr>
        <w:pStyle w:val="Programskikod"/>
        <w:rPr>
          <w:sz w:val="16"/>
          <w:szCs w:val="16"/>
        </w:rPr>
      </w:pPr>
      <w:r w:rsidRPr="00A9616F">
        <w:rPr>
          <w:sz w:val="16"/>
          <w:szCs w:val="16"/>
        </w:rPr>
        <w:t>Running ./nbody with 3000 particles, 100 iterations, and saving to simulation_3 folder</w:t>
      </w:r>
    </w:p>
    <w:p w14:paraId="04E023EE" w14:textId="77777777" w:rsidR="00A9616F" w:rsidRPr="00A9616F" w:rsidRDefault="00A9616F" w:rsidP="00A9616F">
      <w:pPr>
        <w:pStyle w:val="Programskikod"/>
        <w:rPr>
          <w:sz w:val="16"/>
          <w:szCs w:val="16"/>
        </w:rPr>
      </w:pPr>
    </w:p>
    <w:p w14:paraId="25CF177C" w14:textId="77777777" w:rsidR="00A9616F" w:rsidRPr="00A9616F" w:rsidRDefault="00A9616F" w:rsidP="00A9616F">
      <w:pPr>
        <w:pStyle w:val="Programskikod"/>
        <w:rPr>
          <w:sz w:val="16"/>
          <w:szCs w:val="16"/>
        </w:rPr>
      </w:pPr>
      <w:r w:rsidRPr="00A9616F">
        <w:rPr>
          <w:sz w:val="16"/>
          <w:szCs w:val="16"/>
        </w:rPr>
        <w:t>real    0m1.856s</w:t>
      </w:r>
    </w:p>
    <w:p w14:paraId="14C4C877" w14:textId="77777777" w:rsidR="00A9616F" w:rsidRPr="00A9616F" w:rsidRDefault="00A9616F" w:rsidP="00A9616F">
      <w:pPr>
        <w:pStyle w:val="Programskikod"/>
        <w:rPr>
          <w:sz w:val="16"/>
          <w:szCs w:val="16"/>
        </w:rPr>
      </w:pPr>
      <w:r w:rsidRPr="00A9616F">
        <w:rPr>
          <w:sz w:val="16"/>
          <w:szCs w:val="16"/>
        </w:rPr>
        <w:t>user    0m3.135s</w:t>
      </w:r>
    </w:p>
    <w:p w14:paraId="5C4B3D98" w14:textId="77777777" w:rsidR="00A9616F" w:rsidRPr="00A9616F" w:rsidRDefault="00A9616F" w:rsidP="00A9616F">
      <w:pPr>
        <w:pStyle w:val="Programskikod"/>
        <w:rPr>
          <w:sz w:val="16"/>
          <w:szCs w:val="16"/>
        </w:rPr>
      </w:pPr>
      <w:r w:rsidRPr="00A9616F">
        <w:rPr>
          <w:sz w:val="16"/>
          <w:szCs w:val="16"/>
        </w:rPr>
        <w:t>sys     0m0.109s</w:t>
      </w:r>
    </w:p>
    <w:p w14:paraId="4D86CB2E" w14:textId="77777777" w:rsidR="00A9616F" w:rsidRPr="00A9616F" w:rsidRDefault="00A9616F" w:rsidP="00A9616F">
      <w:pPr>
        <w:pStyle w:val="Programskikod"/>
        <w:rPr>
          <w:sz w:val="16"/>
          <w:szCs w:val="16"/>
        </w:rPr>
      </w:pPr>
    </w:p>
    <w:p w14:paraId="472D912E" w14:textId="77777777" w:rsidR="00A9616F" w:rsidRPr="00A9616F" w:rsidRDefault="00A9616F" w:rsidP="00A9616F">
      <w:pPr>
        <w:pStyle w:val="Programskikod"/>
        <w:rPr>
          <w:sz w:val="16"/>
          <w:szCs w:val="16"/>
        </w:rPr>
      </w:pPr>
    </w:p>
    <w:p w14:paraId="3A277A03" w14:textId="77777777" w:rsidR="00A9616F" w:rsidRPr="00A9616F" w:rsidRDefault="00A9616F" w:rsidP="00A9616F">
      <w:pPr>
        <w:pStyle w:val="Programskikod"/>
        <w:rPr>
          <w:sz w:val="16"/>
          <w:szCs w:val="16"/>
        </w:rPr>
      </w:pPr>
      <w:r w:rsidRPr="00A9616F">
        <w:rPr>
          <w:sz w:val="16"/>
          <w:szCs w:val="16"/>
        </w:rPr>
        <w:t>Running ./nbody with 3000 particles, 1000 iterations, and saving to simulation_4 folder</w:t>
      </w:r>
    </w:p>
    <w:p w14:paraId="178098F0" w14:textId="77777777" w:rsidR="00A9616F" w:rsidRPr="00A9616F" w:rsidRDefault="00A9616F" w:rsidP="00A9616F">
      <w:pPr>
        <w:pStyle w:val="Programskikod"/>
        <w:rPr>
          <w:sz w:val="16"/>
          <w:szCs w:val="16"/>
        </w:rPr>
      </w:pPr>
    </w:p>
    <w:p w14:paraId="3B77EC7B" w14:textId="77777777" w:rsidR="00A9616F" w:rsidRPr="00A9616F" w:rsidRDefault="00A9616F" w:rsidP="00A9616F">
      <w:pPr>
        <w:pStyle w:val="Programskikod"/>
        <w:rPr>
          <w:sz w:val="16"/>
          <w:szCs w:val="16"/>
        </w:rPr>
      </w:pPr>
      <w:r w:rsidRPr="00A9616F">
        <w:rPr>
          <w:sz w:val="16"/>
          <w:szCs w:val="16"/>
        </w:rPr>
        <w:t>real    0m14.457s</w:t>
      </w:r>
    </w:p>
    <w:p w14:paraId="02B7F47E" w14:textId="77777777" w:rsidR="00A9616F" w:rsidRPr="00A9616F" w:rsidRDefault="00A9616F" w:rsidP="00A9616F">
      <w:pPr>
        <w:pStyle w:val="Programskikod"/>
        <w:rPr>
          <w:sz w:val="16"/>
          <w:szCs w:val="16"/>
        </w:rPr>
      </w:pPr>
      <w:r w:rsidRPr="00A9616F">
        <w:rPr>
          <w:sz w:val="16"/>
          <w:szCs w:val="16"/>
        </w:rPr>
        <w:t>user    0m27.890s</w:t>
      </w:r>
    </w:p>
    <w:p w14:paraId="7B16AECE" w14:textId="67F50DD4" w:rsidR="00315BD6" w:rsidRDefault="00A9616F" w:rsidP="00A9616F">
      <w:pPr>
        <w:pStyle w:val="Programskikod"/>
        <w:rPr>
          <w:sz w:val="16"/>
          <w:szCs w:val="16"/>
        </w:rPr>
      </w:pPr>
      <w:r w:rsidRPr="00A9616F">
        <w:rPr>
          <w:sz w:val="16"/>
          <w:szCs w:val="16"/>
        </w:rPr>
        <w:t>sys     0m0.538s</w:t>
      </w:r>
    </w:p>
    <w:p w14:paraId="70545F49" w14:textId="07136192" w:rsidR="00EA05A1" w:rsidRPr="005C3DB8" w:rsidRDefault="00315BD6" w:rsidP="005C3DB8">
      <w:pPr>
        <w:pStyle w:val="Caption"/>
        <w:ind w:left="2160"/>
        <w:rPr>
          <w:noProof/>
          <w:lang w:val="sr-Latn-CS"/>
        </w:rPr>
      </w:pPr>
      <w:r>
        <w:rPr>
          <w:noProof/>
          <w:lang w:val="sr-Latn-CS"/>
        </w:rPr>
        <w:t>Listing</w:t>
      </w:r>
      <w:r w:rsidR="00EA05A1">
        <w:rPr>
          <w:noProof/>
          <w:lang w:val="sr-Latn-CS"/>
        </w:rPr>
        <w:t xml:space="preserve"> 3</w:t>
      </w:r>
      <w:r w:rsidR="00EA05A1" w:rsidRPr="00FD52EC">
        <w:rPr>
          <w:noProof/>
          <w:lang w:val="sr-Latn-CS"/>
        </w:rPr>
        <w:t xml:space="preserve">. </w:t>
      </w:r>
      <w:r w:rsidR="00680898">
        <w:rPr>
          <w:noProof/>
          <w:lang w:val="sr-Latn-CS"/>
        </w:rPr>
        <w:t>NBodyMini: Zadatak 3</w:t>
      </w:r>
      <w:r w:rsidR="005C3DB8">
        <w:rPr>
          <w:noProof/>
          <w:lang w:val="sr-Latn-CS"/>
        </w:rPr>
        <w:t xml:space="preserve"> – Izvršavanje za 2 niti</w:t>
      </w:r>
      <w:r w:rsidR="00EA05A1">
        <w:rPr>
          <w:noProof/>
          <w:lang w:val="sr-Latn-CS"/>
        </w:rPr>
        <w:br w:type="page"/>
      </w:r>
    </w:p>
    <w:p w14:paraId="2DD8A950" w14:textId="77777777" w:rsidR="00552C76" w:rsidRPr="00552C76" w:rsidRDefault="00552C76" w:rsidP="00552C76">
      <w:pPr>
        <w:pStyle w:val="Programskikod"/>
        <w:rPr>
          <w:sz w:val="16"/>
          <w:szCs w:val="16"/>
        </w:rPr>
      </w:pPr>
      <w:r w:rsidRPr="00552C76">
        <w:rPr>
          <w:sz w:val="16"/>
          <w:szCs w:val="16"/>
        </w:rPr>
        <w:lastRenderedPageBreak/>
        <w:t>Running ./nbody with 30 particles, 100 iterations, and saving to simulation_1 folder</w:t>
      </w:r>
    </w:p>
    <w:p w14:paraId="6BE43FA5" w14:textId="77777777" w:rsidR="00552C76" w:rsidRPr="00552C76" w:rsidRDefault="00552C76" w:rsidP="00552C76">
      <w:pPr>
        <w:pStyle w:val="Programskikod"/>
        <w:rPr>
          <w:sz w:val="16"/>
          <w:szCs w:val="16"/>
        </w:rPr>
      </w:pPr>
    </w:p>
    <w:p w14:paraId="2E6A9820" w14:textId="77777777" w:rsidR="00552C76" w:rsidRPr="00552C76" w:rsidRDefault="00552C76" w:rsidP="00552C76">
      <w:pPr>
        <w:pStyle w:val="Programskikod"/>
        <w:rPr>
          <w:sz w:val="16"/>
          <w:szCs w:val="16"/>
        </w:rPr>
      </w:pPr>
      <w:r w:rsidRPr="00552C76">
        <w:rPr>
          <w:sz w:val="16"/>
          <w:szCs w:val="16"/>
        </w:rPr>
        <w:t>real    0m0.320s</w:t>
      </w:r>
    </w:p>
    <w:p w14:paraId="4A5ACEC7" w14:textId="77777777" w:rsidR="00552C76" w:rsidRPr="00552C76" w:rsidRDefault="00552C76" w:rsidP="00552C76">
      <w:pPr>
        <w:pStyle w:val="Programskikod"/>
        <w:rPr>
          <w:sz w:val="16"/>
          <w:szCs w:val="16"/>
        </w:rPr>
      </w:pPr>
      <w:r w:rsidRPr="00552C76">
        <w:rPr>
          <w:sz w:val="16"/>
          <w:szCs w:val="16"/>
        </w:rPr>
        <w:t>user    0m0.111s</w:t>
      </w:r>
    </w:p>
    <w:p w14:paraId="18BB8941" w14:textId="77777777" w:rsidR="00552C76" w:rsidRPr="00552C76" w:rsidRDefault="00552C76" w:rsidP="00552C76">
      <w:pPr>
        <w:pStyle w:val="Programskikod"/>
        <w:rPr>
          <w:sz w:val="16"/>
          <w:szCs w:val="16"/>
        </w:rPr>
      </w:pPr>
      <w:r w:rsidRPr="00552C76">
        <w:rPr>
          <w:sz w:val="16"/>
          <w:szCs w:val="16"/>
        </w:rPr>
        <w:t>sys     0m0.151s</w:t>
      </w:r>
    </w:p>
    <w:p w14:paraId="6D8D37BC" w14:textId="77777777" w:rsidR="00552C76" w:rsidRPr="00552C76" w:rsidRDefault="00552C76" w:rsidP="00552C76">
      <w:pPr>
        <w:pStyle w:val="Programskikod"/>
        <w:rPr>
          <w:sz w:val="16"/>
          <w:szCs w:val="16"/>
        </w:rPr>
      </w:pPr>
    </w:p>
    <w:p w14:paraId="5DA01F2E" w14:textId="77777777" w:rsidR="00552C76" w:rsidRPr="00552C76" w:rsidRDefault="00552C76" w:rsidP="00552C76">
      <w:pPr>
        <w:pStyle w:val="Programskikod"/>
        <w:rPr>
          <w:sz w:val="16"/>
          <w:szCs w:val="16"/>
        </w:rPr>
      </w:pPr>
    </w:p>
    <w:p w14:paraId="62D91986" w14:textId="77777777" w:rsidR="00552C76" w:rsidRPr="00552C76" w:rsidRDefault="00552C76" w:rsidP="00552C76">
      <w:pPr>
        <w:pStyle w:val="Programskikod"/>
        <w:rPr>
          <w:sz w:val="16"/>
          <w:szCs w:val="16"/>
        </w:rPr>
      </w:pPr>
      <w:r w:rsidRPr="00552C76">
        <w:rPr>
          <w:sz w:val="16"/>
          <w:szCs w:val="16"/>
        </w:rPr>
        <w:t>Running ./nbody with 30 particles, 1000 iterations, and saving to simulation_2 folder</w:t>
      </w:r>
    </w:p>
    <w:p w14:paraId="3DB52683" w14:textId="77777777" w:rsidR="00552C76" w:rsidRPr="00552C76" w:rsidRDefault="00552C76" w:rsidP="00552C76">
      <w:pPr>
        <w:pStyle w:val="Programskikod"/>
        <w:rPr>
          <w:sz w:val="16"/>
          <w:szCs w:val="16"/>
        </w:rPr>
      </w:pPr>
    </w:p>
    <w:p w14:paraId="69933A97" w14:textId="77777777" w:rsidR="00552C76" w:rsidRPr="00552C76" w:rsidRDefault="00552C76" w:rsidP="00552C76">
      <w:pPr>
        <w:pStyle w:val="Programskikod"/>
        <w:rPr>
          <w:sz w:val="16"/>
          <w:szCs w:val="16"/>
        </w:rPr>
      </w:pPr>
      <w:r w:rsidRPr="00552C76">
        <w:rPr>
          <w:sz w:val="16"/>
          <w:szCs w:val="16"/>
        </w:rPr>
        <w:t>real    0m0.353s</w:t>
      </w:r>
    </w:p>
    <w:p w14:paraId="503BAC3D" w14:textId="77777777" w:rsidR="00552C76" w:rsidRPr="00552C76" w:rsidRDefault="00552C76" w:rsidP="00552C76">
      <w:pPr>
        <w:pStyle w:val="Programskikod"/>
        <w:rPr>
          <w:sz w:val="16"/>
          <w:szCs w:val="16"/>
        </w:rPr>
      </w:pPr>
      <w:r w:rsidRPr="00552C76">
        <w:rPr>
          <w:sz w:val="16"/>
          <w:szCs w:val="16"/>
        </w:rPr>
        <w:t>user    0m0.301s</w:t>
      </w:r>
    </w:p>
    <w:p w14:paraId="1C4B83E4" w14:textId="77777777" w:rsidR="00552C76" w:rsidRPr="00552C76" w:rsidRDefault="00552C76" w:rsidP="00552C76">
      <w:pPr>
        <w:pStyle w:val="Programskikod"/>
        <w:rPr>
          <w:sz w:val="16"/>
          <w:szCs w:val="16"/>
        </w:rPr>
      </w:pPr>
      <w:r w:rsidRPr="00552C76">
        <w:rPr>
          <w:sz w:val="16"/>
          <w:szCs w:val="16"/>
        </w:rPr>
        <w:t>sys     0m0.120s</w:t>
      </w:r>
    </w:p>
    <w:p w14:paraId="180F929B" w14:textId="77777777" w:rsidR="00552C76" w:rsidRPr="00552C76" w:rsidRDefault="00552C76" w:rsidP="00552C76">
      <w:pPr>
        <w:pStyle w:val="Programskikod"/>
        <w:rPr>
          <w:sz w:val="16"/>
          <w:szCs w:val="16"/>
        </w:rPr>
      </w:pPr>
    </w:p>
    <w:p w14:paraId="2877F071" w14:textId="77777777" w:rsidR="00552C76" w:rsidRPr="00552C76" w:rsidRDefault="00552C76" w:rsidP="00552C76">
      <w:pPr>
        <w:pStyle w:val="Programskikod"/>
        <w:rPr>
          <w:sz w:val="16"/>
          <w:szCs w:val="16"/>
        </w:rPr>
      </w:pPr>
    </w:p>
    <w:p w14:paraId="1C4FF85E" w14:textId="77777777" w:rsidR="00552C76" w:rsidRPr="00552C76" w:rsidRDefault="00552C76" w:rsidP="00552C76">
      <w:pPr>
        <w:pStyle w:val="Programskikod"/>
        <w:rPr>
          <w:sz w:val="16"/>
          <w:szCs w:val="16"/>
        </w:rPr>
      </w:pPr>
      <w:r w:rsidRPr="00552C76">
        <w:rPr>
          <w:sz w:val="16"/>
          <w:szCs w:val="16"/>
        </w:rPr>
        <w:t>Running ./nbody with 3000 particles, 100 iterations, and saving to simulation_3 folder</w:t>
      </w:r>
    </w:p>
    <w:p w14:paraId="42F7F568" w14:textId="77777777" w:rsidR="00552C76" w:rsidRPr="00552C76" w:rsidRDefault="00552C76" w:rsidP="00552C76">
      <w:pPr>
        <w:pStyle w:val="Programskikod"/>
        <w:rPr>
          <w:sz w:val="16"/>
          <w:szCs w:val="16"/>
        </w:rPr>
      </w:pPr>
    </w:p>
    <w:p w14:paraId="3D8E66A8" w14:textId="77777777" w:rsidR="00552C76" w:rsidRPr="00552C76" w:rsidRDefault="00552C76" w:rsidP="00552C76">
      <w:pPr>
        <w:pStyle w:val="Programskikod"/>
        <w:rPr>
          <w:sz w:val="16"/>
          <w:szCs w:val="16"/>
        </w:rPr>
      </w:pPr>
      <w:r w:rsidRPr="00552C76">
        <w:rPr>
          <w:sz w:val="16"/>
          <w:szCs w:val="16"/>
        </w:rPr>
        <w:t>real    0m1.295s</w:t>
      </w:r>
    </w:p>
    <w:p w14:paraId="1B0506A3" w14:textId="77777777" w:rsidR="00552C76" w:rsidRPr="00552C76" w:rsidRDefault="00552C76" w:rsidP="00552C76">
      <w:pPr>
        <w:pStyle w:val="Programskikod"/>
        <w:rPr>
          <w:sz w:val="16"/>
          <w:szCs w:val="16"/>
        </w:rPr>
      </w:pPr>
      <w:r w:rsidRPr="00552C76">
        <w:rPr>
          <w:sz w:val="16"/>
          <w:szCs w:val="16"/>
        </w:rPr>
        <w:t>user    0m4.043s</w:t>
      </w:r>
    </w:p>
    <w:p w14:paraId="2ADC5942" w14:textId="77777777" w:rsidR="00552C76" w:rsidRPr="00552C76" w:rsidRDefault="00552C76" w:rsidP="00552C76">
      <w:pPr>
        <w:pStyle w:val="Programskikod"/>
        <w:rPr>
          <w:sz w:val="16"/>
          <w:szCs w:val="16"/>
        </w:rPr>
      </w:pPr>
      <w:r w:rsidRPr="00552C76">
        <w:rPr>
          <w:sz w:val="16"/>
          <w:szCs w:val="16"/>
        </w:rPr>
        <w:t>sys     0m0.146s</w:t>
      </w:r>
    </w:p>
    <w:p w14:paraId="6258FBBC" w14:textId="77777777" w:rsidR="00552C76" w:rsidRPr="00552C76" w:rsidRDefault="00552C76" w:rsidP="00552C76">
      <w:pPr>
        <w:pStyle w:val="Programskikod"/>
        <w:rPr>
          <w:sz w:val="16"/>
          <w:szCs w:val="16"/>
        </w:rPr>
      </w:pPr>
    </w:p>
    <w:p w14:paraId="0ABE556F" w14:textId="77777777" w:rsidR="00552C76" w:rsidRPr="00552C76" w:rsidRDefault="00552C76" w:rsidP="00552C76">
      <w:pPr>
        <w:pStyle w:val="Programskikod"/>
        <w:rPr>
          <w:sz w:val="16"/>
          <w:szCs w:val="16"/>
        </w:rPr>
      </w:pPr>
    </w:p>
    <w:p w14:paraId="42E039A6" w14:textId="77777777" w:rsidR="00552C76" w:rsidRPr="00552C76" w:rsidRDefault="00552C76" w:rsidP="00552C76">
      <w:pPr>
        <w:pStyle w:val="Programskikod"/>
        <w:rPr>
          <w:sz w:val="16"/>
          <w:szCs w:val="16"/>
        </w:rPr>
      </w:pPr>
      <w:r w:rsidRPr="00552C76">
        <w:rPr>
          <w:sz w:val="16"/>
          <w:szCs w:val="16"/>
        </w:rPr>
        <w:t>Running ./nbody with 3000 particles, 1000 iterations, and saving to simulation_4 folder</w:t>
      </w:r>
    </w:p>
    <w:p w14:paraId="2F10633B" w14:textId="77777777" w:rsidR="00552C76" w:rsidRPr="00552C76" w:rsidRDefault="00552C76" w:rsidP="00552C76">
      <w:pPr>
        <w:pStyle w:val="Programskikod"/>
        <w:rPr>
          <w:sz w:val="16"/>
          <w:szCs w:val="16"/>
        </w:rPr>
      </w:pPr>
    </w:p>
    <w:p w14:paraId="22BBA4AE" w14:textId="77777777" w:rsidR="00552C76" w:rsidRPr="00552C76" w:rsidRDefault="00552C76" w:rsidP="00552C76">
      <w:pPr>
        <w:pStyle w:val="Programskikod"/>
        <w:rPr>
          <w:sz w:val="16"/>
          <w:szCs w:val="16"/>
        </w:rPr>
      </w:pPr>
      <w:r w:rsidRPr="00552C76">
        <w:rPr>
          <w:sz w:val="16"/>
          <w:szCs w:val="16"/>
        </w:rPr>
        <w:t>real    0m9.978s</w:t>
      </w:r>
    </w:p>
    <w:p w14:paraId="13A95D50" w14:textId="77777777" w:rsidR="00552C76" w:rsidRPr="00552C76" w:rsidRDefault="00552C76" w:rsidP="00552C76">
      <w:pPr>
        <w:pStyle w:val="Programskikod"/>
        <w:rPr>
          <w:sz w:val="16"/>
          <w:szCs w:val="16"/>
        </w:rPr>
      </w:pPr>
      <w:r w:rsidRPr="00552C76">
        <w:rPr>
          <w:sz w:val="16"/>
          <w:szCs w:val="16"/>
        </w:rPr>
        <w:t>user    0m38.318s</w:t>
      </w:r>
    </w:p>
    <w:p w14:paraId="36B81D1F" w14:textId="7AB12B3B" w:rsidR="00315BD6" w:rsidRDefault="00552C76" w:rsidP="00552C76">
      <w:pPr>
        <w:pStyle w:val="Programskikod"/>
        <w:rPr>
          <w:sz w:val="16"/>
          <w:szCs w:val="16"/>
        </w:rPr>
      </w:pPr>
      <w:r w:rsidRPr="00552C76">
        <w:rPr>
          <w:sz w:val="16"/>
          <w:szCs w:val="16"/>
        </w:rPr>
        <w:t>sys     0m0.631s</w:t>
      </w:r>
    </w:p>
    <w:p w14:paraId="50420208" w14:textId="4768C21B" w:rsidR="00315BD6" w:rsidRDefault="00315BD6" w:rsidP="00315BD6">
      <w:pPr>
        <w:pStyle w:val="Caption"/>
        <w:jc w:val="center"/>
        <w:rPr>
          <w:noProof/>
          <w:lang w:val="sr-Latn-CS"/>
        </w:rPr>
      </w:pPr>
      <w:r>
        <w:rPr>
          <w:noProof/>
          <w:lang w:val="sr-Latn-CS"/>
        </w:rPr>
        <w:t>Listing</w:t>
      </w:r>
      <w:r w:rsidR="00EA05A1">
        <w:rPr>
          <w:noProof/>
          <w:lang w:val="sr-Latn-CS"/>
        </w:rPr>
        <w:t xml:space="preserve"> 4</w:t>
      </w:r>
      <w:r w:rsidR="00EA05A1" w:rsidRPr="00FD52EC">
        <w:rPr>
          <w:noProof/>
          <w:lang w:val="sr-Latn-CS"/>
        </w:rPr>
        <w:t xml:space="preserve">. </w:t>
      </w:r>
      <w:r w:rsidR="00680898">
        <w:rPr>
          <w:noProof/>
          <w:lang w:val="sr-Latn-CS"/>
        </w:rPr>
        <w:t>NBodyMini: Zadatak 3</w:t>
      </w:r>
      <w:r w:rsidR="00EA05A1">
        <w:rPr>
          <w:noProof/>
          <w:lang w:val="sr-Latn-CS"/>
        </w:rPr>
        <w:t xml:space="preserve"> – Izvršavanje za 4 niti</w:t>
      </w:r>
    </w:p>
    <w:p w14:paraId="0116FC96" w14:textId="77777777" w:rsidR="00EA05A1" w:rsidRPr="00EA05A1" w:rsidRDefault="00EA05A1" w:rsidP="00EA05A1">
      <w:pPr>
        <w:rPr>
          <w:lang w:val="sr-Latn-CS"/>
        </w:rPr>
      </w:pPr>
    </w:p>
    <w:p w14:paraId="3BE8A531" w14:textId="77777777" w:rsidR="00E76E5D" w:rsidRPr="00E76E5D" w:rsidRDefault="00E76E5D" w:rsidP="00E76E5D">
      <w:pPr>
        <w:pStyle w:val="Programskikod"/>
        <w:rPr>
          <w:sz w:val="16"/>
          <w:szCs w:val="16"/>
        </w:rPr>
      </w:pPr>
      <w:r w:rsidRPr="00E76E5D">
        <w:rPr>
          <w:sz w:val="16"/>
          <w:szCs w:val="16"/>
        </w:rPr>
        <w:t>Running ./nbody with 30 particles, 100 iterations, and saving to simulation_1 folder</w:t>
      </w:r>
    </w:p>
    <w:p w14:paraId="67160FD5" w14:textId="77777777" w:rsidR="00E76E5D" w:rsidRPr="00E76E5D" w:rsidRDefault="00E76E5D" w:rsidP="00E76E5D">
      <w:pPr>
        <w:pStyle w:val="Programskikod"/>
        <w:rPr>
          <w:sz w:val="16"/>
          <w:szCs w:val="16"/>
        </w:rPr>
      </w:pPr>
    </w:p>
    <w:p w14:paraId="546A3FB6" w14:textId="77777777" w:rsidR="00E76E5D" w:rsidRPr="00E76E5D" w:rsidRDefault="00E76E5D" w:rsidP="00E76E5D">
      <w:pPr>
        <w:pStyle w:val="Programskikod"/>
        <w:rPr>
          <w:sz w:val="16"/>
          <w:szCs w:val="16"/>
        </w:rPr>
      </w:pPr>
      <w:r w:rsidRPr="00E76E5D">
        <w:rPr>
          <w:sz w:val="16"/>
          <w:szCs w:val="16"/>
        </w:rPr>
        <w:t>real    0m0.359s</w:t>
      </w:r>
    </w:p>
    <w:p w14:paraId="0B1B0116" w14:textId="77777777" w:rsidR="00E76E5D" w:rsidRPr="00E76E5D" w:rsidRDefault="00E76E5D" w:rsidP="00E76E5D">
      <w:pPr>
        <w:pStyle w:val="Programskikod"/>
        <w:rPr>
          <w:sz w:val="16"/>
          <w:szCs w:val="16"/>
        </w:rPr>
      </w:pPr>
      <w:r w:rsidRPr="00E76E5D">
        <w:rPr>
          <w:sz w:val="16"/>
          <w:szCs w:val="16"/>
        </w:rPr>
        <w:t>user    0m0.241s</w:t>
      </w:r>
    </w:p>
    <w:p w14:paraId="260565E9" w14:textId="77777777" w:rsidR="00E76E5D" w:rsidRPr="00E76E5D" w:rsidRDefault="00E76E5D" w:rsidP="00E76E5D">
      <w:pPr>
        <w:pStyle w:val="Programskikod"/>
        <w:rPr>
          <w:sz w:val="16"/>
          <w:szCs w:val="16"/>
        </w:rPr>
      </w:pPr>
      <w:r w:rsidRPr="00E76E5D">
        <w:rPr>
          <w:sz w:val="16"/>
          <w:szCs w:val="16"/>
        </w:rPr>
        <w:t>sys     0m0.591s</w:t>
      </w:r>
    </w:p>
    <w:p w14:paraId="382368F9" w14:textId="77777777" w:rsidR="00E76E5D" w:rsidRPr="00E76E5D" w:rsidRDefault="00E76E5D" w:rsidP="00E76E5D">
      <w:pPr>
        <w:pStyle w:val="Programskikod"/>
        <w:rPr>
          <w:sz w:val="16"/>
          <w:szCs w:val="16"/>
        </w:rPr>
      </w:pPr>
    </w:p>
    <w:p w14:paraId="417EDD51" w14:textId="77777777" w:rsidR="00E76E5D" w:rsidRPr="00E76E5D" w:rsidRDefault="00E76E5D" w:rsidP="00E76E5D">
      <w:pPr>
        <w:pStyle w:val="Programskikod"/>
        <w:rPr>
          <w:sz w:val="16"/>
          <w:szCs w:val="16"/>
        </w:rPr>
      </w:pPr>
    </w:p>
    <w:p w14:paraId="3AFD437E" w14:textId="77777777" w:rsidR="00E76E5D" w:rsidRPr="00E76E5D" w:rsidRDefault="00E76E5D" w:rsidP="00E76E5D">
      <w:pPr>
        <w:pStyle w:val="Programskikod"/>
        <w:rPr>
          <w:sz w:val="16"/>
          <w:szCs w:val="16"/>
        </w:rPr>
      </w:pPr>
      <w:r w:rsidRPr="00E76E5D">
        <w:rPr>
          <w:sz w:val="16"/>
          <w:szCs w:val="16"/>
        </w:rPr>
        <w:t>Running ./nbody with 30 particles, 1000 iterations, and saving to simulation_2 folder</w:t>
      </w:r>
    </w:p>
    <w:p w14:paraId="2113152A" w14:textId="77777777" w:rsidR="00E76E5D" w:rsidRPr="00E76E5D" w:rsidRDefault="00E76E5D" w:rsidP="00E76E5D">
      <w:pPr>
        <w:pStyle w:val="Programskikod"/>
        <w:rPr>
          <w:sz w:val="16"/>
          <w:szCs w:val="16"/>
        </w:rPr>
      </w:pPr>
    </w:p>
    <w:p w14:paraId="741F9E4F" w14:textId="77777777" w:rsidR="00E76E5D" w:rsidRPr="00E76E5D" w:rsidRDefault="00E76E5D" w:rsidP="00E76E5D">
      <w:pPr>
        <w:pStyle w:val="Programskikod"/>
        <w:rPr>
          <w:sz w:val="16"/>
          <w:szCs w:val="16"/>
        </w:rPr>
      </w:pPr>
      <w:r w:rsidRPr="00E76E5D">
        <w:rPr>
          <w:sz w:val="16"/>
          <w:szCs w:val="16"/>
        </w:rPr>
        <w:t>real    0m0.439s</w:t>
      </w:r>
    </w:p>
    <w:p w14:paraId="7C09236C" w14:textId="77777777" w:rsidR="00E76E5D" w:rsidRPr="00E76E5D" w:rsidRDefault="00E76E5D" w:rsidP="00E76E5D">
      <w:pPr>
        <w:pStyle w:val="Programskikod"/>
        <w:rPr>
          <w:sz w:val="16"/>
          <w:szCs w:val="16"/>
        </w:rPr>
      </w:pPr>
      <w:r w:rsidRPr="00E76E5D">
        <w:rPr>
          <w:sz w:val="16"/>
          <w:szCs w:val="16"/>
        </w:rPr>
        <w:t>user    0m0.730s</w:t>
      </w:r>
    </w:p>
    <w:p w14:paraId="05A0E7A4" w14:textId="77777777" w:rsidR="00E76E5D" w:rsidRPr="00E76E5D" w:rsidRDefault="00E76E5D" w:rsidP="00E76E5D">
      <w:pPr>
        <w:pStyle w:val="Programskikod"/>
        <w:rPr>
          <w:sz w:val="16"/>
          <w:szCs w:val="16"/>
        </w:rPr>
      </w:pPr>
      <w:r w:rsidRPr="00E76E5D">
        <w:rPr>
          <w:sz w:val="16"/>
          <w:szCs w:val="16"/>
        </w:rPr>
        <w:t>sys     0m0.773s</w:t>
      </w:r>
    </w:p>
    <w:p w14:paraId="08E3265E" w14:textId="77777777" w:rsidR="00E76E5D" w:rsidRPr="00E76E5D" w:rsidRDefault="00E76E5D" w:rsidP="00E76E5D">
      <w:pPr>
        <w:pStyle w:val="Programskikod"/>
        <w:rPr>
          <w:sz w:val="16"/>
          <w:szCs w:val="16"/>
        </w:rPr>
      </w:pPr>
    </w:p>
    <w:p w14:paraId="0D43A8F0" w14:textId="77777777" w:rsidR="00E76E5D" w:rsidRPr="00E76E5D" w:rsidRDefault="00E76E5D" w:rsidP="00E76E5D">
      <w:pPr>
        <w:pStyle w:val="Programskikod"/>
        <w:rPr>
          <w:sz w:val="16"/>
          <w:szCs w:val="16"/>
        </w:rPr>
      </w:pPr>
    </w:p>
    <w:p w14:paraId="77B4A8EB" w14:textId="77777777" w:rsidR="00E76E5D" w:rsidRPr="00E76E5D" w:rsidRDefault="00E76E5D" w:rsidP="00E76E5D">
      <w:pPr>
        <w:pStyle w:val="Programskikod"/>
        <w:rPr>
          <w:sz w:val="16"/>
          <w:szCs w:val="16"/>
        </w:rPr>
      </w:pPr>
      <w:r w:rsidRPr="00E76E5D">
        <w:rPr>
          <w:sz w:val="16"/>
          <w:szCs w:val="16"/>
        </w:rPr>
        <w:t>Running ./nbody with 3000 particles, 100 iterations, and saving to simulation_3 folder</w:t>
      </w:r>
    </w:p>
    <w:p w14:paraId="68C1463D" w14:textId="77777777" w:rsidR="00E76E5D" w:rsidRPr="00E76E5D" w:rsidRDefault="00E76E5D" w:rsidP="00E76E5D">
      <w:pPr>
        <w:pStyle w:val="Programskikod"/>
        <w:rPr>
          <w:sz w:val="16"/>
          <w:szCs w:val="16"/>
        </w:rPr>
      </w:pPr>
    </w:p>
    <w:p w14:paraId="59B09090" w14:textId="77777777" w:rsidR="00E76E5D" w:rsidRPr="00E76E5D" w:rsidRDefault="00E76E5D" w:rsidP="00E76E5D">
      <w:pPr>
        <w:pStyle w:val="Programskikod"/>
        <w:rPr>
          <w:sz w:val="16"/>
          <w:szCs w:val="16"/>
        </w:rPr>
      </w:pPr>
      <w:r w:rsidRPr="00E76E5D">
        <w:rPr>
          <w:sz w:val="16"/>
          <w:szCs w:val="16"/>
        </w:rPr>
        <w:t>real    0m1.092s</w:t>
      </w:r>
    </w:p>
    <w:p w14:paraId="65A6CE8F" w14:textId="77777777" w:rsidR="00E76E5D" w:rsidRPr="00E76E5D" w:rsidRDefault="00E76E5D" w:rsidP="00E76E5D">
      <w:pPr>
        <w:pStyle w:val="Programskikod"/>
        <w:rPr>
          <w:sz w:val="16"/>
          <w:szCs w:val="16"/>
        </w:rPr>
      </w:pPr>
      <w:r w:rsidRPr="00E76E5D">
        <w:rPr>
          <w:sz w:val="16"/>
          <w:szCs w:val="16"/>
        </w:rPr>
        <w:lastRenderedPageBreak/>
        <w:t>user    0m6.040s</w:t>
      </w:r>
    </w:p>
    <w:p w14:paraId="4B4F3384" w14:textId="77777777" w:rsidR="00E76E5D" w:rsidRPr="00E76E5D" w:rsidRDefault="00E76E5D" w:rsidP="00E76E5D">
      <w:pPr>
        <w:pStyle w:val="Programskikod"/>
        <w:rPr>
          <w:sz w:val="16"/>
          <w:szCs w:val="16"/>
        </w:rPr>
      </w:pPr>
      <w:r w:rsidRPr="00E76E5D">
        <w:rPr>
          <w:sz w:val="16"/>
          <w:szCs w:val="16"/>
        </w:rPr>
        <w:t>sys     0m0.795s</w:t>
      </w:r>
    </w:p>
    <w:p w14:paraId="38783A8D" w14:textId="77777777" w:rsidR="00E76E5D" w:rsidRPr="00E76E5D" w:rsidRDefault="00E76E5D" w:rsidP="00E76E5D">
      <w:pPr>
        <w:pStyle w:val="Programskikod"/>
        <w:rPr>
          <w:sz w:val="16"/>
          <w:szCs w:val="16"/>
        </w:rPr>
      </w:pPr>
    </w:p>
    <w:p w14:paraId="776B06C4" w14:textId="77777777" w:rsidR="00E76E5D" w:rsidRPr="00E76E5D" w:rsidRDefault="00E76E5D" w:rsidP="00E76E5D">
      <w:pPr>
        <w:pStyle w:val="Programskikod"/>
        <w:rPr>
          <w:sz w:val="16"/>
          <w:szCs w:val="16"/>
        </w:rPr>
      </w:pPr>
    </w:p>
    <w:p w14:paraId="5FEF7B59" w14:textId="77777777" w:rsidR="00E76E5D" w:rsidRPr="00E76E5D" w:rsidRDefault="00E76E5D" w:rsidP="00E76E5D">
      <w:pPr>
        <w:pStyle w:val="Programskikod"/>
        <w:rPr>
          <w:sz w:val="16"/>
          <w:szCs w:val="16"/>
        </w:rPr>
      </w:pPr>
      <w:r w:rsidRPr="00E76E5D">
        <w:rPr>
          <w:sz w:val="16"/>
          <w:szCs w:val="16"/>
        </w:rPr>
        <w:t>Running ./nbody with 3000 particles, 1000 iterations, and saving to simulation_4 folder</w:t>
      </w:r>
    </w:p>
    <w:p w14:paraId="015BDFC6" w14:textId="77777777" w:rsidR="00E76E5D" w:rsidRPr="00E76E5D" w:rsidRDefault="00E76E5D" w:rsidP="00E76E5D">
      <w:pPr>
        <w:pStyle w:val="Programskikod"/>
        <w:rPr>
          <w:sz w:val="16"/>
          <w:szCs w:val="16"/>
        </w:rPr>
      </w:pPr>
    </w:p>
    <w:p w14:paraId="3CA46B9F" w14:textId="77777777" w:rsidR="00E76E5D" w:rsidRPr="00E76E5D" w:rsidRDefault="00E76E5D" w:rsidP="00E76E5D">
      <w:pPr>
        <w:pStyle w:val="Programskikod"/>
        <w:rPr>
          <w:sz w:val="16"/>
          <w:szCs w:val="16"/>
        </w:rPr>
      </w:pPr>
      <w:r w:rsidRPr="00E76E5D">
        <w:rPr>
          <w:sz w:val="16"/>
          <w:szCs w:val="16"/>
        </w:rPr>
        <w:t>real    0m8.027s</w:t>
      </w:r>
    </w:p>
    <w:p w14:paraId="0AC1918D" w14:textId="77777777" w:rsidR="00E76E5D" w:rsidRPr="00E76E5D" w:rsidRDefault="00E76E5D" w:rsidP="00E76E5D">
      <w:pPr>
        <w:pStyle w:val="Programskikod"/>
        <w:rPr>
          <w:sz w:val="16"/>
          <w:szCs w:val="16"/>
        </w:rPr>
      </w:pPr>
      <w:r w:rsidRPr="00E76E5D">
        <w:rPr>
          <w:sz w:val="16"/>
          <w:szCs w:val="16"/>
        </w:rPr>
        <w:t>user    1m0.990s</w:t>
      </w:r>
    </w:p>
    <w:p w14:paraId="6EB30BFA" w14:textId="055EBCCA" w:rsidR="00315BD6" w:rsidRDefault="00E76E5D" w:rsidP="00E76E5D">
      <w:pPr>
        <w:pStyle w:val="Programskikod"/>
        <w:rPr>
          <w:sz w:val="16"/>
          <w:szCs w:val="16"/>
        </w:rPr>
      </w:pPr>
      <w:r w:rsidRPr="00E76E5D">
        <w:rPr>
          <w:sz w:val="16"/>
          <w:szCs w:val="16"/>
        </w:rPr>
        <w:t>sys     0m1.288s</w:t>
      </w:r>
    </w:p>
    <w:p w14:paraId="65DF684F" w14:textId="1B61D6B8" w:rsidR="00315BD6" w:rsidRDefault="00315BD6" w:rsidP="00315BD6">
      <w:pPr>
        <w:pStyle w:val="Caption"/>
        <w:jc w:val="center"/>
        <w:rPr>
          <w:noProof/>
          <w:lang w:val="sr-Latn-CS"/>
        </w:rPr>
      </w:pPr>
      <w:r>
        <w:rPr>
          <w:noProof/>
          <w:lang w:val="sr-Latn-CS"/>
        </w:rPr>
        <w:t>Listing</w:t>
      </w:r>
      <w:r w:rsidR="00EA05A1">
        <w:rPr>
          <w:noProof/>
          <w:lang w:val="sr-Latn-CS"/>
        </w:rPr>
        <w:t xml:space="preserve"> 5</w:t>
      </w:r>
      <w:r w:rsidR="00EA05A1" w:rsidRPr="00FD52EC">
        <w:rPr>
          <w:noProof/>
          <w:lang w:val="sr-Latn-CS"/>
        </w:rPr>
        <w:t xml:space="preserve">. </w:t>
      </w:r>
      <w:r w:rsidR="00680898">
        <w:rPr>
          <w:noProof/>
          <w:lang w:val="sr-Latn-CS"/>
        </w:rPr>
        <w:t>NBodyMini: Zadatak 3</w:t>
      </w:r>
      <w:r w:rsidR="00EA05A1">
        <w:rPr>
          <w:noProof/>
          <w:lang w:val="sr-Latn-CS"/>
        </w:rPr>
        <w:t xml:space="preserve"> – Izvršavanje za 8 niti</w:t>
      </w:r>
    </w:p>
    <w:p w14:paraId="059CDDD5" w14:textId="77777777" w:rsidR="00EA05A1" w:rsidRPr="00EA05A1" w:rsidRDefault="00EA05A1" w:rsidP="00EA05A1">
      <w:pPr>
        <w:rPr>
          <w:lang w:val="sr-Latn-CS"/>
        </w:rPr>
      </w:pPr>
    </w:p>
    <w:p w14:paraId="00F04BD3" w14:textId="77777777" w:rsidR="005831C2" w:rsidRPr="005831C2" w:rsidRDefault="005831C2" w:rsidP="005831C2">
      <w:pPr>
        <w:pStyle w:val="Programskikod"/>
        <w:rPr>
          <w:sz w:val="16"/>
          <w:szCs w:val="16"/>
        </w:rPr>
      </w:pPr>
      <w:r w:rsidRPr="005831C2">
        <w:rPr>
          <w:sz w:val="16"/>
          <w:szCs w:val="16"/>
        </w:rPr>
        <w:t>Running ./nbody with 30 particles, 100 iterations, and saving to simulation_1 folder</w:t>
      </w:r>
    </w:p>
    <w:p w14:paraId="1D997E2C" w14:textId="77777777" w:rsidR="005831C2" w:rsidRPr="005831C2" w:rsidRDefault="005831C2" w:rsidP="005831C2">
      <w:pPr>
        <w:pStyle w:val="Programskikod"/>
        <w:rPr>
          <w:sz w:val="16"/>
          <w:szCs w:val="16"/>
        </w:rPr>
      </w:pPr>
    </w:p>
    <w:p w14:paraId="248A3162" w14:textId="77777777" w:rsidR="005831C2" w:rsidRPr="005831C2" w:rsidRDefault="005831C2" w:rsidP="005831C2">
      <w:pPr>
        <w:pStyle w:val="Programskikod"/>
        <w:rPr>
          <w:sz w:val="16"/>
          <w:szCs w:val="16"/>
        </w:rPr>
      </w:pPr>
      <w:r w:rsidRPr="005831C2">
        <w:rPr>
          <w:sz w:val="16"/>
          <w:szCs w:val="16"/>
        </w:rPr>
        <w:t>real    0m0.495s</w:t>
      </w:r>
    </w:p>
    <w:p w14:paraId="649541F2" w14:textId="77777777" w:rsidR="005831C2" w:rsidRPr="005831C2" w:rsidRDefault="005831C2" w:rsidP="005831C2">
      <w:pPr>
        <w:pStyle w:val="Programskikod"/>
        <w:rPr>
          <w:sz w:val="16"/>
          <w:szCs w:val="16"/>
        </w:rPr>
      </w:pPr>
      <w:r w:rsidRPr="005831C2">
        <w:rPr>
          <w:sz w:val="16"/>
          <w:szCs w:val="16"/>
        </w:rPr>
        <w:t>user    0m0.740s</w:t>
      </w:r>
    </w:p>
    <w:p w14:paraId="4D0FD218" w14:textId="77777777" w:rsidR="005831C2" w:rsidRPr="005831C2" w:rsidRDefault="005831C2" w:rsidP="005831C2">
      <w:pPr>
        <w:pStyle w:val="Programskikod"/>
        <w:rPr>
          <w:sz w:val="16"/>
          <w:szCs w:val="16"/>
        </w:rPr>
      </w:pPr>
      <w:r w:rsidRPr="005831C2">
        <w:rPr>
          <w:sz w:val="16"/>
          <w:szCs w:val="16"/>
        </w:rPr>
        <w:t>sys     0m2.557s</w:t>
      </w:r>
    </w:p>
    <w:p w14:paraId="72FBB789" w14:textId="77777777" w:rsidR="005831C2" w:rsidRPr="005831C2" w:rsidRDefault="005831C2" w:rsidP="005831C2">
      <w:pPr>
        <w:pStyle w:val="Programskikod"/>
        <w:rPr>
          <w:sz w:val="16"/>
          <w:szCs w:val="16"/>
        </w:rPr>
      </w:pPr>
    </w:p>
    <w:p w14:paraId="3DBCF449" w14:textId="77777777" w:rsidR="005831C2" w:rsidRPr="005831C2" w:rsidRDefault="005831C2" w:rsidP="005831C2">
      <w:pPr>
        <w:pStyle w:val="Programskikod"/>
        <w:rPr>
          <w:sz w:val="16"/>
          <w:szCs w:val="16"/>
        </w:rPr>
      </w:pPr>
    </w:p>
    <w:p w14:paraId="14F4758E" w14:textId="77777777" w:rsidR="005831C2" w:rsidRPr="005831C2" w:rsidRDefault="005831C2" w:rsidP="005831C2">
      <w:pPr>
        <w:pStyle w:val="Programskikod"/>
        <w:rPr>
          <w:sz w:val="16"/>
          <w:szCs w:val="16"/>
        </w:rPr>
      </w:pPr>
      <w:r w:rsidRPr="005831C2">
        <w:rPr>
          <w:sz w:val="16"/>
          <w:szCs w:val="16"/>
        </w:rPr>
        <w:t>Running ./nbody with 30 particles, 1000 iterations, and saving to simulation_2 folder</w:t>
      </w:r>
    </w:p>
    <w:p w14:paraId="014E84AF" w14:textId="77777777" w:rsidR="005831C2" w:rsidRPr="005831C2" w:rsidRDefault="005831C2" w:rsidP="005831C2">
      <w:pPr>
        <w:pStyle w:val="Programskikod"/>
        <w:rPr>
          <w:sz w:val="16"/>
          <w:szCs w:val="16"/>
        </w:rPr>
      </w:pPr>
    </w:p>
    <w:p w14:paraId="3C44D49D" w14:textId="77777777" w:rsidR="005831C2" w:rsidRPr="005831C2" w:rsidRDefault="005831C2" w:rsidP="005831C2">
      <w:pPr>
        <w:pStyle w:val="Programskikod"/>
        <w:rPr>
          <w:sz w:val="16"/>
          <w:szCs w:val="16"/>
        </w:rPr>
      </w:pPr>
      <w:r w:rsidRPr="005831C2">
        <w:rPr>
          <w:sz w:val="16"/>
          <w:szCs w:val="16"/>
        </w:rPr>
        <w:t>real    0m0.641s</w:t>
      </w:r>
    </w:p>
    <w:p w14:paraId="379D56DD" w14:textId="77777777" w:rsidR="005831C2" w:rsidRPr="005831C2" w:rsidRDefault="005831C2" w:rsidP="005831C2">
      <w:pPr>
        <w:pStyle w:val="Programskikod"/>
        <w:rPr>
          <w:sz w:val="16"/>
          <w:szCs w:val="16"/>
        </w:rPr>
      </w:pPr>
      <w:r w:rsidRPr="005831C2">
        <w:rPr>
          <w:sz w:val="16"/>
          <w:szCs w:val="16"/>
        </w:rPr>
        <w:t>user    0m2.917s</w:t>
      </w:r>
    </w:p>
    <w:p w14:paraId="2A1A3AB2" w14:textId="77777777" w:rsidR="005831C2" w:rsidRPr="005831C2" w:rsidRDefault="005831C2" w:rsidP="005831C2">
      <w:pPr>
        <w:pStyle w:val="Programskikod"/>
        <w:rPr>
          <w:sz w:val="16"/>
          <w:szCs w:val="16"/>
        </w:rPr>
      </w:pPr>
      <w:r w:rsidRPr="005831C2">
        <w:rPr>
          <w:sz w:val="16"/>
          <w:szCs w:val="16"/>
        </w:rPr>
        <w:t>sys     0m2.784s</w:t>
      </w:r>
    </w:p>
    <w:p w14:paraId="4B4A9368" w14:textId="77777777" w:rsidR="005831C2" w:rsidRPr="005831C2" w:rsidRDefault="005831C2" w:rsidP="005831C2">
      <w:pPr>
        <w:pStyle w:val="Programskikod"/>
        <w:rPr>
          <w:sz w:val="16"/>
          <w:szCs w:val="16"/>
        </w:rPr>
      </w:pPr>
    </w:p>
    <w:p w14:paraId="0705E755" w14:textId="77777777" w:rsidR="005831C2" w:rsidRPr="005831C2" w:rsidRDefault="005831C2" w:rsidP="005831C2">
      <w:pPr>
        <w:pStyle w:val="Programskikod"/>
        <w:rPr>
          <w:sz w:val="16"/>
          <w:szCs w:val="16"/>
        </w:rPr>
      </w:pPr>
    </w:p>
    <w:p w14:paraId="08886699" w14:textId="77777777" w:rsidR="005831C2" w:rsidRPr="005831C2" w:rsidRDefault="005831C2" w:rsidP="005831C2">
      <w:pPr>
        <w:pStyle w:val="Programskikod"/>
        <w:rPr>
          <w:sz w:val="16"/>
          <w:szCs w:val="16"/>
        </w:rPr>
      </w:pPr>
      <w:r w:rsidRPr="005831C2">
        <w:rPr>
          <w:sz w:val="16"/>
          <w:szCs w:val="16"/>
        </w:rPr>
        <w:t>Running ./nbody with 3000 particles, 100 iterations, and saving to simulation_3 folder</w:t>
      </w:r>
    </w:p>
    <w:p w14:paraId="73D4B054" w14:textId="77777777" w:rsidR="005831C2" w:rsidRPr="005831C2" w:rsidRDefault="005831C2" w:rsidP="005831C2">
      <w:pPr>
        <w:pStyle w:val="Programskikod"/>
        <w:rPr>
          <w:sz w:val="16"/>
          <w:szCs w:val="16"/>
        </w:rPr>
      </w:pPr>
    </w:p>
    <w:p w14:paraId="417D81EC" w14:textId="77777777" w:rsidR="005831C2" w:rsidRPr="005831C2" w:rsidRDefault="005831C2" w:rsidP="005831C2">
      <w:pPr>
        <w:pStyle w:val="Programskikod"/>
        <w:rPr>
          <w:sz w:val="16"/>
          <w:szCs w:val="16"/>
        </w:rPr>
      </w:pPr>
      <w:r w:rsidRPr="005831C2">
        <w:rPr>
          <w:sz w:val="16"/>
          <w:szCs w:val="16"/>
        </w:rPr>
        <w:t>real    0m1.613s</w:t>
      </w:r>
    </w:p>
    <w:p w14:paraId="06EE1ADF" w14:textId="77777777" w:rsidR="005831C2" w:rsidRPr="005831C2" w:rsidRDefault="005831C2" w:rsidP="005831C2">
      <w:pPr>
        <w:pStyle w:val="Programskikod"/>
        <w:rPr>
          <w:sz w:val="16"/>
          <w:szCs w:val="16"/>
        </w:rPr>
      </w:pPr>
      <w:r w:rsidRPr="005831C2">
        <w:rPr>
          <w:sz w:val="16"/>
          <w:szCs w:val="16"/>
        </w:rPr>
        <w:t>user    0m18.252s</w:t>
      </w:r>
    </w:p>
    <w:p w14:paraId="77899235" w14:textId="77777777" w:rsidR="005831C2" w:rsidRPr="005831C2" w:rsidRDefault="005831C2" w:rsidP="005831C2">
      <w:pPr>
        <w:pStyle w:val="Programskikod"/>
        <w:rPr>
          <w:sz w:val="16"/>
          <w:szCs w:val="16"/>
        </w:rPr>
      </w:pPr>
      <w:r w:rsidRPr="005831C2">
        <w:rPr>
          <w:sz w:val="16"/>
          <w:szCs w:val="16"/>
        </w:rPr>
        <w:t>sys     0m2.728s</w:t>
      </w:r>
    </w:p>
    <w:p w14:paraId="73BAFA1B" w14:textId="77777777" w:rsidR="005831C2" w:rsidRPr="005831C2" w:rsidRDefault="005831C2" w:rsidP="005831C2">
      <w:pPr>
        <w:pStyle w:val="Programskikod"/>
        <w:rPr>
          <w:sz w:val="16"/>
          <w:szCs w:val="16"/>
        </w:rPr>
      </w:pPr>
    </w:p>
    <w:p w14:paraId="6719CB94" w14:textId="77777777" w:rsidR="005831C2" w:rsidRPr="005831C2" w:rsidRDefault="005831C2" w:rsidP="005831C2">
      <w:pPr>
        <w:pStyle w:val="Programskikod"/>
        <w:rPr>
          <w:sz w:val="16"/>
          <w:szCs w:val="16"/>
        </w:rPr>
      </w:pPr>
    </w:p>
    <w:p w14:paraId="63A3CAA6" w14:textId="77777777" w:rsidR="005831C2" w:rsidRPr="005831C2" w:rsidRDefault="005831C2" w:rsidP="005831C2">
      <w:pPr>
        <w:pStyle w:val="Programskikod"/>
        <w:rPr>
          <w:sz w:val="16"/>
          <w:szCs w:val="16"/>
        </w:rPr>
      </w:pPr>
      <w:r w:rsidRPr="005831C2">
        <w:rPr>
          <w:sz w:val="16"/>
          <w:szCs w:val="16"/>
        </w:rPr>
        <w:t>Running ./nbody with 3000 particles, 1000 iterations, and saving to simulation_4 folder</w:t>
      </w:r>
    </w:p>
    <w:p w14:paraId="1DA23300" w14:textId="77777777" w:rsidR="005831C2" w:rsidRPr="005831C2" w:rsidRDefault="005831C2" w:rsidP="005831C2">
      <w:pPr>
        <w:pStyle w:val="Programskikod"/>
        <w:rPr>
          <w:sz w:val="16"/>
          <w:szCs w:val="16"/>
        </w:rPr>
      </w:pPr>
    </w:p>
    <w:p w14:paraId="728B41AB" w14:textId="77777777" w:rsidR="005831C2" w:rsidRPr="005831C2" w:rsidRDefault="005831C2" w:rsidP="005831C2">
      <w:pPr>
        <w:pStyle w:val="Programskikod"/>
        <w:rPr>
          <w:sz w:val="16"/>
          <w:szCs w:val="16"/>
        </w:rPr>
      </w:pPr>
      <w:r w:rsidRPr="005831C2">
        <w:rPr>
          <w:sz w:val="16"/>
          <w:szCs w:val="16"/>
        </w:rPr>
        <w:t>real    0m14.283s</w:t>
      </w:r>
    </w:p>
    <w:p w14:paraId="63631F93" w14:textId="77777777" w:rsidR="005831C2" w:rsidRPr="005831C2" w:rsidRDefault="005831C2" w:rsidP="005831C2">
      <w:pPr>
        <w:pStyle w:val="Programskikod"/>
        <w:rPr>
          <w:sz w:val="16"/>
          <w:szCs w:val="16"/>
        </w:rPr>
      </w:pPr>
      <w:r w:rsidRPr="005831C2">
        <w:rPr>
          <w:sz w:val="16"/>
          <w:szCs w:val="16"/>
        </w:rPr>
        <w:t>user    3m36.527s</w:t>
      </w:r>
    </w:p>
    <w:p w14:paraId="68E01F10" w14:textId="7FC68330" w:rsidR="00315BD6" w:rsidRPr="00204912" w:rsidRDefault="005831C2" w:rsidP="005831C2">
      <w:pPr>
        <w:pStyle w:val="Programskikod"/>
        <w:rPr>
          <w:sz w:val="16"/>
          <w:szCs w:val="16"/>
          <w:lang w:val="en-US"/>
        </w:rPr>
      </w:pPr>
      <w:r w:rsidRPr="005831C2">
        <w:rPr>
          <w:sz w:val="16"/>
          <w:szCs w:val="16"/>
        </w:rPr>
        <w:t>sys     0m3.571s</w:t>
      </w:r>
    </w:p>
    <w:p w14:paraId="79148B7D" w14:textId="5713194A" w:rsidR="00315BD6" w:rsidRDefault="00315BD6" w:rsidP="00315BD6">
      <w:pPr>
        <w:pStyle w:val="Caption"/>
        <w:jc w:val="center"/>
        <w:rPr>
          <w:noProof/>
          <w:lang w:val="sr-Latn-CS"/>
        </w:rPr>
      </w:pPr>
      <w:r>
        <w:rPr>
          <w:noProof/>
          <w:lang w:val="sr-Latn-CS"/>
        </w:rPr>
        <w:t>Listing</w:t>
      </w:r>
      <w:r w:rsidR="00EA05A1">
        <w:rPr>
          <w:noProof/>
          <w:lang w:val="sr-Latn-CS"/>
        </w:rPr>
        <w:t xml:space="preserve"> </w:t>
      </w:r>
      <w:r>
        <w:rPr>
          <w:noProof/>
          <w:lang w:val="sr-Latn-CS"/>
        </w:rPr>
        <w:t>6</w:t>
      </w:r>
      <w:r w:rsidRPr="00FD52EC">
        <w:rPr>
          <w:noProof/>
          <w:lang w:val="sr-Latn-CS"/>
        </w:rPr>
        <w:t xml:space="preserve">. </w:t>
      </w:r>
      <w:r w:rsidR="00EA05A1">
        <w:rPr>
          <w:noProof/>
          <w:lang w:val="sr-Latn-CS"/>
        </w:rPr>
        <w:t>NBodyMini</w:t>
      </w:r>
      <w:r>
        <w:rPr>
          <w:noProof/>
          <w:lang w:val="sr-Latn-CS"/>
        </w:rPr>
        <w:t xml:space="preserve">: Zadatak </w:t>
      </w:r>
      <w:r w:rsidR="00680898">
        <w:rPr>
          <w:noProof/>
          <w:lang w:val="sr-Latn-CS"/>
        </w:rPr>
        <w:t>3</w:t>
      </w:r>
      <w:r>
        <w:rPr>
          <w:noProof/>
          <w:lang w:val="sr-Latn-CS"/>
        </w:rPr>
        <w:t xml:space="preserve"> – Izvršavanje za 16 niti</w:t>
      </w:r>
    </w:p>
    <w:p w14:paraId="13A063DF" w14:textId="77777777" w:rsidR="00315BD6" w:rsidRDefault="00315BD6" w:rsidP="00CF0F07">
      <w:pPr>
        <w:pStyle w:val="Osnovnitekst"/>
        <w:rPr>
          <w:lang w:val="en-US"/>
        </w:rPr>
      </w:pPr>
    </w:p>
    <w:p w14:paraId="5B3410AC" w14:textId="77777777" w:rsidR="004E5112" w:rsidRDefault="004E5112" w:rsidP="00CF0F07">
      <w:pPr>
        <w:pStyle w:val="Osnovnitekst"/>
        <w:rPr>
          <w:lang w:val="en-US"/>
        </w:rPr>
      </w:pPr>
    </w:p>
    <w:p w14:paraId="322FFFF6" w14:textId="77777777" w:rsidR="00211D79" w:rsidRDefault="00211D79" w:rsidP="00CF0F07">
      <w:pPr>
        <w:pStyle w:val="Osnovnitekst"/>
        <w:rPr>
          <w:lang w:val="en-US"/>
        </w:rPr>
      </w:pPr>
    </w:p>
    <w:p w14:paraId="7469B4E1" w14:textId="77777777" w:rsidR="00211D79" w:rsidRDefault="00211D79" w:rsidP="00CF0F07">
      <w:pPr>
        <w:pStyle w:val="Osnovnitekst"/>
        <w:rPr>
          <w:lang w:val="en-US"/>
        </w:rPr>
      </w:pPr>
    </w:p>
    <w:p w14:paraId="164D02C4" w14:textId="77777777" w:rsidR="00211D79" w:rsidRDefault="00211D79" w:rsidP="00CF0F07">
      <w:pPr>
        <w:pStyle w:val="Osnovnitekst"/>
        <w:rPr>
          <w:lang w:val="en-US"/>
        </w:rPr>
      </w:pPr>
    </w:p>
    <w:p w14:paraId="236FE9C1" w14:textId="77777777" w:rsidR="00211D79" w:rsidRDefault="00211D79" w:rsidP="00CF0F07">
      <w:pPr>
        <w:pStyle w:val="Osnovnitekst"/>
        <w:rPr>
          <w:lang w:val="en-US"/>
        </w:rPr>
      </w:pPr>
    </w:p>
    <w:p w14:paraId="17674EB5" w14:textId="77777777" w:rsidR="00211D79" w:rsidRDefault="00211D79" w:rsidP="00CF0F07">
      <w:pPr>
        <w:pStyle w:val="Osnovnitekst"/>
        <w:rPr>
          <w:lang w:val="en-US"/>
        </w:rPr>
      </w:pPr>
    </w:p>
    <w:p w14:paraId="71433511" w14:textId="77777777" w:rsidR="00211D79" w:rsidRPr="004E5112" w:rsidRDefault="00211D79" w:rsidP="00CF0F07">
      <w:pPr>
        <w:pStyle w:val="Osnovnitekst"/>
        <w:rPr>
          <w:lang w:val="en-US"/>
        </w:rPr>
      </w:pPr>
    </w:p>
    <w:p w14:paraId="4D9DB517" w14:textId="71831D76" w:rsidR="00605960" w:rsidRDefault="00605960" w:rsidP="00211D79">
      <w:pPr>
        <w:pStyle w:val="IIInivonaslova-Odeljak"/>
      </w:pPr>
      <w:bookmarkStart w:id="33" w:name="_Toc167118828"/>
      <w:r>
        <w:t>Grafici ubrzanja</w:t>
      </w:r>
      <w:bookmarkEnd w:id="33"/>
    </w:p>
    <w:p w14:paraId="744FB20A" w14:textId="633BF365" w:rsidR="00B44561" w:rsidRDefault="005F0886" w:rsidP="00B44561">
      <w:pPr>
        <w:pStyle w:val="Osnovnitekst"/>
      </w:pPr>
      <w:r>
        <w:rPr>
          <w:noProof/>
          <w:lang w:val="en-US"/>
        </w:rPr>
        <w:drawing>
          <wp:anchor distT="0" distB="0" distL="114300" distR="114300" simplePos="0" relativeHeight="251711488" behindDoc="0" locked="0" layoutInCell="1" allowOverlap="1" wp14:anchorId="28091BEB" wp14:editId="2730F0EA">
            <wp:simplePos x="0" y="0"/>
            <wp:positionH relativeFrom="margin">
              <wp:align>center</wp:align>
            </wp:positionH>
            <wp:positionV relativeFrom="paragraph">
              <wp:posOffset>337185</wp:posOffset>
            </wp:positionV>
            <wp:extent cx="5021580" cy="3154680"/>
            <wp:effectExtent l="0" t="0" r="7620" b="7620"/>
            <wp:wrapTopAndBottom/>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605960">
        <w:t>U okviru ove sekcije su dati grafici ubrzanja u odnosu na sekvencijalnu implementaciju</w:t>
      </w:r>
    </w:p>
    <w:p w14:paraId="4776B4EB" w14:textId="2B39CB60" w:rsidR="00605960" w:rsidRDefault="00605960" w:rsidP="00B44561">
      <w:pPr>
        <w:pStyle w:val="Osnovnitekst"/>
      </w:pPr>
      <w:r>
        <w:t>.</w:t>
      </w:r>
      <w:r w:rsidR="00211D79" w:rsidRPr="00211D79">
        <w:rPr>
          <w:noProof/>
          <w:lang w:val="en-US"/>
        </w:rPr>
        <w:t xml:space="preserve"> </w:t>
      </w:r>
    </w:p>
    <w:p w14:paraId="1E1D456E" w14:textId="7FA2E9AD" w:rsidR="00B44561" w:rsidRPr="00B44561" w:rsidRDefault="00605960" w:rsidP="008511B0">
      <w:pPr>
        <w:pStyle w:val="Caption"/>
        <w:jc w:val="center"/>
        <w:rPr>
          <w:noProof/>
          <w:lang w:val="sr-Latn-CS"/>
        </w:rPr>
      </w:pPr>
      <w:r>
        <w:rPr>
          <w:noProof/>
          <w:lang w:val="sr-Latn-CS"/>
        </w:rPr>
        <w:t>Slika</w:t>
      </w:r>
      <w:r w:rsidRPr="00FD52EC">
        <w:rPr>
          <w:noProof/>
          <w:lang w:val="sr-Latn-CS"/>
        </w:rPr>
        <w:t xml:space="preserve"> 1. </w:t>
      </w:r>
      <w:r w:rsidR="003C2741">
        <w:rPr>
          <w:noProof/>
          <w:lang w:val="sr-Latn-CS"/>
        </w:rPr>
        <w:t>Nbody problem: 30 čestica, 100 iteracija</w:t>
      </w:r>
    </w:p>
    <w:p w14:paraId="34A23CC6" w14:textId="4FC05A3F" w:rsidR="000B7411" w:rsidRPr="000B7411" w:rsidRDefault="007979E8" w:rsidP="000B7411">
      <w:pPr>
        <w:rPr>
          <w:lang w:val="sr-Latn-CS"/>
        </w:rPr>
      </w:pPr>
      <w:r>
        <w:rPr>
          <w:noProof/>
          <w:lang w:val="en-US"/>
        </w:rPr>
        <w:lastRenderedPageBreak/>
        <w:drawing>
          <wp:anchor distT="0" distB="0" distL="114300" distR="114300" simplePos="0" relativeHeight="251715584" behindDoc="0" locked="0" layoutInCell="1" allowOverlap="1" wp14:anchorId="15F2EA54" wp14:editId="1FB3DE21">
            <wp:simplePos x="0" y="0"/>
            <wp:positionH relativeFrom="margin">
              <wp:align>center</wp:align>
            </wp:positionH>
            <wp:positionV relativeFrom="paragraph">
              <wp:posOffset>184785</wp:posOffset>
            </wp:positionV>
            <wp:extent cx="5105400" cy="3261360"/>
            <wp:effectExtent l="0" t="0" r="0" b="15240"/>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6D1FA4E3" w14:textId="5BECF8F4" w:rsidR="00523806" w:rsidRDefault="00523806" w:rsidP="00523806">
      <w:pPr>
        <w:pStyle w:val="Osnovnitekst"/>
        <w:keepNext/>
        <w:ind w:firstLine="0"/>
        <w:jc w:val="center"/>
      </w:pPr>
    </w:p>
    <w:p w14:paraId="720598BD" w14:textId="4B9D6CB2" w:rsidR="00523806" w:rsidRDefault="00523806" w:rsidP="00523806">
      <w:pPr>
        <w:pStyle w:val="Caption"/>
        <w:jc w:val="center"/>
        <w:rPr>
          <w:noProof/>
          <w:lang w:val="sr-Latn-CS"/>
        </w:rPr>
      </w:pPr>
      <w:r>
        <w:rPr>
          <w:noProof/>
          <w:lang w:val="sr-Latn-CS"/>
        </w:rPr>
        <w:t>Slika</w:t>
      </w:r>
      <w:r w:rsidRPr="00FD52EC">
        <w:rPr>
          <w:noProof/>
          <w:lang w:val="sr-Latn-CS"/>
        </w:rPr>
        <w:t xml:space="preserve"> </w:t>
      </w:r>
      <w:r>
        <w:rPr>
          <w:noProof/>
          <w:lang w:val="sr-Latn-CS"/>
        </w:rPr>
        <w:t>2</w:t>
      </w:r>
      <w:r w:rsidRPr="00FD52EC">
        <w:rPr>
          <w:noProof/>
          <w:lang w:val="sr-Latn-CS"/>
        </w:rPr>
        <w:t xml:space="preserve">. </w:t>
      </w:r>
      <w:r>
        <w:rPr>
          <w:noProof/>
          <w:lang w:val="sr-Latn-CS"/>
        </w:rPr>
        <w:t>Nbody problem: 30 čestica, 1000 iteracija</w:t>
      </w:r>
    </w:p>
    <w:p w14:paraId="4E5FC56F" w14:textId="2E7C0D67" w:rsidR="00830CEE" w:rsidRDefault="00830CEE" w:rsidP="00830CEE">
      <w:pPr>
        <w:rPr>
          <w:lang w:val="sr-Latn-CS"/>
        </w:rPr>
      </w:pPr>
    </w:p>
    <w:p w14:paraId="11630CF0" w14:textId="42CB639B" w:rsidR="00830CEE" w:rsidRPr="00830CEE" w:rsidRDefault="00830CEE" w:rsidP="00830CEE">
      <w:pPr>
        <w:rPr>
          <w:lang w:val="sr-Latn-CS"/>
        </w:rPr>
      </w:pPr>
    </w:p>
    <w:p w14:paraId="23B1AE85" w14:textId="0FB917D0" w:rsidR="0090025E" w:rsidRPr="0090025E" w:rsidRDefault="00830899" w:rsidP="0090025E">
      <w:pPr>
        <w:rPr>
          <w:lang w:val="sr-Latn-CS"/>
        </w:rPr>
      </w:pPr>
      <w:r>
        <w:rPr>
          <w:noProof/>
          <w:lang w:val="en-US"/>
        </w:rPr>
        <w:drawing>
          <wp:anchor distT="0" distB="0" distL="114300" distR="114300" simplePos="0" relativeHeight="251716608" behindDoc="0" locked="0" layoutInCell="1" allowOverlap="1" wp14:anchorId="6A857FC5" wp14:editId="61BB44AE">
            <wp:simplePos x="0" y="0"/>
            <wp:positionH relativeFrom="margin">
              <wp:posOffset>537210</wp:posOffset>
            </wp:positionH>
            <wp:positionV relativeFrom="paragraph">
              <wp:posOffset>231140</wp:posOffset>
            </wp:positionV>
            <wp:extent cx="5067300" cy="3322320"/>
            <wp:effectExtent l="0" t="0" r="0" b="11430"/>
            <wp:wrapTopAndBottom/>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6F7E4C8E" w14:textId="2894AD60" w:rsidR="00523806" w:rsidRDefault="00523806" w:rsidP="00523806">
      <w:pPr>
        <w:pStyle w:val="Osnovnitekst"/>
        <w:keepNext/>
        <w:ind w:firstLine="0"/>
        <w:jc w:val="center"/>
      </w:pPr>
    </w:p>
    <w:p w14:paraId="5B4BE343" w14:textId="5AC9AA28" w:rsidR="00523806" w:rsidRDefault="00523806" w:rsidP="00523806">
      <w:pPr>
        <w:pStyle w:val="Caption"/>
        <w:jc w:val="center"/>
        <w:rPr>
          <w:noProof/>
          <w:lang w:val="sr-Latn-CS"/>
        </w:rPr>
      </w:pPr>
      <w:r>
        <w:rPr>
          <w:noProof/>
          <w:lang w:val="sr-Latn-CS"/>
        </w:rPr>
        <w:t>Slika</w:t>
      </w:r>
      <w:r w:rsidRPr="00FD52EC">
        <w:rPr>
          <w:noProof/>
          <w:lang w:val="sr-Latn-CS"/>
        </w:rPr>
        <w:t xml:space="preserve"> </w:t>
      </w:r>
      <w:r w:rsidR="0090025E">
        <w:rPr>
          <w:noProof/>
          <w:lang w:val="sr-Latn-CS"/>
        </w:rPr>
        <w:t>3</w:t>
      </w:r>
      <w:r w:rsidRPr="00FD52EC">
        <w:rPr>
          <w:noProof/>
          <w:lang w:val="sr-Latn-CS"/>
        </w:rPr>
        <w:t xml:space="preserve">. </w:t>
      </w:r>
      <w:r>
        <w:rPr>
          <w:noProof/>
          <w:lang w:val="sr-Latn-CS"/>
        </w:rPr>
        <w:t>Nbody problem: 30</w:t>
      </w:r>
      <w:r w:rsidR="0090025E">
        <w:rPr>
          <w:noProof/>
          <w:lang w:val="sr-Latn-CS"/>
        </w:rPr>
        <w:t>00</w:t>
      </w:r>
      <w:r>
        <w:rPr>
          <w:noProof/>
          <w:lang w:val="sr-Latn-CS"/>
        </w:rPr>
        <w:t xml:space="preserve"> čestica, 100 iteracija</w:t>
      </w:r>
    </w:p>
    <w:p w14:paraId="09B9EB08" w14:textId="21891FD5" w:rsidR="00B44561" w:rsidRPr="00B44561" w:rsidRDefault="0096295A" w:rsidP="00B44561">
      <w:pPr>
        <w:rPr>
          <w:lang w:val="sr-Latn-CS"/>
        </w:rPr>
      </w:pPr>
      <w:r>
        <w:rPr>
          <w:noProof/>
          <w:lang w:val="en-US"/>
        </w:rPr>
        <w:lastRenderedPageBreak/>
        <w:drawing>
          <wp:anchor distT="0" distB="0" distL="114300" distR="114300" simplePos="0" relativeHeight="251717632" behindDoc="0" locked="0" layoutInCell="1" allowOverlap="1" wp14:anchorId="18EC1A79" wp14:editId="04685569">
            <wp:simplePos x="0" y="0"/>
            <wp:positionH relativeFrom="margin">
              <wp:align>center</wp:align>
            </wp:positionH>
            <wp:positionV relativeFrom="paragraph">
              <wp:posOffset>32385</wp:posOffset>
            </wp:positionV>
            <wp:extent cx="5097780" cy="3596640"/>
            <wp:effectExtent l="0" t="0" r="7620" b="381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669CA7AB" w14:textId="51AC98A1" w:rsidR="00523806" w:rsidRPr="001E75AB" w:rsidRDefault="00523806" w:rsidP="001E75AB">
      <w:pPr>
        <w:rPr>
          <w:lang w:val="sr-Latn-CS"/>
        </w:rPr>
      </w:pPr>
    </w:p>
    <w:p w14:paraId="22D93B24" w14:textId="627EFDA6" w:rsidR="00523806" w:rsidRDefault="00874CD9" w:rsidP="00874CD9">
      <w:pPr>
        <w:pStyle w:val="Caption"/>
        <w:ind w:left="2160"/>
        <w:rPr>
          <w:noProof/>
          <w:lang w:val="sr-Latn-CS"/>
        </w:rPr>
      </w:pPr>
      <w:r>
        <w:rPr>
          <w:noProof/>
          <w:lang w:val="sr-Latn-CS"/>
        </w:rPr>
        <w:t xml:space="preserve">          </w:t>
      </w:r>
      <w:r w:rsidR="00523806">
        <w:rPr>
          <w:noProof/>
          <w:lang w:val="sr-Latn-CS"/>
        </w:rPr>
        <w:t>Slika</w:t>
      </w:r>
      <w:r w:rsidR="00523806" w:rsidRPr="00FD52EC">
        <w:rPr>
          <w:noProof/>
          <w:lang w:val="sr-Latn-CS"/>
        </w:rPr>
        <w:t xml:space="preserve"> </w:t>
      </w:r>
      <w:r w:rsidR="0090025E">
        <w:rPr>
          <w:noProof/>
          <w:lang w:val="sr-Latn-CS"/>
        </w:rPr>
        <w:t>4</w:t>
      </w:r>
      <w:r w:rsidR="00523806" w:rsidRPr="00FD52EC">
        <w:rPr>
          <w:noProof/>
          <w:lang w:val="sr-Latn-CS"/>
        </w:rPr>
        <w:t xml:space="preserve">. </w:t>
      </w:r>
      <w:r w:rsidR="00523806">
        <w:rPr>
          <w:noProof/>
          <w:lang w:val="sr-Latn-CS"/>
        </w:rPr>
        <w:t>Nbody problem: 30</w:t>
      </w:r>
      <w:r w:rsidR="0090025E">
        <w:rPr>
          <w:noProof/>
          <w:lang w:val="sr-Latn-CS"/>
        </w:rPr>
        <w:t>00</w:t>
      </w:r>
      <w:r w:rsidR="00523806">
        <w:rPr>
          <w:noProof/>
          <w:lang w:val="sr-Latn-CS"/>
        </w:rPr>
        <w:t xml:space="preserve"> čestica, 100</w:t>
      </w:r>
      <w:r w:rsidR="0090025E">
        <w:rPr>
          <w:noProof/>
          <w:lang w:val="sr-Latn-CS"/>
        </w:rPr>
        <w:t>0</w:t>
      </w:r>
      <w:r w:rsidR="00523806">
        <w:rPr>
          <w:noProof/>
          <w:lang w:val="sr-Latn-CS"/>
        </w:rPr>
        <w:t xml:space="preserve"> iteracija</w:t>
      </w:r>
    </w:p>
    <w:p w14:paraId="25B43DF1" w14:textId="77777777" w:rsidR="00523806" w:rsidRPr="00523806" w:rsidRDefault="00523806" w:rsidP="00523806">
      <w:pPr>
        <w:rPr>
          <w:lang w:val="sr-Latn-CS"/>
        </w:rPr>
      </w:pPr>
    </w:p>
    <w:p w14:paraId="12CFA7CA" w14:textId="77777777" w:rsidR="008646BB" w:rsidRDefault="008646BB" w:rsidP="008646BB">
      <w:pPr>
        <w:rPr>
          <w:lang w:val="sr-Latn-CS"/>
        </w:rPr>
      </w:pPr>
    </w:p>
    <w:p w14:paraId="0681D103" w14:textId="77777777" w:rsidR="008646BB" w:rsidRPr="008646BB" w:rsidRDefault="008646BB" w:rsidP="008646BB">
      <w:pPr>
        <w:rPr>
          <w:lang w:val="sr-Latn-CS"/>
        </w:rPr>
      </w:pPr>
    </w:p>
    <w:p w14:paraId="2BB7CCCE" w14:textId="77777777" w:rsidR="00605960" w:rsidRDefault="00605960" w:rsidP="00605960">
      <w:pPr>
        <w:pStyle w:val="IIInivonaslova-Odeljak"/>
        <w:rPr>
          <w:lang w:val="sr-Latn-RS"/>
        </w:rPr>
      </w:pPr>
      <w:bookmarkStart w:id="34" w:name="_Toc167118829"/>
      <w:r>
        <w:t>Diskusija dobijenih re</w:t>
      </w:r>
      <w:r>
        <w:rPr>
          <w:lang w:val="sr-Latn-RS"/>
        </w:rPr>
        <w:t>zultata</w:t>
      </w:r>
      <w:bookmarkEnd w:id="34"/>
    </w:p>
    <w:p w14:paraId="09B56CCA" w14:textId="18055161" w:rsidR="00DD61BE" w:rsidRDefault="001E3141" w:rsidP="00605960">
      <w:pPr>
        <w:pStyle w:val="Osnovnitekst"/>
        <w:rPr>
          <w:lang w:val="sr-Latn-RS"/>
        </w:rPr>
      </w:pPr>
      <w:r>
        <w:rPr>
          <w:lang w:val="sr-Latn-RS"/>
        </w:rPr>
        <w:t>Za razliku od OpenMP rešenja ovog problema, gde je na ubrzanje pozitivno uticalo isključivo povećanje broja tela, kod MPI implementacije možemo primetiti veće ubrzanje i za povećan broj iteracija. Glavni razlog tome jeste što kod MPI implementacije</w:t>
      </w:r>
      <w:r w:rsidR="001660A0">
        <w:rPr>
          <w:lang w:val="sr-Latn-RS"/>
        </w:rPr>
        <w:t xml:space="preserve"> ne moraju sve niti da čekaju na kraj zapisivanja rezultata u fajlove, već dok glavna nit vrši upis, ostale niti vrše računanja. Kod OpenMP verzije rešenja, povećanje iteracija je povećavalo sekvencijalni deo koda, dok kod MPI varijante to ima posledicu samo na povećanje obima posla samo za jednu, glavnu, nit.</w:t>
      </w:r>
    </w:p>
    <w:p w14:paraId="101B463F" w14:textId="77777777" w:rsidR="00DD61BE" w:rsidRDefault="00DD61BE" w:rsidP="00605960">
      <w:pPr>
        <w:pStyle w:val="Osnovnitekst"/>
        <w:rPr>
          <w:lang w:val="sr-Latn-RS"/>
        </w:rPr>
      </w:pPr>
    </w:p>
    <w:p w14:paraId="467DD2F1" w14:textId="77777777" w:rsidR="00DD61BE" w:rsidRDefault="00DD61BE" w:rsidP="00605960">
      <w:pPr>
        <w:pStyle w:val="Osnovnitekst"/>
        <w:rPr>
          <w:lang w:val="sr-Latn-RS"/>
        </w:rPr>
      </w:pPr>
    </w:p>
    <w:p w14:paraId="64123360" w14:textId="77777777" w:rsidR="00DD61BE" w:rsidRDefault="00DD61BE" w:rsidP="00605960">
      <w:pPr>
        <w:pStyle w:val="Osnovnitekst"/>
        <w:rPr>
          <w:lang w:val="sr-Latn-RS"/>
        </w:rPr>
      </w:pPr>
    </w:p>
    <w:p w14:paraId="2949E330" w14:textId="77777777" w:rsidR="00DD61BE" w:rsidRDefault="00DD61BE" w:rsidP="00605960">
      <w:pPr>
        <w:pStyle w:val="Osnovnitekst"/>
        <w:rPr>
          <w:lang w:val="sr-Latn-RS"/>
        </w:rPr>
      </w:pPr>
    </w:p>
    <w:p w14:paraId="129D5ED7" w14:textId="77777777" w:rsidR="00DD61BE" w:rsidRDefault="00DD61BE" w:rsidP="00605960">
      <w:pPr>
        <w:pStyle w:val="Osnovnitekst"/>
        <w:rPr>
          <w:lang w:val="sr-Latn-RS"/>
        </w:rPr>
      </w:pPr>
    </w:p>
    <w:p w14:paraId="74D78D1D" w14:textId="19428CA7" w:rsidR="006530D1" w:rsidRDefault="006530D1" w:rsidP="006530D1">
      <w:pPr>
        <w:pStyle w:val="IInivonaslova-Potpoglavlje"/>
      </w:pPr>
      <w:bookmarkStart w:id="35" w:name="_Toc167118830"/>
      <w:r>
        <w:lastRenderedPageBreak/>
        <w:t xml:space="preserve">Rezultati – Zadatak </w:t>
      </w:r>
      <w:r w:rsidR="00EA7156">
        <w:t>4</w:t>
      </w:r>
      <w:bookmarkEnd w:id="35"/>
    </w:p>
    <w:p w14:paraId="0C4D74F8" w14:textId="77777777" w:rsidR="006530D1" w:rsidRDefault="006530D1" w:rsidP="006530D1">
      <w:pPr>
        <w:pStyle w:val="Osnovnitekst"/>
      </w:pPr>
      <w:r>
        <w:t>U okviru ove sekcije su izloženi rezultati paralelizacije koda za izračunavanja problema n tela.</w:t>
      </w:r>
    </w:p>
    <w:p w14:paraId="128D0312" w14:textId="77777777" w:rsidR="006530D1" w:rsidRDefault="006530D1" w:rsidP="006530D1">
      <w:pPr>
        <w:pStyle w:val="IIInivonaslova-Odeljak"/>
      </w:pPr>
      <w:bookmarkStart w:id="36" w:name="_Toc167118831"/>
      <w:r>
        <w:t>Logovi izvršavanja</w:t>
      </w:r>
      <w:bookmarkEnd w:id="36"/>
    </w:p>
    <w:p w14:paraId="46BB8D20" w14:textId="77777777" w:rsidR="006530D1" w:rsidRDefault="006530D1" w:rsidP="006530D1">
      <w:pPr>
        <w:pStyle w:val="Osnovnitekst"/>
      </w:pPr>
      <w:r>
        <w:t>Ovde su dati logovi izvršavanja za definisane test primere i različit broj niti.</w:t>
      </w:r>
    </w:p>
    <w:p w14:paraId="3CD215C0" w14:textId="77777777" w:rsidR="00D31F17" w:rsidRPr="00D31F17" w:rsidRDefault="00D31F17" w:rsidP="00D31F17">
      <w:pPr>
        <w:pStyle w:val="Programskikod"/>
        <w:rPr>
          <w:sz w:val="16"/>
          <w:szCs w:val="16"/>
        </w:rPr>
      </w:pPr>
      <w:r w:rsidRPr="00D31F17">
        <w:rPr>
          <w:sz w:val="16"/>
          <w:szCs w:val="16"/>
        </w:rPr>
        <w:t>Running ./nbody with 30 particles, 100 iterations, and saving to simulation_1 folder</w:t>
      </w:r>
    </w:p>
    <w:p w14:paraId="62992C48" w14:textId="77777777" w:rsidR="00D31F17" w:rsidRPr="00D31F17" w:rsidRDefault="00D31F17" w:rsidP="00D31F17">
      <w:pPr>
        <w:pStyle w:val="Programskikod"/>
        <w:rPr>
          <w:sz w:val="16"/>
          <w:szCs w:val="16"/>
        </w:rPr>
      </w:pPr>
    </w:p>
    <w:p w14:paraId="2944B594" w14:textId="77777777" w:rsidR="00D31F17" w:rsidRPr="00D31F17" w:rsidRDefault="00D31F17" w:rsidP="00D31F17">
      <w:pPr>
        <w:pStyle w:val="Programskikod"/>
        <w:rPr>
          <w:sz w:val="16"/>
          <w:szCs w:val="16"/>
        </w:rPr>
      </w:pPr>
      <w:r w:rsidRPr="00D31F17">
        <w:rPr>
          <w:sz w:val="16"/>
          <w:szCs w:val="16"/>
        </w:rPr>
        <w:t>real    0m0.018s</w:t>
      </w:r>
    </w:p>
    <w:p w14:paraId="4BF6A610" w14:textId="77777777" w:rsidR="00D31F17" w:rsidRPr="00D31F17" w:rsidRDefault="00D31F17" w:rsidP="00D31F17">
      <w:pPr>
        <w:pStyle w:val="Programskikod"/>
        <w:rPr>
          <w:sz w:val="16"/>
          <w:szCs w:val="16"/>
        </w:rPr>
      </w:pPr>
      <w:r w:rsidRPr="00D31F17">
        <w:rPr>
          <w:sz w:val="16"/>
          <w:szCs w:val="16"/>
        </w:rPr>
        <w:t>user    0m0.013s</w:t>
      </w:r>
    </w:p>
    <w:p w14:paraId="504D8F99" w14:textId="77777777" w:rsidR="00D31F17" w:rsidRPr="00D31F17" w:rsidRDefault="00D31F17" w:rsidP="00D31F17">
      <w:pPr>
        <w:pStyle w:val="Programskikod"/>
        <w:rPr>
          <w:sz w:val="16"/>
          <w:szCs w:val="16"/>
        </w:rPr>
      </w:pPr>
      <w:r w:rsidRPr="00D31F17">
        <w:rPr>
          <w:sz w:val="16"/>
          <w:szCs w:val="16"/>
        </w:rPr>
        <w:t>sys     0m0.005s</w:t>
      </w:r>
    </w:p>
    <w:p w14:paraId="4A8ACDFA" w14:textId="77777777" w:rsidR="00D31F17" w:rsidRPr="00D31F17" w:rsidRDefault="00D31F17" w:rsidP="00D31F17">
      <w:pPr>
        <w:pStyle w:val="Programskikod"/>
        <w:rPr>
          <w:sz w:val="16"/>
          <w:szCs w:val="16"/>
        </w:rPr>
      </w:pPr>
    </w:p>
    <w:p w14:paraId="4A0CD127" w14:textId="77777777" w:rsidR="00D31F17" w:rsidRPr="00D31F17" w:rsidRDefault="00D31F17" w:rsidP="00D31F17">
      <w:pPr>
        <w:pStyle w:val="Programskikod"/>
        <w:rPr>
          <w:sz w:val="16"/>
          <w:szCs w:val="16"/>
        </w:rPr>
      </w:pPr>
    </w:p>
    <w:p w14:paraId="68C09D22" w14:textId="77777777" w:rsidR="00D31F17" w:rsidRPr="00D31F17" w:rsidRDefault="00D31F17" w:rsidP="00D31F17">
      <w:pPr>
        <w:pStyle w:val="Programskikod"/>
        <w:rPr>
          <w:sz w:val="16"/>
          <w:szCs w:val="16"/>
        </w:rPr>
      </w:pPr>
      <w:r w:rsidRPr="00D31F17">
        <w:rPr>
          <w:sz w:val="16"/>
          <w:szCs w:val="16"/>
        </w:rPr>
        <w:t>Running ./nbody with 30 particles, 1000 iterations, and saving to simulation_2 folder</w:t>
      </w:r>
    </w:p>
    <w:p w14:paraId="405904A2" w14:textId="77777777" w:rsidR="00D31F17" w:rsidRPr="00D31F17" w:rsidRDefault="00D31F17" w:rsidP="00D31F17">
      <w:pPr>
        <w:pStyle w:val="Programskikod"/>
        <w:rPr>
          <w:sz w:val="16"/>
          <w:szCs w:val="16"/>
        </w:rPr>
      </w:pPr>
    </w:p>
    <w:p w14:paraId="3213882E" w14:textId="77777777" w:rsidR="00D31F17" w:rsidRPr="00D31F17" w:rsidRDefault="00D31F17" w:rsidP="00D31F17">
      <w:pPr>
        <w:pStyle w:val="Programskikod"/>
        <w:rPr>
          <w:sz w:val="16"/>
          <w:szCs w:val="16"/>
        </w:rPr>
      </w:pPr>
      <w:r w:rsidRPr="00D31F17">
        <w:rPr>
          <w:sz w:val="16"/>
          <w:szCs w:val="16"/>
        </w:rPr>
        <w:t>real    0m0.086s</w:t>
      </w:r>
    </w:p>
    <w:p w14:paraId="325C1192" w14:textId="77777777" w:rsidR="00D31F17" w:rsidRPr="00D31F17" w:rsidRDefault="00D31F17" w:rsidP="00D31F17">
      <w:pPr>
        <w:pStyle w:val="Programskikod"/>
        <w:rPr>
          <w:sz w:val="16"/>
          <w:szCs w:val="16"/>
        </w:rPr>
      </w:pPr>
      <w:r w:rsidRPr="00D31F17">
        <w:rPr>
          <w:sz w:val="16"/>
          <w:szCs w:val="16"/>
        </w:rPr>
        <w:t>user    0m0.057s</w:t>
      </w:r>
    </w:p>
    <w:p w14:paraId="111AE51C" w14:textId="77777777" w:rsidR="00D31F17" w:rsidRPr="00D31F17" w:rsidRDefault="00D31F17" w:rsidP="00D31F17">
      <w:pPr>
        <w:pStyle w:val="Programskikod"/>
        <w:rPr>
          <w:sz w:val="16"/>
          <w:szCs w:val="16"/>
        </w:rPr>
      </w:pPr>
      <w:r w:rsidRPr="00D31F17">
        <w:rPr>
          <w:sz w:val="16"/>
          <w:szCs w:val="16"/>
        </w:rPr>
        <w:t>sys     0m0.029s</w:t>
      </w:r>
    </w:p>
    <w:p w14:paraId="4FD41932" w14:textId="77777777" w:rsidR="00D31F17" w:rsidRPr="00D31F17" w:rsidRDefault="00D31F17" w:rsidP="00D31F17">
      <w:pPr>
        <w:pStyle w:val="Programskikod"/>
        <w:rPr>
          <w:sz w:val="16"/>
          <w:szCs w:val="16"/>
        </w:rPr>
      </w:pPr>
    </w:p>
    <w:p w14:paraId="16D76B95" w14:textId="77777777" w:rsidR="00D31F17" w:rsidRPr="00D31F17" w:rsidRDefault="00D31F17" w:rsidP="00D31F17">
      <w:pPr>
        <w:pStyle w:val="Programskikod"/>
        <w:rPr>
          <w:sz w:val="16"/>
          <w:szCs w:val="16"/>
        </w:rPr>
      </w:pPr>
    </w:p>
    <w:p w14:paraId="6146F37E" w14:textId="77777777" w:rsidR="00D31F17" w:rsidRPr="00D31F17" w:rsidRDefault="00D31F17" w:rsidP="00D31F17">
      <w:pPr>
        <w:pStyle w:val="Programskikod"/>
        <w:rPr>
          <w:sz w:val="16"/>
          <w:szCs w:val="16"/>
        </w:rPr>
      </w:pPr>
      <w:r w:rsidRPr="00D31F17">
        <w:rPr>
          <w:sz w:val="16"/>
          <w:szCs w:val="16"/>
        </w:rPr>
        <w:t>Running ./nbody with 3000 particles, 100 iterations, and saving to simulation_3 folder</w:t>
      </w:r>
    </w:p>
    <w:p w14:paraId="79F803BC" w14:textId="77777777" w:rsidR="00D31F17" w:rsidRPr="00D31F17" w:rsidRDefault="00D31F17" w:rsidP="00D31F17">
      <w:pPr>
        <w:pStyle w:val="Programskikod"/>
        <w:rPr>
          <w:sz w:val="16"/>
          <w:szCs w:val="16"/>
        </w:rPr>
      </w:pPr>
    </w:p>
    <w:p w14:paraId="3AB430C5" w14:textId="77777777" w:rsidR="00D31F17" w:rsidRPr="00D31F17" w:rsidRDefault="00D31F17" w:rsidP="00D31F17">
      <w:pPr>
        <w:pStyle w:val="Programskikod"/>
        <w:rPr>
          <w:sz w:val="16"/>
          <w:szCs w:val="16"/>
        </w:rPr>
      </w:pPr>
      <w:r w:rsidRPr="00D31F17">
        <w:rPr>
          <w:sz w:val="16"/>
          <w:szCs w:val="16"/>
        </w:rPr>
        <w:t>real    0m2.409s</w:t>
      </w:r>
    </w:p>
    <w:p w14:paraId="2DBFB794" w14:textId="77777777" w:rsidR="00D31F17" w:rsidRPr="00D31F17" w:rsidRDefault="00D31F17" w:rsidP="00D31F17">
      <w:pPr>
        <w:pStyle w:val="Programskikod"/>
        <w:rPr>
          <w:sz w:val="16"/>
          <w:szCs w:val="16"/>
        </w:rPr>
      </w:pPr>
      <w:r w:rsidRPr="00D31F17">
        <w:rPr>
          <w:sz w:val="16"/>
          <w:szCs w:val="16"/>
        </w:rPr>
        <w:t>user    0m2.380s</w:t>
      </w:r>
    </w:p>
    <w:p w14:paraId="2EF28395" w14:textId="77777777" w:rsidR="00D31F17" w:rsidRPr="00D31F17" w:rsidRDefault="00D31F17" w:rsidP="00D31F17">
      <w:pPr>
        <w:pStyle w:val="Programskikod"/>
        <w:rPr>
          <w:sz w:val="16"/>
          <w:szCs w:val="16"/>
        </w:rPr>
      </w:pPr>
      <w:r w:rsidRPr="00D31F17">
        <w:rPr>
          <w:sz w:val="16"/>
          <w:szCs w:val="16"/>
        </w:rPr>
        <w:t>sys     0m0.029s</w:t>
      </w:r>
    </w:p>
    <w:p w14:paraId="28AEA44D" w14:textId="77777777" w:rsidR="00D31F17" w:rsidRPr="00D31F17" w:rsidRDefault="00D31F17" w:rsidP="00D31F17">
      <w:pPr>
        <w:pStyle w:val="Programskikod"/>
        <w:rPr>
          <w:sz w:val="16"/>
          <w:szCs w:val="16"/>
        </w:rPr>
      </w:pPr>
    </w:p>
    <w:p w14:paraId="4EE1E827" w14:textId="77777777" w:rsidR="00D31F17" w:rsidRPr="00D31F17" w:rsidRDefault="00D31F17" w:rsidP="00D31F17">
      <w:pPr>
        <w:pStyle w:val="Programskikod"/>
        <w:rPr>
          <w:sz w:val="16"/>
          <w:szCs w:val="16"/>
        </w:rPr>
      </w:pPr>
    </w:p>
    <w:p w14:paraId="4B93F343" w14:textId="77777777" w:rsidR="00D31F17" w:rsidRPr="00D31F17" w:rsidRDefault="00D31F17" w:rsidP="00D31F17">
      <w:pPr>
        <w:pStyle w:val="Programskikod"/>
        <w:rPr>
          <w:sz w:val="16"/>
          <w:szCs w:val="16"/>
        </w:rPr>
      </w:pPr>
      <w:r w:rsidRPr="00D31F17">
        <w:rPr>
          <w:sz w:val="16"/>
          <w:szCs w:val="16"/>
        </w:rPr>
        <w:t>Running ./nbody with 3000 particles, 1000 iterations, and saving to simulation_4 folder</w:t>
      </w:r>
    </w:p>
    <w:p w14:paraId="05E83C0B" w14:textId="77777777" w:rsidR="00D31F17" w:rsidRPr="00D31F17" w:rsidRDefault="00D31F17" w:rsidP="00D31F17">
      <w:pPr>
        <w:pStyle w:val="Programskikod"/>
        <w:rPr>
          <w:sz w:val="16"/>
          <w:szCs w:val="16"/>
        </w:rPr>
      </w:pPr>
    </w:p>
    <w:p w14:paraId="39541849" w14:textId="77777777" w:rsidR="00D31F17" w:rsidRPr="00D31F17" w:rsidRDefault="00D31F17" w:rsidP="00D31F17">
      <w:pPr>
        <w:pStyle w:val="Programskikod"/>
        <w:rPr>
          <w:sz w:val="16"/>
          <w:szCs w:val="16"/>
        </w:rPr>
      </w:pPr>
      <w:r w:rsidRPr="00D31F17">
        <w:rPr>
          <w:sz w:val="16"/>
          <w:szCs w:val="16"/>
        </w:rPr>
        <w:t>real    0m24.677s</w:t>
      </w:r>
    </w:p>
    <w:p w14:paraId="6A347B63" w14:textId="77777777" w:rsidR="00D31F17" w:rsidRPr="00D31F17" w:rsidRDefault="00D31F17" w:rsidP="00D31F17">
      <w:pPr>
        <w:pStyle w:val="Programskikod"/>
        <w:rPr>
          <w:sz w:val="16"/>
          <w:szCs w:val="16"/>
        </w:rPr>
      </w:pPr>
      <w:r w:rsidRPr="00D31F17">
        <w:rPr>
          <w:sz w:val="16"/>
          <w:szCs w:val="16"/>
        </w:rPr>
        <w:t>user    0m24.208s</w:t>
      </w:r>
    </w:p>
    <w:p w14:paraId="03D8C28D" w14:textId="7C5C5B46" w:rsidR="006530D1" w:rsidRDefault="00D31F17" w:rsidP="00D31F17">
      <w:pPr>
        <w:pStyle w:val="Programskikod"/>
        <w:rPr>
          <w:sz w:val="16"/>
          <w:szCs w:val="16"/>
        </w:rPr>
      </w:pPr>
      <w:r w:rsidRPr="00D31F17">
        <w:rPr>
          <w:sz w:val="16"/>
          <w:szCs w:val="16"/>
        </w:rPr>
        <w:t>sys     0m0.445s</w:t>
      </w:r>
    </w:p>
    <w:p w14:paraId="2DAC59B7" w14:textId="7B160596" w:rsidR="006530D1" w:rsidRDefault="006530D1" w:rsidP="006530D1">
      <w:pPr>
        <w:pStyle w:val="Caption"/>
        <w:jc w:val="center"/>
        <w:rPr>
          <w:noProof/>
          <w:lang w:val="sr-Latn-RS"/>
        </w:rPr>
      </w:pPr>
      <w:r>
        <w:rPr>
          <w:noProof/>
          <w:lang w:val="sr-Latn-CS"/>
        </w:rPr>
        <w:t>Listing 1</w:t>
      </w:r>
      <w:r w:rsidRPr="00FD52EC">
        <w:rPr>
          <w:noProof/>
          <w:lang w:val="sr-Latn-CS"/>
        </w:rPr>
        <w:t xml:space="preserve">. </w:t>
      </w:r>
      <w:r w:rsidR="00EA7156">
        <w:rPr>
          <w:noProof/>
          <w:lang w:val="sr-Latn-CS"/>
        </w:rPr>
        <w:t xml:space="preserve">NBodyMini: Zadatak 4 </w:t>
      </w:r>
      <w:r>
        <w:rPr>
          <w:noProof/>
          <w:lang w:val="sr-Latn-CS"/>
        </w:rPr>
        <w:t>– Sekvencijalno iz</w:t>
      </w:r>
      <w:r>
        <w:rPr>
          <w:noProof/>
          <w:lang w:val="sr-Latn-RS"/>
        </w:rPr>
        <w:t>vršavanje</w:t>
      </w:r>
    </w:p>
    <w:p w14:paraId="47FA87B0" w14:textId="77777777" w:rsidR="006530D1" w:rsidRPr="00472A98" w:rsidRDefault="006530D1" w:rsidP="006530D1">
      <w:pPr>
        <w:rPr>
          <w:lang w:val="sr-Latn-RS"/>
        </w:rPr>
      </w:pPr>
    </w:p>
    <w:p w14:paraId="4B05C6FE" w14:textId="77777777" w:rsidR="005049DE" w:rsidRPr="005049DE" w:rsidRDefault="005049DE" w:rsidP="005049DE">
      <w:pPr>
        <w:pStyle w:val="Programskikod"/>
        <w:rPr>
          <w:sz w:val="16"/>
          <w:szCs w:val="16"/>
        </w:rPr>
      </w:pPr>
      <w:r w:rsidRPr="005049DE">
        <w:rPr>
          <w:sz w:val="16"/>
          <w:szCs w:val="16"/>
        </w:rPr>
        <w:t>Running ./nbody with 30 particles, 100 iterations, and saving to simulation_1 folder</w:t>
      </w:r>
    </w:p>
    <w:p w14:paraId="37AFD1D2" w14:textId="77777777" w:rsidR="005049DE" w:rsidRPr="005049DE" w:rsidRDefault="005049DE" w:rsidP="005049DE">
      <w:pPr>
        <w:pStyle w:val="Programskikod"/>
        <w:rPr>
          <w:sz w:val="16"/>
          <w:szCs w:val="16"/>
        </w:rPr>
      </w:pPr>
    </w:p>
    <w:p w14:paraId="6F112D11" w14:textId="77777777" w:rsidR="005049DE" w:rsidRPr="005049DE" w:rsidRDefault="005049DE" w:rsidP="005049DE">
      <w:pPr>
        <w:pStyle w:val="Programskikod"/>
        <w:rPr>
          <w:sz w:val="16"/>
          <w:szCs w:val="16"/>
        </w:rPr>
      </w:pPr>
      <w:r w:rsidRPr="005049DE">
        <w:rPr>
          <w:sz w:val="16"/>
          <w:szCs w:val="16"/>
        </w:rPr>
        <w:t>real    0m0.309s</w:t>
      </w:r>
    </w:p>
    <w:p w14:paraId="00FAE5D5" w14:textId="77777777" w:rsidR="005049DE" w:rsidRPr="005049DE" w:rsidRDefault="005049DE" w:rsidP="005049DE">
      <w:pPr>
        <w:pStyle w:val="Programskikod"/>
        <w:rPr>
          <w:sz w:val="16"/>
          <w:szCs w:val="16"/>
        </w:rPr>
      </w:pPr>
      <w:r w:rsidRPr="005049DE">
        <w:rPr>
          <w:sz w:val="16"/>
          <w:szCs w:val="16"/>
        </w:rPr>
        <w:t>user    0m0.059s</w:t>
      </w:r>
    </w:p>
    <w:p w14:paraId="344FCB36" w14:textId="77777777" w:rsidR="005049DE" w:rsidRPr="005049DE" w:rsidRDefault="005049DE" w:rsidP="005049DE">
      <w:pPr>
        <w:pStyle w:val="Programskikod"/>
        <w:rPr>
          <w:sz w:val="16"/>
          <w:szCs w:val="16"/>
        </w:rPr>
      </w:pPr>
      <w:r w:rsidRPr="005049DE">
        <w:rPr>
          <w:sz w:val="16"/>
          <w:szCs w:val="16"/>
        </w:rPr>
        <w:t>sys     0m0.107s</w:t>
      </w:r>
    </w:p>
    <w:p w14:paraId="74339E3F" w14:textId="77777777" w:rsidR="005049DE" w:rsidRPr="005049DE" w:rsidRDefault="005049DE" w:rsidP="005049DE">
      <w:pPr>
        <w:pStyle w:val="Programskikod"/>
        <w:rPr>
          <w:sz w:val="16"/>
          <w:szCs w:val="16"/>
        </w:rPr>
      </w:pPr>
    </w:p>
    <w:p w14:paraId="7B4AD51A" w14:textId="77777777" w:rsidR="005049DE" w:rsidRPr="005049DE" w:rsidRDefault="005049DE" w:rsidP="005049DE">
      <w:pPr>
        <w:pStyle w:val="Programskikod"/>
        <w:rPr>
          <w:sz w:val="16"/>
          <w:szCs w:val="16"/>
        </w:rPr>
      </w:pPr>
    </w:p>
    <w:p w14:paraId="00DE3292" w14:textId="77777777" w:rsidR="005049DE" w:rsidRPr="005049DE" w:rsidRDefault="005049DE" w:rsidP="005049DE">
      <w:pPr>
        <w:pStyle w:val="Programskikod"/>
        <w:rPr>
          <w:sz w:val="16"/>
          <w:szCs w:val="16"/>
        </w:rPr>
      </w:pPr>
      <w:r w:rsidRPr="005049DE">
        <w:rPr>
          <w:sz w:val="16"/>
          <w:szCs w:val="16"/>
        </w:rPr>
        <w:t>Running ./nbody with 30 particles, 1000 iterations, and saving to simulation_2 folder</w:t>
      </w:r>
    </w:p>
    <w:p w14:paraId="6746C2B5" w14:textId="77777777" w:rsidR="005049DE" w:rsidRPr="005049DE" w:rsidRDefault="005049DE" w:rsidP="005049DE">
      <w:pPr>
        <w:pStyle w:val="Programskikod"/>
        <w:rPr>
          <w:sz w:val="16"/>
          <w:szCs w:val="16"/>
        </w:rPr>
      </w:pPr>
    </w:p>
    <w:p w14:paraId="20A89863" w14:textId="77777777" w:rsidR="005049DE" w:rsidRPr="005049DE" w:rsidRDefault="005049DE" w:rsidP="005049DE">
      <w:pPr>
        <w:pStyle w:val="Programskikod"/>
        <w:rPr>
          <w:sz w:val="16"/>
          <w:szCs w:val="16"/>
        </w:rPr>
      </w:pPr>
      <w:r w:rsidRPr="005049DE">
        <w:rPr>
          <w:sz w:val="16"/>
          <w:szCs w:val="16"/>
        </w:rPr>
        <w:t>real    0m0.383s</w:t>
      </w:r>
    </w:p>
    <w:p w14:paraId="7EEACBDA" w14:textId="77777777" w:rsidR="005049DE" w:rsidRPr="005049DE" w:rsidRDefault="005049DE" w:rsidP="005049DE">
      <w:pPr>
        <w:pStyle w:val="Programskikod"/>
        <w:rPr>
          <w:sz w:val="16"/>
          <w:szCs w:val="16"/>
        </w:rPr>
      </w:pPr>
      <w:r w:rsidRPr="005049DE">
        <w:rPr>
          <w:sz w:val="16"/>
          <w:szCs w:val="16"/>
        </w:rPr>
        <w:lastRenderedPageBreak/>
        <w:t>user    0m0.122s</w:t>
      </w:r>
    </w:p>
    <w:p w14:paraId="109B6BC0" w14:textId="77777777" w:rsidR="005049DE" w:rsidRPr="005049DE" w:rsidRDefault="005049DE" w:rsidP="005049DE">
      <w:pPr>
        <w:pStyle w:val="Programskikod"/>
        <w:rPr>
          <w:sz w:val="16"/>
          <w:szCs w:val="16"/>
        </w:rPr>
      </w:pPr>
      <w:r w:rsidRPr="005049DE">
        <w:rPr>
          <w:sz w:val="16"/>
          <w:szCs w:val="16"/>
        </w:rPr>
        <w:t>sys     0m0.171s</w:t>
      </w:r>
    </w:p>
    <w:p w14:paraId="35815A79" w14:textId="77777777" w:rsidR="005049DE" w:rsidRPr="005049DE" w:rsidRDefault="005049DE" w:rsidP="005049DE">
      <w:pPr>
        <w:pStyle w:val="Programskikod"/>
        <w:rPr>
          <w:sz w:val="16"/>
          <w:szCs w:val="16"/>
        </w:rPr>
      </w:pPr>
    </w:p>
    <w:p w14:paraId="3E78B6DD" w14:textId="77777777" w:rsidR="005049DE" w:rsidRPr="005049DE" w:rsidRDefault="005049DE" w:rsidP="005049DE">
      <w:pPr>
        <w:pStyle w:val="Programskikod"/>
        <w:rPr>
          <w:sz w:val="16"/>
          <w:szCs w:val="16"/>
        </w:rPr>
      </w:pPr>
    </w:p>
    <w:p w14:paraId="380C0D22" w14:textId="77777777" w:rsidR="005049DE" w:rsidRPr="005049DE" w:rsidRDefault="005049DE" w:rsidP="005049DE">
      <w:pPr>
        <w:pStyle w:val="Programskikod"/>
        <w:rPr>
          <w:sz w:val="16"/>
          <w:szCs w:val="16"/>
        </w:rPr>
      </w:pPr>
      <w:r w:rsidRPr="005049DE">
        <w:rPr>
          <w:sz w:val="16"/>
          <w:szCs w:val="16"/>
        </w:rPr>
        <w:t>Running ./nbody with 3000 particles, 100 iterations, and saving to simulation_3 folder</w:t>
      </w:r>
    </w:p>
    <w:p w14:paraId="4160AAD1" w14:textId="77777777" w:rsidR="005049DE" w:rsidRPr="005049DE" w:rsidRDefault="005049DE" w:rsidP="005049DE">
      <w:pPr>
        <w:pStyle w:val="Programskikod"/>
        <w:rPr>
          <w:sz w:val="16"/>
          <w:szCs w:val="16"/>
        </w:rPr>
      </w:pPr>
    </w:p>
    <w:p w14:paraId="3485E91F" w14:textId="77777777" w:rsidR="005049DE" w:rsidRPr="005049DE" w:rsidRDefault="005049DE" w:rsidP="005049DE">
      <w:pPr>
        <w:pStyle w:val="Programskikod"/>
        <w:rPr>
          <w:sz w:val="16"/>
          <w:szCs w:val="16"/>
        </w:rPr>
      </w:pPr>
      <w:r w:rsidRPr="005049DE">
        <w:rPr>
          <w:sz w:val="16"/>
          <w:szCs w:val="16"/>
        </w:rPr>
        <w:t>real    0m2.951s</w:t>
      </w:r>
    </w:p>
    <w:p w14:paraId="104D11E5" w14:textId="77777777" w:rsidR="005049DE" w:rsidRPr="005049DE" w:rsidRDefault="005049DE" w:rsidP="005049DE">
      <w:pPr>
        <w:pStyle w:val="Programskikod"/>
        <w:rPr>
          <w:sz w:val="16"/>
          <w:szCs w:val="16"/>
        </w:rPr>
      </w:pPr>
      <w:r w:rsidRPr="005049DE">
        <w:rPr>
          <w:sz w:val="16"/>
          <w:szCs w:val="16"/>
        </w:rPr>
        <w:t>user    0m5.315s</w:t>
      </w:r>
    </w:p>
    <w:p w14:paraId="77B44A8A" w14:textId="77777777" w:rsidR="005049DE" w:rsidRPr="005049DE" w:rsidRDefault="005049DE" w:rsidP="005049DE">
      <w:pPr>
        <w:pStyle w:val="Programskikod"/>
        <w:rPr>
          <w:sz w:val="16"/>
          <w:szCs w:val="16"/>
        </w:rPr>
      </w:pPr>
      <w:r w:rsidRPr="005049DE">
        <w:rPr>
          <w:sz w:val="16"/>
          <w:szCs w:val="16"/>
        </w:rPr>
        <w:t>sys     0m0.137s</w:t>
      </w:r>
    </w:p>
    <w:p w14:paraId="5A9C93DB" w14:textId="77777777" w:rsidR="005049DE" w:rsidRPr="005049DE" w:rsidRDefault="005049DE" w:rsidP="005049DE">
      <w:pPr>
        <w:pStyle w:val="Programskikod"/>
        <w:rPr>
          <w:sz w:val="16"/>
          <w:szCs w:val="16"/>
        </w:rPr>
      </w:pPr>
    </w:p>
    <w:p w14:paraId="43E11EFC" w14:textId="77777777" w:rsidR="005049DE" w:rsidRPr="005049DE" w:rsidRDefault="005049DE" w:rsidP="005049DE">
      <w:pPr>
        <w:pStyle w:val="Programskikod"/>
        <w:rPr>
          <w:sz w:val="16"/>
          <w:szCs w:val="16"/>
        </w:rPr>
      </w:pPr>
    </w:p>
    <w:p w14:paraId="2E6E8F00" w14:textId="77777777" w:rsidR="005049DE" w:rsidRPr="005049DE" w:rsidRDefault="005049DE" w:rsidP="005049DE">
      <w:pPr>
        <w:pStyle w:val="Programskikod"/>
        <w:rPr>
          <w:sz w:val="16"/>
          <w:szCs w:val="16"/>
        </w:rPr>
      </w:pPr>
      <w:r w:rsidRPr="005049DE">
        <w:rPr>
          <w:sz w:val="16"/>
          <w:szCs w:val="16"/>
        </w:rPr>
        <w:t>Running ./nbody with 3000 particles, 1000 iterations, and saving to simulation_4 folder</w:t>
      </w:r>
    </w:p>
    <w:p w14:paraId="6270CA97" w14:textId="77777777" w:rsidR="005049DE" w:rsidRPr="005049DE" w:rsidRDefault="005049DE" w:rsidP="005049DE">
      <w:pPr>
        <w:pStyle w:val="Programskikod"/>
        <w:rPr>
          <w:sz w:val="16"/>
          <w:szCs w:val="16"/>
        </w:rPr>
      </w:pPr>
    </w:p>
    <w:p w14:paraId="1C18E9A9" w14:textId="77777777" w:rsidR="005049DE" w:rsidRPr="005049DE" w:rsidRDefault="005049DE" w:rsidP="005049DE">
      <w:pPr>
        <w:pStyle w:val="Programskikod"/>
        <w:rPr>
          <w:sz w:val="16"/>
          <w:szCs w:val="16"/>
        </w:rPr>
      </w:pPr>
      <w:r w:rsidRPr="005049DE">
        <w:rPr>
          <w:sz w:val="16"/>
          <w:szCs w:val="16"/>
        </w:rPr>
        <w:t>real    0m25.730s</w:t>
      </w:r>
    </w:p>
    <w:p w14:paraId="02C8B3F7" w14:textId="77777777" w:rsidR="005049DE" w:rsidRPr="005049DE" w:rsidRDefault="005049DE" w:rsidP="005049DE">
      <w:pPr>
        <w:pStyle w:val="Programskikod"/>
        <w:rPr>
          <w:sz w:val="16"/>
          <w:szCs w:val="16"/>
        </w:rPr>
      </w:pPr>
      <w:r w:rsidRPr="005049DE">
        <w:rPr>
          <w:sz w:val="16"/>
          <w:szCs w:val="16"/>
        </w:rPr>
        <w:t>user    0m50.443s</w:t>
      </w:r>
    </w:p>
    <w:p w14:paraId="03CB8A4E" w14:textId="2B5DBBDC" w:rsidR="006530D1" w:rsidRDefault="005049DE" w:rsidP="005049DE">
      <w:pPr>
        <w:pStyle w:val="Programskikod"/>
        <w:rPr>
          <w:sz w:val="16"/>
          <w:szCs w:val="16"/>
        </w:rPr>
      </w:pPr>
      <w:r w:rsidRPr="005049DE">
        <w:rPr>
          <w:sz w:val="16"/>
          <w:szCs w:val="16"/>
        </w:rPr>
        <w:t>sys     0m0.537s</w:t>
      </w:r>
    </w:p>
    <w:p w14:paraId="479D8923" w14:textId="61707309" w:rsidR="006530D1" w:rsidRDefault="006F14F8" w:rsidP="003E4421">
      <w:pPr>
        <w:pStyle w:val="Caption"/>
        <w:jc w:val="center"/>
        <w:rPr>
          <w:noProof/>
          <w:lang w:val="sr-Latn-CS"/>
        </w:rPr>
      </w:pPr>
      <w:r>
        <w:rPr>
          <w:noProof/>
          <w:lang w:val="sr-Latn-CS"/>
        </w:rPr>
        <w:t>Listing 2</w:t>
      </w:r>
      <w:r w:rsidR="006530D1" w:rsidRPr="00FD52EC">
        <w:rPr>
          <w:noProof/>
          <w:lang w:val="sr-Latn-CS"/>
        </w:rPr>
        <w:t xml:space="preserve">. </w:t>
      </w:r>
      <w:r w:rsidR="003E4421">
        <w:rPr>
          <w:noProof/>
          <w:lang w:val="sr-Latn-CS"/>
        </w:rPr>
        <w:t xml:space="preserve">NBodyMini: Zadatak 4 </w:t>
      </w:r>
      <w:r w:rsidR="006530D1">
        <w:rPr>
          <w:noProof/>
          <w:lang w:val="sr-Latn-CS"/>
        </w:rPr>
        <w:t>– Izvršavanje za 2 niti</w:t>
      </w:r>
    </w:p>
    <w:p w14:paraId="7F0B7B61" w14:textId="77777777" w:rsidR="003E4421" w:rsidRPr="003E4421" w:rsidRDefault="003E4421" w:rsidP="003E4421">
      <w:pPr>
        <w:rPr>
          <w:lang w:val="sr-Latn-CS"/>
        </w:rPr>
      </w:pPr>
    </w:p>
    <w:p w14:paraId="087E29FF" w14:textId="77777777" w:rsidR="00C17CFC" w:rsidRPr="00C17CFC" w:rsidRDefault="00C17CFC" w:rsidP="00C17CFC">
      <w:pPr>
        <w:pStyle w:val="Programskikod"/>
        <w:rPr>
          <w:sz w:val="16"/>
          <w:szCs w:val="16"/>
        </w:rPr>
      </w:pPr>
      <w:r w:rsidRPr="00C17CFC">
        <w:rPr>
          <w:sz w:val="16"/>
          <w:szCs w:val="16"/>
        </w:rPr>
        <w:t>Running ./nbody with 30 particles, 100 iterations, and saving to simulation_1 folder</w:t>
      </w:r>
    </w:p>
    <w:p w14:paraId="6B1DCDD6" w14:textId="77777777" w:rsidR="00C17CFC" w:rsidRPr="00C17CFC" w:rsidRDefault="00C17CFC" w:rsidP="00C17CFC">
      <w:pPr>
        <w:pStyle w:val="Programskikod"/>
        <w:rPr>
          <w:sz w:val="16"/>
          <w:szCs w:val="16"/>
        </w:rPr>
      </w:pPr>
    </w:p>
    <w:p w14:paraId="716E7F67" w14:textId="77777777" w:rsidR="00C17CFC" w:rsidRPr="00C17CFC" w:rsidRDefault="00C17CFC" w:rsidP="00C17CFC">
      <w:pPr>
        <w:pStyle w:val="Programskikod"/>
        <w:rPr>
          <w:sz w:val="16"/>
          <w:szCs w:val="16"/>
        </w:rPr>
      </w:pPr>
      <w:r w:rsidRPr="00C17CFC">
        <w:rPr>
          <w:sz w:val="16"/>
          <w:szCs w:val="16"/>
        </w:rPr>
        <w:t>real    0m0.298s</w:t>
      </w:r>
    </w:p>
    <w:p w14:paraId="371A8B94" w14:textId="77777777" w:rsidR="00C17CFC" w:rsidRPr="00C17CFC" w:rsidRDefault="00C17CFC" w:rsidP="00C17CFC">
      <w:pPr>
        <w:pStyle w:val="Programskikod"/>
        <w:rPr>
          <w:sz w:val="16"/>
          <w:szCs w:val="16"/>
        </w:rPr>
      </w:pPr>
      <w:r w:rsidRPr="00C17CFC">
        <w:rPr>
          <w:sz w:val="16"/>
          <w:szCs w:val="16"/>
        </w:rPr>
        <w:t>user    0m0.122s</w:t>
      </w:r>
    </w:p>
    <w:p w14:paraId="10697BAB" w14:textId="77777777" w:rsidR="00C17CFC" w:rsidRPr="00C17CFC" w:rsidRDefault="00C17CFC" w:rsidP="00C17CFC">
      <w:pPr>
        <w:pStyle w:val="Programskikod"/>
        <w:rPr>
          <w:sz w:val="16"/>
          <w:szCs w:val="16"/>
        </w:rPr>
      </w:pPr>
      <w:r w:rsidRPr="00C17CFC">
        <w:rPr>
          <w:sz w:val="16"/>
          <w:szCs w:val="16"/>
        </w:rPr>
        <w:t>sys     0m0.158s</w:t>
      </w:r>
    </w:p>
    <w:p w14:paraId="39BA0CDD" w14:textId="77777777" w:rsidR="00C17CFC" w:rsidRPr="00C17CFC" w:rsidRDefault="00C17CFC" w:rsidP="00C17CFC">
      <w:pPr>
        <w:pStyle w:val="Programskikod"/>
        <w:rPr>
          <w:sz w:val="16"/>
          <w:szCs w:val="16"/>
        </w:rPr>
      </w:pPr>
    </w:p>
    <w:p w14:paraId="318C478A" w14:textId="77777777" w:rsidR="00C17CFC" w:rsidRPr="00C17CFC" w:rsidRDefault="00C17CFC" w:rsidP="00C17CFC">
      <w:pPr>
        <w:pStyle w:val="Programskikod"/>
        <w:rPr>
          <w:sz w:val="16"/>
          <w:szCs w:val="16"/>
        </w:rPr>
      </w:pPr>
    </w:p>
    <w:p w14:paraId="6DA13705" w14:textId="77777777" w:rsidR="00C17CFC" w:rsidRPr="00C17CFC" w:rsidRDefault="00C17CFC" w:rsidP="00C17CFC">
      <w:pPr>
        <w:pStyle w:val="Programskikod"/>
        <w:rPr>
          <w:sz w:val="16"/>
          <w:szCs w:val="16"/>
        </w:rPr>
      </w:pPr>
      <w:r w:rsidRPr="00C17CFC">
        <w:rPr>
          <w:sz w:val="16"/>
          <w:szCs w:val="16"/>
        </w:rPr>
        <w:t>Running ./nbody with 30 particles, 1000 iterations, and saving to simulation_2 folder</w:t>
      </w:r>
    </w:p>
    <w:p w14:paraId="5CC8BC5E" w14:textId="77777777" w:rsidR="00C17CFC" w:rsidRPr="00C17CFC" w:rsidRDefault="00C17CFC" w:rsidP="00C17CFC">
      <w:pPr>
        <w:pStyle w:val="Programskikod"/>
        <w:rPr>
          <w:sz w:val="16"/>
          <w:szCs w:val="16"/>
        </w:rPr>
      </w:pPr>
    </w:p>
    <w:p w14:paraId="1BEF3E3D" w14:textId="77777777" w:rsidR="00C17CFC" w:rsidRPr="00C17CFC" w:rsidRDefault="00C17CFC" w:rsidP="00C17CFC">
      <w:pPr>
        <w:pStyle w:val="Programskikod"/>
        <w:rPr>
          <w:sz w:val="16"/>
          <w:szCs w:val="16"/>
        </w:rPr>
      </w:pPr>
      <w:r w:rsidRPr="00C17CFC">
        <w:rPr>
          <w:sz w:val="16"/>
          <w:szCs w:val="16"/>
        </w:rPr>
        <w:t>real    0m0.394s</w:t>
      </w:r>
    </w:p>
    <w:p w14:paraId="443366B4" w14:textId="77777777" w:rsidR="00C17CFC" w:rsidRPr="00C17CFC" w:rsidRDefault="00C17CFC" w:rsidP="00C17CFC">
      <w:pPr>
        <w:pStyle w:val="Programskikod"/>
        <w:rPr>
          <w:sz w:val="16"/>
          <w:szCs w:val="16"/>
        </w:rPr>
      </w:pPr>
      <w:r w:rsidRPr="00C17CFC">
        <w:rPr>
          <w:sz w:val="16"/>
          <w:szCs w:val="16"/>
        </w:rPr>
        <w:t>user    0m0.384s</w:t>
      </w:r>
    </w:p>
    <w:p w14:paraId="02F7D83E" w14:textId="77777777" w:rsidR="00C17CFC" w:rsidRPr="00C17CFC" w:rsidRDefault="00C17CFC" w:rsidP="00C17CFC">
      <w:pPr>
        <w:pStyle w:val="Programskikod"/>
        <w:rPr>
          <w:sz w:val="16"/>
          <w:szCs w:val="16"/>
        </w:rPr>
      </w:pPr>
      <w:r w:rsidRPr="00C17CFC">
        <w:rPr>
          <w:sz w:val="16"/>
          <w:szCs w:val="16"/>
        </w:rPr>
        <w:t>sys     0m0.171s</w:t>
      </w:r>
    </w:p>
    <w:p w14:paraId="2CC05053" w14:textId="77777777" w:rsidR="00C17CFC" w:rsidRPr="00C17CFC" w:rsidRDefault="00C17CFC" w:rsidP="00C17CFC">
      <w:pPr>
        <w:pStyle w:val="Programskikod"/>
        <w:rPr>
          <w:sz w:val="16"/>
          <w:szCs w:val="16"/>
        </w:rPr>
      </w:pPr>
    </w:p>
    <w:p w14:paraId="68D6386C" w14:textId="77777777" w:rsidR="00C17CFC" w:rsidRPr="00C17CFC" w:rsidRDefault="00C17CFC" w:rsidP="00C17CFC">
      <w:pPr>
        <w:pStyle w:val="Programskikod"/>
        <w:rPr>
          <w:sz w:val="16"/>
          <w:szCs w:val="16"/>
        </w:rPr>
      </w:pPr>
      <w:r w:rsidRPr="00C17CFC">
        <w:rPr>
          <w:sz w:val="16"/>
          <w:szCs w:val="16"/>
        </w:rPr>
        <w:t>Running ./nbody with 3000 particles, 100 iterations, and saving to simulation_3 folder</w:t>
      </w:r>
    </w:p>
    <w:p w14:paraId="7D3F70E1" w14:textId="77777777" w:rsidR="00C17CFC" w:rsidRPr="00C17CFC" w:rsidRDefault="00C17CFC" w:rsidP="00C17CFC">
      <w:pPr>
        <w:pStyle w:val="Programskikod"/>
        <w:rPr>
          <w:sz w:val="16"/>
          <w:szCs w:val="16"/>
        </w:rPr>
      </w:pPr>
    </w:p>
    <w:p w14:paraId="05DA6C4A" w14:textId="77777777" w:rsidR="00C17CFC" w:rsidRPr="00C17CFC" w:rsidRDefault="00C17CFC" w:rsidP="00C17CFC">
      <w:pPr>
        <w:pStyle w:val="Programskikod"/>
        <w:rPr>
          <w:sz w:val="16"/>
          <w:szCs w:val="16"/>
        </w:rPr>
      </w:pPr>
      <w:r w:rsidRPr="00C17CFC">
        <w:rPr>
          <w:sz w:val="16"/>
          <w:szCs w:val="16"/>
        </w:rPr>
        <w:t>real    0m1.535s</w:t>
      </w:r>
    </w:p>
    <w:p w14:paraId="277912CC" w14:textId="77777777" w:rsidR="00C17CFC" w:rsidRPr="00C17CFC" w:rsidRDefault="00C17CFC" w:rsidP="00C17CFC">
      <w:pPr>
        <w:pStyle w:val="Programskikod"/>
        <w:rPr>
          <w:sz w:val="16"/>
          <w:szCs w:val="16"/>
        </w:rPr>
      </w:pPr>
      <w:r w:rsidRPr="00C17CFC">
        <w:rPr>
          <w:sz w:val="16"/>
          <w:szCs w:val="16"/>
        </w:rPr>
        <w:t>user    0m4.981s</w:t>
      </w:r>
    </w:p>
    <w:p w14:paraId="6AD2F3A0" w14:textId="77777777" w:rsidR="00C17CFC" w:rsidRPr="00C17CFC" w:rsidRDefault="00C17CFC" w:rsidP="00C17CFC">
      <w:pPr>
        <w:pStyle w:val="Programskikod"/>
        <w:rPr>
          <w:sz w:val="16"/>
          <w:szCs w:val="16"/>
        </w:rPr>
      </w:pPr>
      <w:r w:rsidRPr="00C17CFC">
        <w:rPr>
          <w:sz w:val="16"/>
          <w:szCs w:val="16"/>
        </w:rPr>
        <w:t>sys     0m0.163s</w:t>
      </w:r>
    </w:p>
    <w:p w14:paraId="39D920F6" w14:textId="77777777" w:rsidR="00C17CFC" w:rsidRPr="00C17CFC" w:rsidRDefault="00C17CFC" w:rsidP="00C17CFC">
      <w:pPr>
        <w:pStyle w:val="Programskikod"/>
        <w:rPr>
          <w:sz w:val="16"/>
          <w:szCs w:val="16"/>
        </w:rPr>
      </w:pPr>
    </w:p>
    <w:p w14:paraId="59D23D21" w14:textId="77777777" w:rsidR="00C17CFC" w:rsidRPr="00C17CFC" w:rsidRDefault="00C17CFC" w:rsidP="00C17CFC">
      <w:pPr>
        <w:pStyle w:val="Programskikod"/>
        <w:rPr>
          <w:sz w:val="16"/>
          <w:szCs w:val="16"/>
        </w:rPr>
      </w:pPr>
    </w:p>
    <w:p w14:paraId="71800AEE" w14:textId="77777777" w:rsidR="00C17CFC" w:rsidRPr="00C17CFC" w:rsidRDefault="00C17CFC" w:rsidP="00C17CFC">
      <w:pPr>
        <w:pStyle w:val="Programskikod"/>
        <w:rPr>
          <w:sz w:val="16"/>
          <w:szCs w:val="16"/>
        </w:rPr>
      </w:pPr>
      <w:r w:rsidRPr="00C17CFC">
        <w:rPr>
          <w:sz w:val="16"/>
          <w:szCs w:val="16"/>
        </w:rPr>
        <w:t>Running ./nbody with 3000 particles, 1000 iterations, and saving to simulation_4 folder</w:t>
      </w:r>
    </w:p>
    <w:p w14:paraId="58303489" w14:textId="77777777" w:rsidR="00C17CFC" w:rsidRPr="00C17CFC" w:rsidRDefault="00C17CFC" w:rsidP="00C17CFC">
      <w:pPr>
        <w:pStyle w:val="Programskikod"/>
        <w:rPr>
          <w:sz w:val="16"/>
          <w:szCs w:val="16"/>
        </w:rPr>
      </w:pPr>
    </w:p>
    <w:p w14:paraId="4C5C5126" w14:textId="77777777" w:rsidR="00C17CFC" w:rsidRPr="00C17CFC" w:rsidRDefault="00C17CFC" w:rsidP="00C17CFC">
      <w:pPr>
        <w:pStyle w:val="Programskikod"/>
        <w:rPr>
          <w:sz w:val="16"/>
          <w:szCs w:val="16"/>
        </w:rPr>
      </w:pPr>
      <w:r w:rsidRPr="00C17CFC">
        <w:rPr>
          <w:sz w:val="16"/>
          <w:szCs w:val="16"/>
        </w:rPr>
        <w:t>real    0m12.174s</w:t>
      </w:r>
    </w:p>
    <w:p w14:paraId="0CA1EF6E" w14:textId="77777777" w:rsidR="00C17CFC" w:rsidRPr="00C17CFC" w:rsidRDefault="00C17CFC" w:rsidP="00C17CFC">
      <w:pPr>
        <w:pStyle w:val="Programskikod"/>
        <w:rPr>
          <w:sz w:val="16"/>
          <w:szCs w:val="16"/>
        </w:rPr>
      </w:pPr>
      <w:r w:rsidRPr="00C17CFC">
        <w:rPr>
          <w:sz w:val="16"/>
          <w:szCs w:val="16"/>
        </w:rPr>
        <w:t>user    0m47.236s</w:t>
      </w:r>
    </w:p>
    <w:p w14:paraId="462E6B00" w14:textId="15D8B6E0" w:rsidR="006530D1" w:rsidRDefault="00C17CFC" w:rsidP="00C17CFC">
      <w:pPr>
        <w:pStyle w:val="Programskikod"/>
        <w:rPr>
          <w:sz w:val="16"/>
          <w:szCs w:val="16"/>
        </w:rPr>
      </w:pPr>
      <w:r w:rsidRPr="00C17CFC">
        <w:rPr>
          <w:sz w:val="16"/>
          <w:szCs w:val="16"/>
        </w:rPr>
        <w:t>sys     0m0.547s</w:t>
      </w:r>
    </w:p>
    <w:p w14:paraId="7DCBB10B" w14:textId="5FBD41AB" w:rsidR="006530D1" w:rsidRDefault="006F14F8" w:rsidP="003D2129">
      <w:pPr>
        <w:pStyle w:val="Caption"/>
        <w:ind w:left="1440" w:firstLine="720"/>
        <w:rPr>
          <w:noProof/>
          <w:lang w:val="sr-Latn-CS"/>
        </w:rPr>
      </w:pPr>
      <w:r>
        <w:rPr>
          <w:noProof/>
          <w:lang w:val="sr-Latn-CS"/>
        </w:rPr>
        <w:t>Listing 3</w:t>
      </w:r>
      <w:r w:rsidR="006530D1" w:rsidRPr="00FD52EC">
        <w:rPr>
          <w:noProof/>
          <w:lang w:val="sr-Latn-CS"/>
        </w:rPr>
        <w:t xml:space="preserve">. </w:t>
      </w:r>
      <w:r w:rsidR="003E4421">
        <w:rPr>
          <w:noProof/>
          <w:lang w:val="sr-Latn-CS"/>
        </w:rPr>
        <w:t>NBodyMini: Zadatak 4</w:t>
      </w:r>
      <w:r w:rsidR="006530D1">
        <w:rPr>
          <w:noProof/>
          <w:lang w:val="sr-Latn-CS"/>
        </w:rPr>
        <w:t xml:space="preserve"> – Izvršavanje za 4 niti</w:t>
      </w:r>
    </w:p>
    <w:p w14:paraId="0A53EF3B" w14:textId="77777777" w:rsidR="006530D1" w:rsidRPr="00EA05A1" w:rsidRDefault="006530D1" w:rsidP="006530D1">
      <w:pPr>
        <w:rPr>
          <w:lang w:val="sr-Latn-CS"/>
        </w:rPr>
      </w:pPr>
    </w:p>
    <w:p w14:paraId="254D2B0E" w14:textId="77777777" w:rsidR="0087696E" w:rsidRPr="0087696E" w:rsidRDefault="0087696E" w:rsidP="0087696E">
      <w:pPr>
        <w:pStyle w:val="Programskikod"/>
        <w:rPr>
          <w:sz w:val="16"/>
          <w:szCs w:val="16"/>
        </w:rPr>
      </w:pPr>
      <w:r w:rsidRPr="0087696E">
        <w:rPr>
          <w:sz w:val="16"/>
          <w:szCs w:val="16"/>
        </w:rPr>
        <w:t>Running ./nbody with 30 particles, 100 iterations, and saving to simulation_1 folder</w:t>
      </w:r>
    </w:p>
    <w:p w14:paraId="1C798AE2" w14:textId="77777777" w:rsidR="0087696E" w:rsidRPr="0087696E" w:rsidRDefault="0087696E" w:rsidP="0087696E">
      <w:pPr>
        <w:pStyle w:val="Programskikod"/>
        <w:rPr>
          <w:sz w:val="16"/>
          <w:szCs w:val="16"/>
        </w:rPr>
      </w:pPr>
    </w:p>
    <w:p w14:paraId="7DD1CEEC" w14:textId="77777777" w:rsidR="0087696E" w:rsidRPr="0087696E" w:rsidRDefault="0087696E" w:rsidP="0087696E">
      <w:pPr>
        <w:pStyle w:val="Programskikod"/>
        <w:rPr>
          <w:sz w:val="16"/>
          <w:szCs w:val="16"/>
        </w:rPr>
      </w:pPr>
      <w:r w:rsidRPr="0087696E">
        <w:rPr>
          <w:sz w:val="16"/>
          <w:szCs w:val="16"/>
        </w:rPr>
        <w:t>real    0m0.358s</w:t>
      </w:r>
    </w:p>
    <w:p w14:paraId="74FC373B" w14:textId="77777777" w:rsidR="0087696E" w:rsidRPr="0087696E" w:rsidRDefault="0087696E" w:rsidP="0087696E">
      <w:pPr>
        <w:pStyle w:val="Programskikod"/>
        <w:rPr>
          <w:sz w:val="16"/>
          <w:szCs w:val="16"/>
        </w:rPr>
      </w:pPr>
      <w:r w:rsidRPr="0087696E">
        <w:rPr>
          <w:sz w:val="16"/>
          <w:szCs w:val="16"/>
        </w:rPr>
        <w:t>user    0m0.166s</w:t>
      </w:r>
    </w:p>
    <w:p w14:paraId="0ADFCA3F" w14:textId="77777777" w:rsidR="0087696E" w:rsidRPr="0087696E" w:rsidRDefault="0087696E" w:rsidP="0087696E">
      <w:pPr>
        <w:pStyle w:val="Programskikod"/>
        <w:rPr>
          <w:sz w:val="16"/>
          <w:szCs w:val="16"/>
        </w:rPr>
      </w:pPr>
      <w:r w:rsidRPr="0087696E">
        <w:rPr>
          <w:sz w:val="16"/>
          <w:szCs w:val="16"/>
        </w:rPr>
        <w:t>sys     0m0.714s</w:t>
      </w:r>
    </w:p>
    <w:p w14:paraId="465E9772" w14:textId="77777777" w:rsidR="0087696E" w:rsidRPr="0087696E" w:rsidRDefault="0087696E" w:rsidP="0087696E">
      <w:pPr>
        <w:pStyle w:val="Programskikod"/>
        <w:rPr>
          <w:sz w:val="16"/>
          <w:szCs w:val="16"/>
        </w:rPr>
      </w:pPr>
    </w:p>
    <w:p w14:paraId="35E4D1F9" w14:textId="77777777" w:rsidR="0087696E" w:rsidRPr="0087696E" w:rsidRDefault="0087696E" w:rsidP="0087696E">
      <w:pPr>
        <w:pStyle w:val="Programskikod"/>
        <w:rPr>
          <w:sz w:val="16"/>
          <w:szCs w:val="16"/>
        </w:rPr>
      </w:pPr>
    </w:p>
    <w:p w14:paraId="265803F7" w14:textId="77777777" w:rsidR="0087696E" w:rsidRPr="0087696E" w:rsidRDefault="0087696E" w:rsidP="0087696E">
      <w:pPr>
        <w:pStyle w:val="Programskikod"/>
        <w:rPr>
          <w:sz w:val="16"/>
          <w:szCs w:val="16"/>
        </w:rPr>
      </w:pPr>
      <w:r w:rsidRPr="0087696E">
        <w:rPr>
          <w:sz w:val="16"/>
          <w:szCs w:val="16"/>
        </w:rPr>
        <w:t>Running ./nbody with 30 particles, 1000 iterations, and saving to simulation_2 folder</w:t>
      </w:r>
    </w:p>
    <w:p w14:paraId="199CF1A6" w14:textId="77777777" w:rsidR="0087696E" w:rsidRPr="0087696E" w:rsidRDefault="0087696E" w:rsidP="0087696E">
      <w:pPr>
        <w:pStyle w:val="Programskikod"/>
        <w:rPr>
          <w:sz w:val="16"/>
          <w:szCs w:val="16"/>
        </w:rPr>
      </w:pPr>
    </w:p>
    <w:p w14:paraId="34EF3BC1" w14:textId="77777777" w:rsidR="0087696E" w:rsidRPr="0087696E" w:rsidRDefault="0087696E" w:rsidP="0087696E">
      <w:pPr>
        <w:pStyle w:val="Programskikod"/>
        <w:rPr>
          <w:sz w:val="16"/>
          <w:szCs w:val="16"/>
        </w:rPr>
      </w:pPr>
      <w:r w:rsidRPr="0087696E">
        <w:rPr>
          <w:sz w:val="16"/>
          <w:szCs w:val="16"/>
        </w:rPr>
        <w:t>real    0m0.425s</w:t>
      </w:r>
    </w:p>
    <w:p w14:paraId="58D43BC5" w14:textId="77777777" w:rsidR="0087696E" w:rsidRPr="0087696E" w:rsidRDefault="0087696E" w:rsidP="0087696E">
      <w:pPr>
        <w:pStyle w:val="Programskikod"/>
        <w:rPr>
          <w:sz w:val="16"/>
          <w:szCs w:val="16"/>
        </w:rPr>
      </w:pPr>
      <w:r w:rsidRPr="0087696E">
        <w:rPr>
          <w:sz w:val="16"/>
          <w:szCs w:val="16"/>
        </w:rPr>
        <w:t>user    0m0.751s</w:t>
      </w:r>
    </w:p>
    <w:p w14:paraId="6105DA8B" w14:textId="77777777" w:rsidR="0087696E" w:rsidRPr="0087696E" w:rsidRDefault="0087696E" w:rsidP="0087696E">
      <w:pPr>
        <w:pStyle w:val="Programskikod"/>
        <w:rPr>
          <w:sz w:val="16"/>
          <w:szCs w:val="16"/>
        </w:rPr>
      </w:pPr>
      <w:r w:rsidRPr="0087696E">
        <w:rPr>
          <w:sz w:val="16"/>
          <w:szCs w:val="16"/>
        </w:rPr>
        <w:t>sys     0m0.656s</w:t>
      </w:r>
    </w:p>
    <w:p w14:paraId="389DE881" w14:textId="77777777" w:rsidR="0087696E" w:rsidRPr="0087696E" w:rsidRDefault="0087696E" w:rsidP="0087696E">
      <w:pPr>
        <w:pStyle w:val="Programskikod"/>
        <w:rPr>
          <w:sz w:val="16"/>
          <w:szCs w:val="16"/>
        </w:rPr>
      </w:pPr>
    </w:p>
    <w:p w14:paraId="1CED66D2" w14:textId="77777777" w:rsidR="0087696E" w:rsidRPr="0087696E" w:rsidRDefault="0087696E" w:rsidP="0087696E">
      <w:pPr>
        <w:pStyle w:val="Programskikod"/>
        <w:rPr>
          <w:sz w:val="16"/>
          <w:szCs w:val="16"/>
        </w:rPr>
      </w:pPr>
    </w:p>
    <w:p w14:paraId="5A8E447A" w14:textId="77777777" w:rsidR="0087696E" w:rsidRPr="0087696E" w:rsidRDefault="0087696E" w:rsidP="0087696E">
      <w:pPr>
        <w:pStyle w:val="Programskikod"/>
        <w:rPr>
          <w:sz w:val="16"/>
          <w:szCs w:val="16"/>
        </w:rPr>
      </w:pPr>
      <w:r w:rsidRPr="0087696E">
        <w:rPr>
          <w:sz w:val="16"/>
          <w:szCs w:val="16"/>
        </w:rPr>
        <w:t>Running ./nbody with 3000 particles, 100 iterations, and saving to simulation_3 folder</w:t>
      </w:r>
    </w:p>
    <w:p w14:paraId="1EE5F362" w14:textId="77777777" w:rsidR="0087696E" w:rsidRPr="0087696E" w:rsidRDefault="0087696E" w:rsidP="0087696E">
      <w:pPr>
        <w:pStyle w:val="Programskikod"/>
        <w:rPr>
          <w:sz w:val="16"/>
          <w:szCs w:val="16"/>
        </w:rPr>
      </w:pPr>
    </w:p>
    <w:p w14:paraId="76B6C220" w14:textId="77777777" w:rsidR="0087696E" w:rsidRPr="0087696E" w:rsidRDefault="0087696E" w:rsidP="0087696E">
      <w:pPr>
        <w:pStyle w:val="Programskikod"/>
        <w:rPr>
          <w:sz w:val="16"/>
          <w:szCs w:val="16"/>
        </w:rPr>
      </w:pPr>
      <w:r w:rsidRPr="0087696E">
        <w:rPr>
          <w:sz w:val="16"/>
          <w:szCs w:val="16"/>
        </w:rPr>
        <w:t>real    0m1.129s</w:t>
      </w:r>
    </w:p>
    <w:p w14:paraId="5C42496C" w14:textId="77777777" w:rsidR="0087696E" w:rsidRPr="0087696E" w:rsidRDefault="0087696E" w:rsidP="0087696E">
      <w:pPr>
        <w:pStyle w:val="Programskikod"/>
        <w:rPr>
          <w:sz w:val="16"/>
          <w:szCs w:val="16"/>
        </w:rPr>
      </w:pPr>
      <w:r w:rsidRPr="0087696E">
        <w:rPr>
          <w:sz w:val="16"/>
          <w:szCs w:val="16"/>
        </w:rPr>
        <w:t>user    0m6.308s</w:t>
      </w:r>
    </w:p>
    <w:p w14:paraId="7607A18D" w14:textId="77777777" w:rsidR="0087696E" w:rsidRPr="0087696E" w:rsidRDefault="0087696E" w:rsidP="0087696E">
      <w:pPr>
        <w:pStyle w:val="Programskikod"/>
        <w:rPr>
          <w:sz w:val="16"/>
          <w:szCs w:val="16"/>
        </w:rPr>
      </w:pPr>
      <w:r w:rsidRPr="0087696E">
        <w:rPr>
          <w:sz w:val="16"/>
          <w:szCs w:val="16"/>
        </w:rPr>
        <w:t>sys     0m0.694s</w:t>
      </w:r>
    </w:p>
    <w:p w14:paraId="1DCD9EF4" w14:textId="77777777" w:rsidR="0087696E" w:rsidRPr="0087696E" w:rsidRDefault="0087696E" w:rsidP="0087696E">
      <w:pPr>
        <w:pStyle w:val="Programskikod"/>
        <w:rPr>
          <w:sz w:val="16"/>
          <w:szCs w:val="16"/>
        </w:rPr>
      </w:pPr>
    </w:p>
    <w:p w14:paraId="7457AC83" w14:textId="77777777" w:rsidR="0087696E" w:rsidRPr="0087696E" w:rsidRDefault="0087696E" w:rsidP="0087696E">
      <w:pPr>
        <w:pStyle w:val="Programskikod"/>
        <w:rPr>
          <w:sz w:val="16"/>
          <w:szCs w:val="16"/>
        </w:rPr>
      </w:pPr>
    </w:p>
    <w:p w14:paraId="62820E6E" w14:textId="77777777" w:rsidR="0087696E" w:rsidRPr="0087696E" w:rsidRDefault="0087696E" w:rsidP="0087696E">
      <w:pPr>
        <w:pStyle w:val="Programskikod"/>
        <w:rPr>
          <w:sz w:val="16"/>
          <w:szCs w:val="16"/>
        </w:rPr>
      </w:pPr>
      <w:r w:rsidRPr="0087696E">
        <w:rPr>
          <w:sz w:val="16"/>
          <w:szCs w:val="16"/>
        </w:rPr>
        <w:t>Running ./nbody with 3000 particles, 1000 iterations, and saving to simulation_4 folder</w:t>
      </w:r>
    </w:p>
    <w:p w14:paraId="32708115" w14:textId="77777777" w:rsidR="0087696E" w:rsidRPr="0087696E" w:rsidRDefault="0087696E" w:rsidP="0087696E">
      <w:pPr>
        <w:pStyle w:val="Programskikod"/>
        <w:rPr>
          <w:sz w:val="16"/>
          <w:szCs w:val="16"/>
        </w:rPr>
      </w:pPr>
    </w:p>
    <w:p w14:paraId="2114C46B" w14:textId="77777777" w:rsidR="0087696E" w:rsidRPr="0087696E" w:rsidRDefault="0087696E" w:rsidP="0087696E">
      <w:pPr>
        <w:pStyle w:val="Programskikod"/>
        <w:rPr>
          <w:sz w:val="16"/>
          <w:szCs w:val="16"/>
        </w:rPr>
      </w:pPr>
      <w:r w:rsidRPr="0087696E">
        <w:rPr>
          <w:sz w:val="16"/>
          <w:szCs w:val="16"/>
        </w:rPr>
        <w:t>real    0m8.510s</w:t>
      </w:r>
    </w:p>
    <w:p w14:paraId="34C002C8" w14:textId="77777777" w:rsidR="0087696E" w:rsidRPr="0087696E" w:rsidRDefault="0087696E" w:rsidP="0087696E">
      <w:pPr>
        <w:pStyle w:val="Programskikod"/>
        <w:rPr>
          <w:sz w:val="16"/>
          <w:szCs w:val="16"/>
        </w:rPr>
      </w:pPr>
      <w:r w:rsidRPr="0087696E">
        <w:rPr>
          <w:sz w:val="16"/>
          <w:szCs w:val="16"/>
        </w:rPr>
        <w:t>user    1m4.833s</w:t>
      </w:r>
    </w:p>
    <w:p w14:paraId="06A88623" w14:textId="7C0AB8DA" w:rsidR="006530D1" w:rsidRDefault="0087696E" w:rsidP="0087696E">
      <w:pPr>
        <w:pStyle w:val="Programskikod"/>
        <w:rPr>
          <w:sz w:val="16"/>
          <w:szCs w:val="16"/>
        </w:rPr>
      </w:pPr>
      <w:r w:rsidRPr="0087696E">
        <w:rPr>
          <w:sz w:val="16"/>
          <w:szCs w:val="16"/>
        </w:rPr>
        <w:t>sys     0m1.263s</w:t>
      </w:r>
    </w:p>
    <w:p w14:paraId="0A2EB2DA" w14:textId="1309DDC8" w:rsidR="006530D1" w:rsidRDefault="006F14F8" w:rsidP="006530D1">
      <w:pPr>
        <w:pStyle w:val="Caption"/>
        <w:jc w:val="center"/>
        <w:rPr>
          <w:noProof/>
          <w:lang w:val="sr-Latn-CS"/>
        </w:rPr>
      </w:pPr>
      <w:r>
        <w:rPr>
          <w:noProof/>
          <w:lang w:val="sr-Latn-CS"/>
        </w:rPr>
        <w:t>Listing 4</w:t>
      </w:r>
      <w:r w:rsidR="006530D1" w:rsidRPr="00FD52EC">
        <w:rPr>
          <w:noProof/>
          <w:lang w:val="sr-Latn-CS"/>
        </w:rPr>
        <w:t xml:space="preserve">. </w:t>
      </w:r>
      <w:r w:rsidR="003E4421">
        <w:rPr>
          <w:noProof/>
          <w:lang w:val="sr-Latn-CS"/>
        </w:rPr>
        <w:t xml:space="preserve">NBodyMini: Zadatak 4 </w:t>
      </w:r>
      <w:r w:rsidR="006530D1">
        <w:rPr>
          <w:noProof/>
          <w:lang w:val="sr-Latn-CS"/>
        </w:rPr>
        <w:t xml:space="preserve"> – Izvršavanje za 8 niti</w:t>
      </w:r>
    </w:p>
    <w:p w14:paraId="3C900945" w14:textId="77777777" w:rsidR="006530D1" w:rsidRPr="00EA05A1" w:rsidRDefault="006530D1" w:rsidP="006530D1">
      <w:pPr>
        <w:rPr>
          <w:lang w:val="sr-Latn-CS"/>
        </w:rPr>
      </w:pPr>
    </w:p>
    <w:p w14:paraId="18D1C283" w14:textId="77777777" w:rsidR="00392739" w:rsidRPr="00392739" w:rsidRDefault="00392739" w:rsidP="00392739">
      <w:pPr>
        <w:pStyle w:val="Programskikod"/>
        <w:rPr>
          <w:sz w:val="16"/>
          <w:szCs w:val="16"/>
        </w:rPr>
      </w:pPr>
      <w:r w:rsidRPr="00392739">
        <w:rPr>
          <w:sz w:val="16"/>
          <w:szCs w:val="16"/>
        </w:rPr>
        <w:t>Running ./nbody with 30 particles, 100 iterations, and saving to simulation_1 folder</w:t>
      </w:r>
    </w:p>
    <w:p w14:paraId="421FE133" w14:textId="77777777" w:rsidR="00392739" w:rsidRPr="00392739" w:rsidRDefault="00392739" w:rsidP="00392739">
      <w:pPr>
        <w:pStyle w:val="Programskikod"/>
        <w:rPr>
          <w:sz w:val="16"/>
          <w:szCs w:val="16"/>
        </w:rPr>
      </w:pPr>
    </w:p>
    <w:p w14:paraId="5C0F3FEB" w14:textId="77777777" w:rsidR="00392739" w:rsidRPr="00392739" w:rsidRDefault="00392739" w:rsidP="00392739">
      <w:pPr>
        <w:pStyle w:val="Programskikod"/>
        <w:rPr>
          <w:sz w:val="16"/>
          <w:szCs w:val="16"/>
        </w:rPr>
      </w:pPr>
      <w:r w:rsidRPr="00392739">
        <w:rPr>
          <w:sz w:val="16"/>
          <w:szCs w:val="16"/>
        </w:rPr>
        <w:t>real    0m0.545s</w:t>
      </w:r>
    </w:p>
    <w:p w14:paraId="5013F6FB" w14:textId="77777777" w:rsidR="00392739" w:rsidRPr="00392739" w:rsidRDefault="00392739" w:rsidP="00392739">
      <w:pPr>
        <w:pStyle w:val="Programskikod"/>
        <w:rPr>
          <w:sz w:val="16"/>
          <w:szCs w:val="16"/>
        </w:rPr>
      </w:pPr>
      <w:r w:rsidRPr="00392739">
        <w:rPr>
          <w:sz w:val="16"/>
          <w:szCs w:val="16"/>
        </w:rPr>
        <w:t>user    0m1.526s</w:t>
      </w:r>
    </w:p>
    <w:p w14:paraId="28F6E881" w14:textId="77777777" w:rsidR="00392739" w:rsidRPr="00392739" w:rsidRDefault="00392739" w:rsidP="00392739">
      <w:pPr>
        <w:pStyle w:val="Programskikod"/>
        <w:rPr>
          <w:sz w:val="16"/>
          <w:szCs w:val="16"/>
        </w:rPr>
      </w:pPr>
      <w:r w:rsidRPr="00392739">
        <w:rPr>
          <w:sz w:val="16"/>
          <w:szCs w:val="16"/>
        </w:rPr>
        <w:t>sys     0m2.806s</w:t>
      </w:r>
    </w:p>
    <w:p w14:paraId="2342773B" w14:textId="77777777" w:rsidR="00392739" w:rsidRPr="00392739" w:rsidRDefault="00392739" w:rsidP="00392739">
      <w:pPr>
        <w:pStyle w:val="Programskikod"/>
        <w:rPr>
          <w:sz w:val="16"/>
          <w:szCs w:val="16"/>
        </w:rPr>
      </w:pPr>
    </w:p>
    <w:p w14:paraId="47E4C828" w14:textId="77777777" w:rsidR="00392739" w:rsidRPr="00392739" w:rsidRDefault="00392739" w:rsidP="00392739">
      <w:pPr>
        <w:pStyle w:val="Programskikod"/>
        <w:rPr>
          <w:sz w:val="16"/>
          <w:szCs w:val="16"/>
        </w:rPr>
      </w:pPr>
    </w:p>
    <w:p w14:paraId="2EDF8970" w14:textId="77777777" w:rsidR="00392739" w:rsidRPr="00392739" w:rsidRDefault="00392739" w:rsidP="00392739">
      <w:pPr>
        <w:pStyle w:val="Programskikod"/>
        <w:rPr>
          <w:sz w:val="16"/>
          <w:szCs w:val="16"/>
        </w:rPr>
      </w:pPr>
      <w:r w:rsidRPr="00392739">
        <w:rPr>
          <w:sz w:val="16"/>
          <w:szCs w:val="16"/>
        </w:rPr>
        <w:t>Running ./nbody with 30 particles, 1000 iterations, and saving to simulation_2 folder</w:t>
      </w:r>
    </w:p>
    <w:p w14:paraId="50A85E89" w14:textId="77777777" w:rsidR="00392739" w:rsidRPr="00392739" w:rsidRDefault="00392739" w:rsidP="00392739">
      <w:pPr>
        <w:pStyle w:val="Programskikod"/>
        <w:rPr>
          <w:sz w:val="16"/>
          <w:szCs w:val="16"/>
        </w:rPr>
      </w:pPr>
    </w:p>
    <w:p w14:paraId="663F873B" w14:textId="77777777" w:rsidR="00392739" w:rsidRPr="00392739" w:rsidRDefault="00392739" w:rsidP="00392739">
      <w:pPr>
        <w:pStyle w:val="Programskikod"/>
        <w:rPr>
          <w:sz w:val="16"/>
          <w:szCs w:val="16"/>
        </w:rPr>
      </w:pPr>
      <w:r w:rsidRPr="00392739">
        <w:rPr>
          <w:sz w:val="16"/>
          <w:szCs w:val="16"/>
        </w:rPr>
        <w:t>real    0m0.669s</w:t>
      </w:r>
    </w:p>
    <w:p w14:paraId="2E33DDFE" w14:textId="77777777" w:rsidR="00392739" w:rsidRPr="00392739" w:rsidRDefault="00392739" w:rsidP="00392739">
      <w:pPr>
        <w:pStyle w:val="Programskikod"/>
        <w:rPr>
          <w:sz w:val="16"/>
          <w:szCs w:val="16"/>
        </w:rPr>
      </w:pPr>
      <w:r w:rsidRPr="00392739">
        <w:rPr>
          <w:sz w:val="16"/>
          <w:szCs w:val="16"/>
        </w:rPr>
        <w:t>user    0m3.449s</w:t>
      </w:r>
    </w:p>
    <w:p w14:paraId="16D820E8" w14:textId="77777777" w:rsidR="00392739" w:rsidRPr="00392739" w:rsidRDefault="00392739" w:rsidP="00392739">
      <w:pPr>
        <w:pStyle w:val="Programskikod"/>
        <w:rPr>
          <w:sz w:val="16"/>
          <w:szCs w:val="16"/>
        </w:rPr>
      </w:pPr>
      <w:r w:rsidRPr="00392739">
        <w:rPr>
          <w:sz w:val="16"/>
          <w:szCs w:val="16"/>
        </w:rPr>
        <w:t>sys     0m2.655s</w:t>
      </w:r>
    </w:p>
    <w:p w14:paraId="7C7330A1" w14:textId="77777777" w:rsidR="00392739" w:rsidRPr="00392739" w:rsidRDefault="00392739" w:rsidP="00392739">
      <w:pPr>
        <w:pStyle w:val="Programskikod"/>
        <w:rPr>
          <w:sz w:val="16"/>
          <w:szCs w:val="16"/>
        </w:rPr>
      </w:pPr>
    </w:p>
    <w:p w14:paraId="6A1D9436" w14:textId="77777777" w:rsidR="00392739" w:rsidRPr="00392739" w:rsidRDefault="00392739" w:rsidP="00392739">
      <w:pPr>
        <w:pStyle w:val="Programskikod"/>
        <w:rPr>
          <w:sz w:val="16"/>
          <w:szCs w:val="16"/>
        </w:rPr>
      </w:pPr>
    </w:p>
    <w:p w14:paraId="0BCBC20C" w14:textId="77777777" w:rsidR="00392739" w:rsidRPr="00392739" w:rsidRDefault="00392739" w:rsidP="00392739">
      <w:pPr>
        <w:pStyle w:val="Programskikod"/>
        <w:rPr>
          <w:sz w:val="16"/>
          <w:szCs w:val="16"/>
        </w:rPr>
      </w:pPr>
      <w:r w:rsidRPr="00392739">
        <w:rPr>
          <w:sz w:val="16"/>
          <w:szCs w:val="16"/>
        </w:rPr>
        <w:t>Running ./nbody with 3000 particles, 100 iterations, and saving to simulation_3 folder</w:t>
      </w:r>
    </w:p>
    <w:p w14:paraId="22E00573" w14:textId="77777777" w:rsidR="00392739" w:rsidRPr="00392739" w:rsidRDefault="00392739" w:rsidP="00392739">
      <w:pPr>
        <w:pStyle w:val="Programskikod"/>
        <w:rPr>
          <w:sz w:val="16"/>
          <w:szCs w:val="16"/>
        </w:rPr>
      </w:pPr>
    </w:p>
    <w:p w14:paraId="073DE45F" w14:textId="77777777" w:rsidR="00392739" w:rsidRPr="00392739" w:rsidRDefault="00392739" w:rsidP="00392739">
      <w:pPr>
        <w:pStyle w:val="Programskikod"/>
        <w:rPr>
          <w:sz w:val="16"/>
          <w:szCs w:val="16"/>
        </w:rPr>
      </w:pPr>
      <w:r w:rsidRPr="00392739">
        <w:rPr>
          <w:sz w:val="16"/>
          <w:szCs w:val="16"/>
        </w:rPr>
        <w:lastRenderedPageBreak/>
        <w:t>real    0m1.634s</w:t>
      </w:r>
    </w:p>
    <w:p w14:paraId="6C6ED0F3" w14:textId="77777777" w:rsidR="00392739" w:rsidRPr="00392739" w:rsidRDefault="00392739" w:rsidP="00392739">
      <w:pPr>
        <w:pStyle w:val="Programskikod"/>
        <w:rPr>
          <w:sz w:val="16"/>
          <w:szCs w:val="16"/>
        </w:rPr>
      </w:pPr>
      <w:r w:rsidRPr="00392739">
        <w:rPr>
          <w:sz w:val="16"/>
          <w:szCs w:val="16"/>
        </w:rPr>
        <w:t>user    0m18.493s</w:t>
      </w:r>
    </w:p>
    <w:p w14:paraId="7252DC35" w14:textId="77777777" w:rsidR="00392739" w:rsidRPr="00392739" w:rsidRDefault="00392739" w:rsidP="00392739">
      <w:pPr>
        <w:pStyle w:val="Programskikod"/>
        <w:rPr>
          <w:sz w:val="16"/>
          <w:szCs w:val="16"/>
        </w:rPr>
      </w:pPr>
      <w:r w:rsidRPr="00392739">
        <w:rPr>
          <w:sz w:val="16"/>
          <w:szCs w:val="16"/>
        </w:rPr>
        <w:t>sys     0m2.861s</w:t>
      </w:r>
    </w:p>
    <w:p w14:paraId="6FD6C6AD" w14:textId="77777777" w:rsidR="00392739" w:rsidRPr="00392739" w:rsidRDefault="00392739" w:rsidP="00392739">
      <w:pPr>
        <w:pStyle w:val="Programskikod"/>
        <w:rPr>
          <w:sz w:val="16"/>
          <w:szCs w:val="16"/>
        </w:rPr>
      </w:pPr>
    </w:p>
    <w:p w14:paraId="1D90CA91" w14:textId="77777777" w:rsidR="00392739" w:rsidRPr="00392739" w:rsidRDefault="00392739" w:rsidP="00392739">
      <w:pPr>
        <w:pStyle w:val="Programskikod"/>
        <w:rPr>
          <w:sz w:val="16"/>
          <w:szCs w:val="16"/>
        </w:rPr>
      </w:pPr>
    </w:p>
    <w:p w14:paraId="56B7EFEC" w14:textId="77777777" w:rsidR="00392739" w:rsidRPr="00392739" w:rsidRDefault="00392739" w:rsidP="00392739">
      <w:pPr>
        <w:pStyle w:val="Programskikod"/>
        <w:rPr>
          <w:sz w:val="16"/>
          <w:szCs w:val="16"/>
        </w:rPr>
      </w:pPr>
      <w:r w:rsidRPr="00392739">
        <w:rPr>
          <w:sz w:val="16"/>
          <w:szCs w:val="16"/>
        </w:rPr>
        <w:t>Running ./nbody with 3000 particles, 1000 iterations, and saving to simulation_4 folder</w:t>
      </w:r>
    </w:p>
    <w:p w14:paraId="697C0301" w14:textId="77777777" w:rsidR="00392739" w:rsidRPr="00392739" w:rsidRDefault="00392739" w:rsidP="00392739">
      <w:pPr>
        <w:pStyle w:val="Programskikod"/>
        <w:rPr>
          <w:sz w:val="16"/>
          <w:szCs w:val="16"/>
        </w:rPr>
      </w:pPr>
    </w:p>
    <w:p w14:paraId="558C2823" w14:textId="77777777" w:rsidR="00392739" w:rsidRPr="00392739" w:rsidRDefault="00392739" w:rsidP="00392739">
      <w:pPr>
        <w:pStyle w:val="Programskikod"/>
        <w:rPr>
          <w:sz w:val="16"/>
          <w:szCs w:val="16"/>
        </w:rPr>
      </w:pPr>
      <w:r w:rsidRPr="00392739">
        <w:rPr>
          <w:sz w:val="16"/>
          <w:szCs w:val="16"/>
        </w:rPr>
        <w:t>real    0m14.734s</w:t>
      </w:r>
    </w:p>
    <w:p w14:paraId="7CEC9A55" w14:textId="77777777" w:rsidR="00392739" w:rsidRPr="00392739" w:rsidRDefault="00392739" w:rsidP="00392739">
      <w:pPr>
        <w:pStyle w:val="Programskikod"/>
        <w:rPr>
          <w:sz w:val="16"/>
          <w:szCs w:val="16"/>
        </w:rPr>
      </w:pPr>
      <w:r w:rsidRPr="00392739">
        <w:rPr>
          <w:sz w:val="16"/>
          <w:szCs w:val="16"/>
        </w:rPr>
        <w:t>user    3m43.637s</w:t>
      </w:r>
    </w:p>
    <w:p w14:paraId="75AE8132" w14:textId="6D451D83" w:rsidR="006530D1" w:rsidRPr="00204912" w:rsidRDefault="00392739" w:rsidP="00392739">
      <w:pPr>
        <w:pStyle w:val="Programskikod"/>
        <w:rPr>
          <w:sz w:val="16"/>
          <w:szCs w:val="16"/>
          <w:lang w:val="en-US"/>
        </w:rPr>
      </w:pPr>
      <w:r w:rsidRPr="00392739">
        <w:rPr>
          <w:sz w:val="16"/>
          <w:szCs w:val="16"/>
        </w:rPr>
        <w:t>sys     0m3.710s</w:t>
      </w:r>
    </w:p>
    <w:p w14:paraId="429F6149" w14:textId="6ECDD654" w:rsidR="006530D1" w:rsidRDefault="006F14F8" w:rsidP="006530D1">
      <w:pPr>
        <w:pStyle w:val="Caption"/>
        <w:jc w:val="center"/>
        <w:rPr>
          <w:noProof/>
          <w:lang w:val="sr-Latn-CS"/>
        </w:rPr>
      </w:pPr>
      <w:r>
        <w:rPr>
          <w:noProof/>
          <w:lang w:val="sr-Latn-CS"/>
        </w:rPr>
        <w:t>Listing 5</w:t>
      </w:r>
      <w:r w:rsidR="006530D1" w:rsidRPr="00FD52EC">
        <w:rPr>
          <w:noProof/>
          <w:lang w:val="sr-Latn-CS"/>
        </w:rPr>
        <w:t xml:space="preserve">. </w:t>
      </w:r>
      <w:r w:rsidR="006530D1">
        <w:rPr>
          <w:noProof/>
          <w:lang w:val="sr-Latn-CS"/>
        </w:rPr>
        <w:t xml:space="preserve">NBodyMini: Zadatak </w:t>
      </w:r>
      <w:r w:rsidR="003E4421">
        <w:rPr>
          <w:noProof/>
          <w:lang w:val="sr-Latn-CS"/>
        </w:rPr>
        <w:t xml:space="preserve">4 </w:t>
      </w:r>
      <w:r w:rsidR="006530D1">
        <w:rPr>
          <w:noProof/>
          <w:lang w:val="sr-Latn-CS"/>
        </w:rPr>
        <w:t xml:space="preserve"> – Izvršavanje za 16 niti</w:t>
      </w:r>
    </w:p>
    <w:p w14:paraId="1A41C6D9" w14:textId="77777777" w:rsidR="006530D1" w:rsidRDefault="006530D1" w:rsidP="007733C2">
      <w:pPr>
        <w:pStyle w:val="Osnovnitekst"/>
        <w:ind w:firstLine="0"/>
        <w:rPr>
          <w:lang w:val="en-US"/>
        </w:rPr>
      </w:pPr>
    </w:p>
    <w:p w14:paraId="68763A16" w14:textId="77777777" w:rsidR="006530D1" w:rsidRDefault="006530D1" w:rsidP="006530D1">
      <w:pPr>
        <w:pStyle w:val="Osnovnitekst"/>
        <w:rPr>
          <w:lang w:val="en-US"/>
        </w:rPr>
      </w:pPr>
    </w:p>
    <w:p w14:paraId="1A9F543B" w14:textId="77777777" w:rsidR="006530D1" w:rsidRPr="004E5112" w:rsidRDefault="006530D1" w:rsidP="006530D1">
      <w:pPr>
        <w:pStyle w:val="Osnovnitekst"/>
        <w:rPr>
          <w:lang w:val="en-US"/>
        </w:rPr>
      </w:pPr>
    </w:p>
    <w:p w14:paraId="6D6F2709" w14:textId="77777777" w:rsidR="006530D1" w:rsidRDefault="006530D1" w:rsidP="006530D1">
      <w:pPr>
        <w:pStyle w:val="IIInivonaslova-Odeljak"/>
      </w:pPr>
      <w:bookmarkStart w:id="37" w:name="_Toc167118832"/>
      <w:r>
        <w:t>Grafici ubrzanja</w:t>
      </w:r>
      <w:bookmarkEnd w:id="37"/>
    </w:p>
    <w:p w14:paraId="5C3968AC" w14:textId="25AF7C81" w:rsidR="006530D1" w:rsidRDefault="005624FB" w:rsidP="006530D1">
      <w:pPr>
        <w:pStyle w:val="Osnovnitekst"/>
      </w:pPr>
      <w:r>
        <w:rPr>
          <w:noProof/>
          <w:lang w:val="en-US"/>
        </w:rPr>
        <w:drawing>
          <wp:anchor distT="0" distB="0" distL="114300" distR="114300" simplePos="0" relativeHeight="251718656" behindDoc="0" locked="0" layoutInCell="1" allowOverlap="1" wp14:anchorId="0203FC33" wp14:editId="4CB95F3B">
            <wp:simplePos x="0" y="0"/>
            <wp:positionH relativeFrom="margin">
              <wp:align>center</wp:align>
            </wp:positionH>
            <wp:positionV relativeFrom="paragraph">
              <wp:posOffset>438785</wp:posOffset>
            </wp:positionV>
            <wp:extent cx="4846320" cy="3284220"/>
            <wp:effectExtent l="0" t="0" r="11430" b="1143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6530D1">
        <w:t>U okviru ove sekcije su dati grafici ubrzanja u odnosu na sekvencijalnu implementaciju</w:t>
      </w:r>
    </w:p>
    <w:p w14:paraId="2171779C" w14:textId="49F06069" w:rsidR="006530D1" w:rsidRDefault="006530D1" w:rsidP="006530D1">
      <w:pPr>
        <w:pStyle w:val="Osnovnitekst"/>
      </w:pPr>
      <w:r>
        <w:t>.</w:t>
      </w:r>
      <w:r w:rsidRPr="00211D79">
        <w:rPr>
          <w:noProof/>
          <w:lang w:val="en-US"/>
        </w:rPr>
        <w:t xml:space="preserve"> </w:t>
      </w:r>
    </w:p>
    <w:p w14:paraId="19066F72" w14:textId="77777777" w:rsidR="006530D1" w:rsidRDefault="006530D1" w:rsidP="006530D1">
      <w:pPr>
        <w:pStyle w:val="Caption"/>
        <w:jc w:val="center"/>
        <w:rPr>
          <w:noProof/>
          <w:lang w:val="sr-Latn-CS"/>
        </w:rPr>
      </w:pPr>
      <w:r>
        <w:rPr>
          <w:noProof/>
          <w:lang w:val="sr-Latn-CS"/>
        </w:rPr>
        <w:t>Slika</w:t>
      </w:r>
      <w:r w:rsidRPr="00FD52EC">
        <w:rPr>
          <w:noProof/>
          <w:lang w:val="sr-Latn-CS"/>
        </w:rPr>
        <w:t xml:space="preserve"> 1. </w:t>
      </w:r>
      <w:r>
        <w:rPr>
          <w:noProof/>
          <w:lang w:val="sr-Latn-CS"/>
        </w:rPr>
        <w:t>Nbody problem: 30 čestica, 100 iteracija</w:t>
      </w:r>
    </w:p>
    <w:p w14:paraId="26EE1EBD" w14:textId="77777777" w:rsidR="006530D1" w:rsidRPr="00B44561" w:rsidRDefault="006530D1" w:rsidP="006530D1">
      <w:pPr>
        <w:rPr>
          <w:lang w:val="sr-Latn-CS"/>
        </w:rPr>
      </w:pPr>
    </w:p>
    <w:p w14:paraId="181E0697" w14:textId="77777777" w:rsidR="006530D1" w:rsidRPr="000B7411" w:rsidRDefault="006530D1" w:rsidP="006530D1">
      <w:pPr>
        <w:rPr>
          <w:lang w:val="sr-Latn-CS"/>
        </w:rPr>
      </w:pPr>
    </w:p>
    <w:p w14:paraId="52EF7EBC" w14:textId="2CE9B699" w:rsidR="006530D1" w:rsidRDefault="008C5F8F" w:rsidP="006530D1">
      <w:pPr>
        <w:pStyle w:val="Osnovnitekst"/>
        <w:keepNext/>
        <w:ind w:firstLine="0"/>
        <w:jc w:val="center"/>
      </w:pPr>
      <w:r>
        <w:rPr>
          <w:noProof/>
          <w:lang w:val="en-US"/>
        </w:rPr>
        <w:lastRenderedPageBreak/>
        <w:drawing>
          <wp:anchor distT="0" distB="0" distL="114300" distR="114300" simplePos="0" relativeHeight="251719680" behindDoc="0" locked="0" layoutInCell="1" allowOverlap="1" wp14:anchorId="5EBAB7E9" wp14:editId="6B5CD753">
            <wp:simplePos x="0" y="0"/>
            <wp:positionH relativeFrom="margin">
              <wp:align>center</wp:align>
            </wp:positionH>
            <wp:positionV relativeFrom="paragraph">
              <wp:posOffset>1905</wp:posOffset>
            </wp:positionV>
            <wp:extent cx="4892040" cy="3169920"/>
            <wp:effectExtent l="0" t="0" r="3810" b="11430"/>
            <wp:wrapTopAndBottom/>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48DDCEC2" w14:textId="77777777" w:rsidR="006530D1" w:rsidRDefault="006530D1" w:rsidP="006530D1">
      <w:pPr>
        <w:pStyle w:val="Caption"/>
        <w:jc w:val="center"/>
        <w:rPr>
          <w:noProof/>
          <w:lang w:val="sr-Latn-CS"/>
        </w:rPr>
      </w:pPr>
      <w:r>
        <w:rPr>
          <w:noProof/>
          <w:lang w:val="sr-Latn-CS"/>
        </w:rPr>
        <w:t>Slika</w:t>
      </w:r>
      <w:r w:rsidRPr="00FD52EC">
        <w:rPr>
          <w:noProof/>
          <w:lang w:val="sr-Latn-CS"/>
        </w:rPr>
        <w:t xml:space="preserve"> </w:t>
      </w:r>
      <w:r>
        <w:rPr>
          <w:noProof/>
          <w:lang w:val="sr-Latn-CS"/>
        </w:rPr>
        <w:t>2</w:t>
      </w:r>
      <w:r w:rsidRPr="00FD52EC">
        <w:rPr>
          <w:noProof/>
          <w:lang w:val="sr-Latn-CS"/>
        </w:rPr>
        <w:t xml:space="preserve">. </w:t>
      </w:r>
      <w:r>
        <w:rPr>
          <w:noProof/>
          <w:lang w:val="sr-Latn-CS"/>
        </w:rPr>
        <w:t>Nbody problem: 30 čestica, 1000 iteracija</w:t>
      </w:r>
    </w:p>
    <w:p w14:paraId="0051C7DD" w14:textId="24BCE8A7" w:rsidR="006530D1" w:rsidRDefault="006530D1" w:rsidP="006530D1">
      <w:pPr>
        <w:rPr>
          <w:lang w:val="sr-Latn-CS"/>
        </w:rPr>
      </w:pPr>
    </w:p>
    <w:p w14:paraId="5C6D2587" w14:textId="43310946" w:rsidR="006530D1" w:rsidRPr="00830CEE" w:rsidRDefault="006530D1" w:rsidP="006530D1">
      <w:pPr>
        <w:rPr>
          <w:lang w:val="sr-Latn-CS"/>
        </w:rPr>
      </w:pPr>
    </w:p>
    <w:p w14:paraId="62458761" w14:textId="4B3D94DA" w:rsidR="006530D1" w:rsidRPr="0090025E" w:rsidRDefault="001C179E" w:rsidP="006530D1">
      <w:pPr>
        <w:rPr>
          <w:lang w:val="sr-Latn-CS"/>
        </w:rPr>
      </w:pPr>
      <w:r>
        <w:rPr>
          <w:noProof/>
          <w:lang w:val="en-US"/>
        </w:rPr>
        <w:drawing>
          <wp:anchor distT="0" distB="0" distL="114300" distR="114300" simplePos="0" relativeHeight="251720704" behindDoc="0" locked="0" layoutInCell="1" allowOverlap="1" wp14:anchorId="336333B9" wp14:editId="17981450">
            <wp:simplePos x="0" y="0"/>
            <wp:positionH relativeFrom="margin">
              <wp:align>center</wp:align>
            </wp:positionH>
            <wp:positionV relativeFrom="paragraph">
              <wp:posOffset>288290</wp:posOffset>
            </wp:positionV>
            <wp:extent cx="4869180" cy="3345180"/>
            <wp:effectExtent l="0" t="0" r="7620" b="7620"/>
            <wp:wrapTopAndBottom/>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20678C93" w14:textId="77777777" w:rsidR="006530D1" w:rsidRDefault="006530D1" w:rsidP="006530D1">
      <w:pPr>
        <w:pStyle w:val="Osnovnitekst"/>
        <w:keepNext/>
        <w:ind w:firstLine="0"/>
        <w:jc w:val="center"/>
      </w:pPr>
    </w:p>
    <w:p w14:paraId="3F88B24D" w14:textId="77777777" w:rsidR="006530D1" w:rsidRDefault="006530D1" w:rsidP="006530D1">
      <w:pPr>
        <w:pStyle w:val="Caption"/>
        <w:jc w:val="center"/>
        <w:rPr>
          <w:noProof/>
          <w:lang w:val="sr-Latn-CS"/>
        </w:rPr>
      </w:pPr>
      <w:r>
        <w:rPr>
          <w:noProof/>
          <w:lang w:val="sr-Latn-CS"/>
        </w:rPr>
        <w:t>Slika</w:t>
      </w:r>
      <w:r w:rsidRPr="00FD52EC">
        <w:rPr>
          <w:noProof/>
          <w:lang w:val="sr-Latn-CS"/>
        </w:rPr>
        <w:t xml:space="preserve"> </w:t>
      </w:r>
      <w:r>
        <w:rPr>
          <w:noProof/>
          <w:lang w:val="sr-Latn-CS"/>
        </w:rPr>
        <w:t>3</w:t>
      </w:r>
      <w:r w:rsidRPr="00FD52EC">
        <w:rPr>
          <w:noProof/>
          <w:lang w:val="sr-Latn-CS"/>
        </w:rPr>
        <w:t xml:space="preserve">. </w:t>
      </w:r>
      <w:r>
        <w:rPr>
          <w:noProof/>
          <w:lang w:val="sr-Latn-CS"/>
        </w:rPr>
        <w:t>Nbody problem: 3000 čestica, 100 iteracija</w:t>
      </w:r>
    </w:p>
    <w:p w14:paraId="7A2D1813" w14:textId="77777777" w:rsidR="006530D1" w:rsidRPr="00B44561" w:rsidRDefault="006530D1" w:rsidP="006530D1">
      <w:pPr>
        <w:rPr>
          <w:lang w:val="sr-Latn-CS"/>
        </w:rPr>
      </w:pPr>
    </w:p>
    <w:p w14:paraId="2F018485" w14:textId="355C9B8C" w:rsidR="006530D1" w:rsidRPr="00B44561" w:rsidRDefault="006530D1" w:rsidP="006530D1">
      <w:pPr>
        <w:rPr>
          <w:lang w:val="sr-Latn-CS"/>
        </w:rPr>
      </w:pPr>
    </w:p>
    <w:p w14:paraId="5222CC50" w14:textId="252F4043" w:rsidR="006530D1" w:rsidRDefault="00F5179D" w:rsidP="00F0630C">
      <w:pPr>
        <w:pStyle w:val="Osnovnitekst"/>
        <w:keepNext/>
        <w:ind w:firstLine="0"/>
        <w:jc w:val="center"/>
      </w:pPr>
      <w:r>
        <w:rPr>
          <w:noProof/>
          <w:lang w:val="en-US"/>
        </w:rPr>
        <w:lastRenderedPageBreak/>
        <w:drawing>
          <wp:anchor distT="0" distB="0" distL="114300" distR="114300" simplePos="0" relativeHeight="251721728" behindDoc="0" locked="0" layoutInCell="1" allowOverlap="1" wp14:anchorId="1FEA7745" wp14:editId="3DC1B179">
            <wp:simplePos x="0" y="0"/>
            <wp:positionH relativeFrom="margin">
              <wp:posOffset>643890</wp:posOffset>
            </wp:positionH>
            <wp:positionV relativeFrom="paragraph">
              <wp:posOffset>0</wp:posOffset>
            </wp:positionV>
            <wp:extent cx="4831080" cy="3352800"/>
            <wp:effectExtent l="0" t="0" r="7620" b="0"/>
            <wp:wrapTopAndBottom/>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14:paraId="1C04F0F5" w14:textId="77777777" w:rsidR="006530D1" w:rsidRDefault="006530D1" w:rsidP="006530D1">
      <w:pPr>
        <w:pStyle w:val="Caption"/>
        <w:jc w:val="center"/>
        <w:rPr>
          <w:noProof/>
          <w:lang w:val="sr-Latn-CS"/>
        </w:rPr>
      </w:pPr>
      <w:r>
        <w:rPr>
          <w:noProof/>
          <w:lang w:val="sr-Latn-CS"/>
        </w:rPr>
        <w:t>Slika</w:t>
      </w:r>
      <w:r w:rsidRPr="00FD52EC">
        <w:rPr>
          <w:noProof/>
          <w:lang w:val="sr-Latn-CS"/>
        </w:rPr>
        <w:t xml:space="preserve"> </w:t>
      </w:r>
      <w:r>
        <w:rPr>
          <w:noProof/>
          <w:lang w:val="sr-Latn-CS"/>
        </w:rPr>
        <w:t>4</w:t>
      </w:r>
      <w:r w:rsidRPr="00FD52EC">
        <w:rPr>
          <w:noProof/>
          <w:lang w:val="sr-Latn-CS"/>
        </w:rPr>
        <w:t xml:space="preserve">. </w:t>
      </w:r>
      <w:r>
        <w:rPr>
          <w:noProof/>
          <w:lang w:val="sr-Latn-CS"/>
        </w:rPr>
        <w:t>Nbody problem: 3000 čestica, 1000 iteracija</w:t>
      </w:r>
    </w:p>
    <w:p w14:paraId="049C9CF5" w14:textId="77777777" w:rsidR="006530D1" w:rsidRPr="00523806" w:rsidRDefault="006530D1" w:rsidP="006530D1">
      <w:pPr>
        <w:rPr>
          <w:lang w:val="sr-Latn-CS"/>
        </w:rPr>
      </w:pPr>
    </w:p>
    <w:p w14:paraId="073E0E17" w14:textId="77777777" w:rsidR="006530D1" w:rsidRDefault="006530D1" w:rsidP="006530D1">
      <w:pPr>
        <w:rPr>
          <w:lang w:val="sr-Latn-CS"/>
        </w:rPr>
      </w:pPr>
    </w:p>
    <w:p w14:paraId="72AF4CD6" w14:textId="77777777" w:rsidR="006530D1" w:rsidRPr="008646BB" w:rsidRDefault="006530D1" w:rsidP="006530D1">
      <w:pPr>
        <w:rPr>
          <w:lang w:val="sr-Latn-CS"/>
        </w:rPr>
      </w:pPr>
    </w:p>
    <w:p w14:paraId="4A23AEB2" w14:textId="77777777" w:rsidR="006530D1" w:rsidRDefault="006530D1" w:rsidP="006530D1">
      <w:pPr>
        <w:pStyle w:val="IIInivonaslova-Odeljak"/>
        <w:rPr>
          <w:lang w:val="sr-Latn-RS"/>
        </w:rPr>
      </w:pPr>
      <w:bookmarkStart w:id="38" w:name="_Toc167118833"/>
      <w:r>
        <w:t>Diskusija dobijenih re</w:t>
      </w:r>
      <w:r>
        <w:rPr>
          <w:lang w:val="sr-Latn-RS"/>
        </w:rPr>
        <w:t>zultata</w:t>
      </w:r>
      <w:bookmarkEnd w:id="38"/>
    </w:p>
    <w:p w14:paraId="75C72B5D" w14:textId="421CEDFD" w:rsidR="006530D1" w:rsidRPr="008E4C5D" w:rsidRDefault="00044642" w:rsidP="00605960">
      <w:pPr>
        <w:pStyle w:val="Osnovnitekst"/>
        <w:rPr>
          <w:lang w:val="sr-Latn-RS"/>
        </w:rPr>
      </w:pPr>
      <w:r>
        <w:rPr>
          <w:lang w:val="sr-Latn-RS"/>
        </w:rPr>
        <w:t>Iz istih razloga kao kod implementacije sa kolektivnom komunikacijom, kod master-worker modela možemo zapaziti veće ubrzanje i prilikom povećanja broja iteracija i prilikom povećanja broja tela. Međutim, ukupno ostvareno ubrzanje je manje nego kod prethodne implementacije, zbog većeg broja naredbi za komunikaciju i zbog veće potrebe za sinhronizacijom između procesa.</w:t>
      </w:r>
    </w:p>
    <w:sectPr w:rsidR="006530D1" w:rsidRPr="008E4C5D" w:rsidSect="0079355D">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75D89" w14:textId="77777777" w:rsidR="007F34B5" w:rsidRDefault="007F34B5">
      <w:r>
        <w:separator/>
      </w:r>
    </w:p>
  </w:endnote>
  <w:endnote w:type="continuationSeparator" w:id="0">
    <w:p w14:paraId="5D83AE48" w14:textId="77777777" w:rsidR="007F34B5" w:rsidRDefault="007F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3FE57" w14:textId="77777777" w:rsidR="00F427B3" w:rsidRDefault="00F427B3"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F427B3" w:rsidRDefault="00F427B3"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8F565" w14:textId="77777777" w:rsidR="00F427B3" w:rsidRDefault="00F427B3"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36DF">
      <w:rPr>
        <w:rStyle w:val="PageNumber"/>
        <w:noProof/>
      </w:rPr>
      <w:t>21</w:t>
    </w:r>
    <w:r>
      <w:rPr>
        <w:rStyle w:val="PageNumber"/>
      </w:rPr>
      <w:fldChar w:fldCharType="end"/>
    </w:r>
  </w:p>
  <w:p w14:paraId="502AD811" w14:textId="77777777" w:rsidR="00F427B3" w:rsidRDefault="00F427B3" w:rsidP="00847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C3A83" w14:textId="77777777" w:rsidR="007F34B5" w:rsidRDefault="007F34B5">
      <w:r>
        <w:separator/>
      </w:r>
    </w:p>
  </w:footnote>
  <w:footnote w:type="continuationSeparator" w:id="0">
    <w:p w14:paraId="344268A1" w14:textId="77777777" w:rsidR="007F34B5" w:rsidRDefault="007F3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992"/>
        </w:tabs>
        <w:ind w:left="992" w:hanging="567"/>
      </w:pPr>
      <w:rPr>
        <w:rFonts w:hint="default"/>
      </w:rPr>
    </w:lvl>
    <w:lvl w:ilvl="2">
      <w:start w:val="1"/>
      <w:numFmt w:val="decimal"/>
      <w:pStyle w:val="IIInivonaslova-Odeljak"/>
      <w:lvlText w:val="%1.%2.%3."/>
      <w:lvlJc w:val="left"/>
      <w:pPr>
        <w:tabs>
          <w:tab w:val="num" w:pos="7949"/>
        </w:tabs>
        <w:ind w:left="7949"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251309258">
    <w:abstractNumId w:val="5"/>
  </w:num>
  <w:num w:numId="2" w16cid:durableId="1323856162">
    <w:abstractNumId w:val="11"/>
  </w:num>
  <w:num w:numId="3" w16cid:durableId="1242105977">
    <w:abstractNumId w:val="8"/>
  </w:num>
  <w:num w:numId="4" w16cid:durableId="1780294683">
    <w:abstractNumId w:val="9"/>
  </w:num>
  <w:num w:numId="5" w16cid:durableId="401290927">
    <w:abstractNumId w:val="12"/>
  </w:num>
  <w:num w:numId="6" w16cid:durableId="1194271053">
    <w:abstractNumId w:val="2"/>
  </w:num>
  <w:num w:numId="7" w16cid:durableId="1177572430">
    <w:abstractNumId w:val="16"/>
  </w:num>
  <w:num w:numId="8" w16cid:durableId="221328202">
    <w:abstractNumId w:val="20"/>
  </w:num>
  <w:num w:numId="9" w16cid:durableId="1888295094">
    <w:abstractNumId w:val="15"/>
  </w:num>
  <w:num w:numId="10" w16cid:durableId="419839462">
    <w:abstractNumId w:val="4"/>
  </w:num>
  <w:num w:numId="11" w16cid:durableId="481312646">
    <w:abstractNumId w:val="3"/>
  </w:num>
  <w:num w:numId="12" w16cid:durableId="694305383">
    <w:abstractNumId w:val="1"/>
  </w:num>
  <w:num w:numId="13" w16cid:durableId="643974283">
    <w:abstractNumId w:val="6"/>
  </w:num>
  <w:num w:numId="14" w16cid:durableId="1957760519">
    <w:abstractNumId w:val="7"/>
  </w:num>
  <w:num w:numId="15" w16cid:durableId="178588297">
    <w:abstractNumId w:val="23"/>
  </w:num>
  <w:num w:numId="16" w16cid:durableId="978611342">
    <w:abstractNumId w:val="17"/>
  </w:num>
  <w:num w:numId="17" w16cid:durableId="474445634">
    <w:abstractNumId w:val="22"/>
  </w:num>
  <w:num w:numId="18" w16cid:durableId="1506239110">
    <w:abstractNumId w:val="18"/>
  </w:num>
  <w:num w:numId="19" w16cid:durableId="202866234">
    <w:abstractNumId w:val="10"/>
  </w:num>
  <w:num w:numId="20" w16cid:durableId="298194156">
    <w:abstractNumId w:val="21"/>
  </w:num>
  <w:num w:numId="21" w16cid:durableId="5213614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772946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97190911">
    <w:abstractNumId w:val="13"/>
  </w:num>
  <w:num w:numId="24" w16cid:durableId="1331526542">
    <w:abstractNumId w:val="19"/>
  </w:num>
  <w:num w:numId="25" w16cid:durableId="396706776">
    <w:abstractNumId w:val="14"/>
  </w:num>
  <w:num w:numId="26" w16cid:durableId="95205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63A"/>
    <w:rsid w:val="000008F8"/>
    <w:rsid w:val="00001822"/>
    <w:rsid w:val="00001DEB"/>
    <w:rsid w:val="000025AC"/>
    <w:rsid w:val="00004A1B"/>
    <w:rsid w:val="00014BD2"/>
    <w:rsid w:val="00022379"/>
    <w:rsid w:val="00022D5C"/>
    <w:rsid w:val="000232E2"/>
    <w:rsid w:val="00025A02"/>
    <w:rsid w:val="000273B0"/>
    <w:rsid w:val="0003268B"/>
    <w:rsid w:val="00036A86"/>
    <w:rsid w:val="00040B73"/>
    <w:rsid w:val="00044642"/>
    <w:rsid w:val="00046722"/>
    <w:rsid w:val="0005125D"/>
    <w:rsid w:val="000542B1"/>
    <w:rsid w:val="0005666D"/>
    <w:rsid w:val="00062996"/>
    <w:rsid w:val="00063807"/>
    <w:rsid w:val="00066AB0"/>
    <w:rsid w:val="00066C16"/>
    <w:rsid w:val="000726E2"/>
    <w:rsid w:val="00072EAB"/>
    <w:rsid w:val="00080C50"/>
    <w:rsid w:val="000834BF"/>
    <w:rsid w:val="00084D3C"/>
    <w:rsid w:val="00096F5F"/>
    <w:rsid w:val="000972D0"/>
    <w:rsid w:val="000A0467"/>
    <w:rsid w:val="000A134E"/>
    <w:rsid w:val="000A13ED"/>
    <w:rsid w:val="000A1856"/>
    <w:rsid w:val="000A1F58"/>
    <w:rsid w:val="000A46C2"/>
    <w:rsid w:val="000B0A8E"/>
    <w:rsid w:val="000B0E6E"/>
    <w:rsid w:val="000B1246"/>
    <w:rsid w:val="000B7411"/>
    <w:rsid w:val="000C1F71"/>
    <w:rsid w:val="000C2AE8"/>
    <w:rsid w:val="000C3FD6"/>
    <w:rsid w:val="000D46B8"/>
    <w:rsid w:val="000D51FA"/>
    <w:rsid w:val="000E1F6A"/>
    <w:rsid w:val="000E469D"/>
    <w:rsid w:val="000E56CA"/>
    <w:rsid w:val="000F0F13"/>
    <w:rsid w:val="000F3DEF"/>
    <w:rsid w:val="000F4EBC"/>
    <w:rsid w:val="000F7F3D"/>
    <w:rsid w:val="001047B2"/>
    <w:rsid w:val="001104C5"/>
    <w:rsid w:val="00125C81"/>
    <w:rsid w:val="00126146"/>
    <w:rsid w:val="00131004"/>
    <w:rsid w:val="00131ABD"/>
    <w:rsid w:val="00135926"/>
    <w:rsid w:val="001407C0"/>
    <w:rsid w:val="00141478"/>
    <w:rsid w:val="001512DF"/>
    <w:rsid w:val="00156157"/>
    <w:rsid w:val="00161CD8"/>
    <w:rsid w:val="0016272B"/>
    <w:rsid w:val="00163687"/>
    <w:rsid w:val="001660A0"/>
    <w:rsid w:val="00167158"/>
    <w:rsid w:val="00167613"/>
    <w:rsid w:val="00171830"/>
    <w:rsid w:val="001719EF"/>
    <w:rsid w:val="00174AC1"/>
    <w:rsid w:val="00177E01"/>
    <w:rsid w:val="00182901"/>
    <w:rsid w:val="00184F75"/>
    <w:rsid w:val="00190281"/>
    <w:rsid w:val="00191C19"/>
    <w:rsid w:val="0019403C"/>
    <w:rsid w:val="00194C7E"/>
    <w:rsid w:val="001952A5"/>
    <w:rsid w:val="00196C7A"/>
    <w:rsid w:val="001A30F7"/>
    <w:rsid w:val="001A5771"/>
    <w:rsid w:val="001A5810"/>
    <w:rsid w:val="001B3030"/>
    <w:rsid w:val="001B659A"/>
    <w:rsid w:val="001C179E"/>
    <w:rsid w:val="001C1888"/>
    <w:rsid w:val="001C4D7F"/>
    <w:rsid w:val="001C6A5D"/>
    <w:rsid w:val="001D4F81"/>
    <w:rsid w:val="001D5A3B"/>
    <w:rsid w:val="001E3141"/>
    <w:rsid w:val="001E5BE1"/>
    <w:rsid w:val="001E75AB"/>
    <w:rsid w:val="001F3548"/>
    <w:rsid w:val="001F562B"/>
    <w:rsid w:val="001F70F3"/>
    <w:rsid w:val="00200531"/>
    <w:rsid w:val="00203A16"/>
    <w:rsid w:val="00204912"/>
    <w:rsid w:val="00204E87"/>
    <w:rsid w:val="002060B1"/>
    <w:rsid w:val="00206D2B"/>
    <w:rsid w:val="002079CF"/>
    <w:rsid w:val="00207E96"/>
    <w:rsid w:val="0021095F"/>
    <w:rsid w:val="00211D79"/>
    <w:rsid w:val="00213BA0"/>
    <w:rsid w:val="002142F8"/>
    <w:rsid w:val="00217F33"/>
    <w:rsid w:val="002213FB"/>
    <w:rsid w:val="0022170F"/>
    <w:rsid w:val="00223C15"/>
    <w:rsid w:val="00235469"/>
    <w:rsid w:val="0024148D"/>
    <w:rsid w:val="00242C69"/>
    <w:rsid w:val="00244D32"/>
    <w:rsid w:val="00250722"/>
    <w:rsid w:val="00250829"/>
    <w:rsid w:val="00250BF4"/>
    <w:rsid w:val="0025127E"/>
    <w:rsid w:val="0025268B"/>
    <w:rsid w:val="00256EB8"/>
    <w:rsid w:val="002629A8"/>
    <w:rsid w:val="00263400"/>
    <w:rsid w:val="00267306"/>
    <w:rsid w:val="00273DC1"/>
    <w:rsid w:val="00275463"/>
    <w:rsid w:val="00275BE1"/>
    <w:rsid w:val="002764DB"/>
    <w:rsid w:val="00280A97"/>
    <w:rsid w:val="00283ADA"/>
    <w:rsid w:val="00284305"/>
    <w:rsid w:val="0028548E"/>
    <w:rsid w:val="00287E82"/>
    <w:rsid w:val="00291D06"/>
    <w:rsid w:val="002A0293"/>
    <w:rsid w:val="002A0FDC"/>
    <w:rsid w:val="002A5F84"/>
    <w:rsid w:val="002A7DBE"/>
    <w:rsid w:val="002B1F28"/>
    <w:rsid w:val="002C4908"/>
    <w:rsid w:val="002C7EF4"/>
    <w:rsid w:val="002D4609"/>
    <w:rsid w:val="002D5664"/>
    <w:rsid w:val="002D6D81"/>
    <w:rsid w:val="002D7455"/>
    <w:rsid w:val="002E22CC"/>
    <w:rsid w:val="002E288B"/>
    <w:rsid w:val="002E3A4A"/>
    <w:rsid w:val="002E78D1"/>
    <w:rsid w:val="002E7E8A"/>
    <w:rsid w:val="002F29E2"/>
    <w:rsid w:val="002F5FFB"/>
    <w:rsid w:val="002F704B"/>
    <w:rsid w:val="002F7C33"/>
    <w:rsid w:val="002F7E77"/>
    <w:rsid w:val="0031114C"/>
    <w:rsid w:val="003134D3"/>
    <w:rsid w:val="003136EF"/>
    <w:rsid w:val="00313CD2"/>
    <w:rsid w:val="00315BD6"/>
    <w:rsid w:val="003200F6"/>
    <w:rsid w:val="00321F85"/>
    <w:rsid w:val="00322179"/>
    <w:rsid w:val="00330E89"/>
    <w:rsid w:val="00332848"/>
    <w:rsid w:val="00332DAC"/>
    <w:rsid w:val="00337262"/>
    <w:rsid w:val="0034609C"/>
    <w:rsid w:val="00351F1B"/>
    <w:rsid w:val="00352436"/>
    <w:rsid w:val="00353033"/>
    <w:rsid w:val="00356F1E"/>
    <w:rsid w:val="003606E0"/>
    <w:rsid w:val="00362A7D"/>
    <w:rsid w:val="0036300C"/>
    <w:rsid w:val="0036469F"/>
    <w:rsid w:val="00364A0E"/>
    <w:rsid w:val="0037293D"/>
    <w:rsid w:val="00374335"/>
    <w:rsid w:val="003768EC"/>
    <w:rsid w:val="0038314C"/>
    <w:rsid w:val="00384BF4"/>
    <w:rsid w:val="003854F8"/>
    <w:rsid w:val="00387D9B"/>
    <w:rsid w:val="0039080C"/>
    <w:rsid w:val="00392739"/>
    <w:rsid w:val="00392876"/>
    <w:rsid w:val="00394773"/>
    <w:rsid w:val="0039564B"/>
    <w:rsid w:val="00397C91"/>
    <w:rsid w:val="003A1B35"/>
    <w:rsid w:val="003A1C38"/>
    <w:rsid w:val="003A2F02"/>
    <w:rsid w:val="003A43B6"/>
    <w:rsid w:val="003B394E"/>
    <w:rsid w:val="003B395F"/>
    <w:rsid w:val="003C2741"/>
    <w:rsid w:val="003C5ECF"/>
    <w:rsid w:val="003D2129"/>
    <w:rsid w:val="003E07BC"/>
    <w:rsid w:val="003E4421"/>
    <w:rsid w:val="003E5D20"/>
    <w:rsid w:val="003F374B"/>
    <w:rsid w:val="004169F4"/>
    <w:rsid w:val="00421A49"/>
    <w:rsid w:val="00421CDC"/>
    <w:rsid w:val="004262E6"/>
    <w:rsid w:val="00426C9C"/>
    <w:rsid w:val="00426E8D"/>
    <w:rsid w:val="00430536"/>
    <w:rsid w:val="00430ACE"/>
    <w:rsid w:val="004321F0"/>
    <w:rsid w:val="00433588"/>
    <w:rsid w:val="00437610"/>
    <w:rsid w:val="00440381"/>
    <w:rsid w:val="00443679"/>
    <w:rsid w:val="00444FBF"/>
    <w:rsid w:val="00450D74"/>
    <w:rsid w:val="00453721"/>
    <w:rsid w:val="00453999"/>
    <w:rsid w:val="00457C9E"/>
    <w:rsid w:val="00461618"/>
    <w:rsid w:val="00461A6F"/>
    <w:rsid w:val="004653F4"/>
    <w:rsid w:val="00466380"/>
    <w:rsid w:val="00467D12"/>
    <w:rsid w:val="0047047E"/>
    <w:rsid w:val="00470D3F"/>
    <w:rsid w:val="00472A98"/>
    <w:rsid w:val="004741D3"/>
    <w:rsid w:val="004757A7"/>
    <w:rsid w:val="00475EDB"/>
    <w:rsid w:val="00480403"/>
    <w:rsid w:val="00482FE5"/>
    <w:rsid w:val="0049236C"/>
    <w:rsid w:val="004A6E89"/>
    <w:rsid w:val="004A79BC"/>
    <w:rsid w:val="004C0086"/>
    <w:rsid w:val="004C1B99"/>
    <w:rsid w:val="004C232A"/>
    <w:rsid w:val="004C2E53"/>
    <w:rsid w:val="004C5E49"/>
    <w:rsid w:val="004D0692"/>
    <w:rsid w:val="004D467F"/>
    <w:rsid w:val="004D749F"/>
    <w:rsid w:val="004D79E2"/>
    <w:rsid w:val="004E01D5"/>
    <w:rsid w:val="004E1762"/>
    <w:rsid w:val="004E42A8"/>
    <w:rsid w:val="004E5112"/>
    <w:rsid w:val="004E5F0D"/>
    <w:rsid w:val="004E75A5"/>
    <w:rsid w:val="004E7F03"/>
    <w:rsid w:val="004F1D5A"/>
    <w:rsid w:val="004F3EF3"/>
    <w:rsid w:val="004F4578"/>
    <w:rsid w:val="004F76D5"/>
    <w:rsid w:val="00501091"/>
    <w:rsid w:val="005027B3"/>
    <w:rsid w:val="00503989"/>
    <w:rsid w:val="005049DE"/>
    <w:rsid w:val="00505586"/>
    <w:rsid w:val="0050700C"/>
    <w:rsid w:val="0051067E"/>
    <w:rsid w:val="005147BD"/>
    <w:rsid w:val="0051626B"/>
    <w:rsid w:val="00517EF6"/>
    <w:rsid w:val="005203C5"/>
    <w:rsid w:val="00523806"/>
    <w:rsid w:val="005240D0"/>
    <w:rsid w:val="00530373"/>
    <w:rsid w:val="005333CE"/>
    <w:rsid w:val="00544F10"/>
    <w:rsid w:val="005458AC"/>
    <w:rsid w:val="00546E72"/>
    <w:rsid w:val="00547243"/>
    <w:rsid w:val="005500BE"/>
    <w:rsid w:val="00552C76"/>
    <w:rsid w:val="00553CB9"/>
    <w:rsid w:val="005540C9"/>
    <w:rsid w:val="0055468C"/>
    <w:rsid w:val="005624FB"/>
    <w:rsid w:val="005642B4"/>
    <w:rsid w:val="00565081"/>
    <w:rsid w:val="00566168"/>
    <w:rsid w:val="005677D1"/>
    <w:rsid w:val="00572F6C"/>
    <w:rsid w:val="00573BBE"/>
    <w:rsid w:val="00575EC7"/>
    <w:rsid w:val="00577A1F"/>
    <w:rsid w:val="005831C2"/>
    <w:rsid w:val="00586F2A"/>
    <w:rsid w:val="005879CD"/>
    <w:rsid w:val="0059600A"/>
    <w:rsid w:val="005A01F6"/>
    <w:rsid w:val="005A3F86"/>
    <w:rsid w:val="005A5A4D"/>
    <w:rsid w:val="005A5D88"/>
    <w:rsid w:val="005A714A"/>
    <w:rsid w:val="005B200B"/>
    <w:rsid w:val="005B3DD8"/>
    <w:rsid w:val="005B6DA6"/>
    <w:rsid w:val="005B7DC8"/>
    <w:rsid w:val="005C08E1"/>
    <w:rsid w:val="005C3DB8"/>
    <w:rsid w:val="005D08B1"/>
    <w:rsid w:val="005D2C3A"/>
    <w:rsid w:val="005D3EA7"/>
    <w:rsid w:val="005D662A"/>
    <w:rsid w:val="005E0E71"/>
    <w:rsid w:val="005E1ACF"/>
    <w:rsid w:val="005E45C7"/>
    <w:rsid w:val="005F0886"/>
    <w:rsid w:val="005F3CC9"/>
    <w:rsid w:val="005F41C9"/>
    <w:rsid w:val="005F5CE0"/>
    <w:rsid w:val="005F60F7"/>
    <w:rsid w:val="005F62B2"/>
    <w:rsid w:val="005F663A"/>
    <w:rsid w:val="00600F5F"/>
    <w:rsid w:val="00605960"/>
    <w:rsid w:val="00611B83"/>
    <w:rsid w:val="006137F0"/>
    <w:rsid w:val="00613A71"/>
    <w:rsid w:val="00620613"/>
    <w:rsid w:val="006307B5"/>
    <w:rsid w:val="0063176E"/>
    <w:rsid w:val="006330B5"/>
    <w:rsid w:val="006365EF"/>
    <w:rsid w:val="006366ED"/>
    <w:rsid w:val="00636871"/>
    <w:rsid w:val="00636B2E"/>
    <w:rsid w:val="006412E1"/>
    <w:rsid w:val="0064615B"/>
    <w:rsid w:val="00646ED1"/>
    <w:rsid w:val="006478A3"/>
    <w:rsid w:val="00652594"/>
    <w:rsid w:val="006530D1"/>
    <w:rsid w:val="006535A2"/>
    <w:rsid w:val="00657309"/>
    <w:rsid w:val="006629DE"/>
    <w:rsid w:val="00666F21"/>
    <w:rsid w:val="00670DD0"/>
    <w:rsid w:val="00673B83"/>
    <w:rsid w:val="0067637A"/>
    <w:rsid w:val="00677498"/>
    <w:rsid w:val="00680898"/>
    <w:rsid w:val="00682051"/>
    <w:rsid w:val="006850E6"/>
    <w:rsid w:val="00685F8F"/>
    <w:rsid w:val="00693D9F"/>
    <w:rsid w:val="00695196"/>
    <w:rsid w:val="006B0E06"/>
    <w:rsid w:val="006B4703"/>
    <w:rsid w:val="006B5373"/>
    <w:rsid w:val="006C1351"/>
    <w:rsid w:val="006D0DE4"/>
    <w:rsid w:val="006D2273"/>
    <w:rsid w:val="006D38A8"/>
    <w:rsid w:val="006E4DCC"/>
    <w:rsid w:val="006F14F8"/>
    <w:rsid w:val="006F1DD0"/>
    <w:rsid w:val="006F2360"/>
    <w:rsid w:val="006F2618"/>
    <w:rsid w:val="006F4982"/>
    <w:rsid w:val="006F5267"/>
    <w:rsid w:val="007064E1"/>
    <w:rsid w:val="00714380"/>
    <w:rsid w:val="007167B6"/>
    <w:rsid w:val="00717C5B"/>
    <w:rsid w:val="00717EE7"/>
    <w:rsid w:val="00722A7B"/>
    <w:rsid w:val="00723CEE"/>
    <w:rsid w:val="00726F01"/>
    <w:rsid w:val="00731580"/>
    <w:rsid w:val="0073413F"/>
    <w:rsid w:val="00734374"/>
    <w:rsid w:val="0073754B"/>
    <w:rsid w:val="00741D3D"/>
    <w:rsid w:val="00754446"/>
    <w:rsid w:val="00756A9E"/>
    <w:rsid w:val="00760839"/>
    <w:rsid w:val="007611CC"/>
    <w:rsid w:val="007656D0"/>
    <w:rsid w:val="00767FFB"/>
    <w:rsid w:val="00770470"/>
    <w:rsid w:val="007733C2"/>
    <w:rsid w:val="007736B2"/>
    <w:rsid w:val="00777A2F"/>
    <w:rsid w:val="0078175C"/>
    <w:rsid w:val="00781ADF"/>
    <w:rsid w:val="007919D4"/>
    <w:rsid w:val="0079355D"/>
    <w:rsid w:val="007957CC"/>
    <w:rsid w:val="00795D37"/>
    <w:rsid w:val="007979E8"/>
    <w:rsid w:val="007B165B"/>
    <w:rsid w:val="007B1F08"/>
    <w:rsid w:val="007B23E1"/>
    <w:rsid w:val="007B31DB"/>
    <w:rsid w:val="007B41A9"/>
    <w:rsid w:val="007C130B"/>
    <w:rsid w:val="007C2B1C"/>
    <w:rsid w:val="007C2C99"/>
    <w:rsid w:val="007C47F0"/>
    <w:rsid w:val="007C5175"/>
    <w:rsid w:val="007C5588"/>
    <w:rsid w:val="007C5F95"/>
    <w:rsid w:val="007D5771"/>
    <w:rsid w:val="007E13F3"/>
    <w:rsid w:val="007E6253"/>
    <w:rsid w:val="007E6302"/>
    <w:rsid w:val="007E78C3"/>
    <w:rsid w:val="007F2F77"/>
    <w:rsid w:val="007F34B5"/>
    <w:rsid w:val="007F387B"/>
    <w:rsid w:val="0080038B"/>
    <w:rsid w:val="00800FBC"/>
    <w:rsid w:val="00805B35"/>
    <w:rsid w:val="00813A00"/>
    <w:rsid w:val="00813D7C"/>
    <w:rsid w:val="00816BA4"/>
    <w:rsid w:val="00817351"/>
    <w:rsid w:val="008203D1"/>
    <w:rsid w:val="00820C45"/>
    <w:rsid w:val="00822B8F"/>
    <w:rsid w:val="008302D4"/>
    <w:rsid w:val="00830899"/>
    <w:rsid w:val="00830CEE"/>
    <w:rsid w:val="00832B6C"/>
    <w:rsid w:val="00840B5D"/>
    <w:rsid w:val="008423BC"/>
    <w:rsid w:val="00844393"/>
    <w:rsid w:val="0084675F"/>
    <w:rsid w:val="008471DF"/>
    <w:rsid w:val="00847C33"/>
    <w:rsid w:val="008504B5"/>
    <w:rsid w:val="008511B0"/>
    <w:rsid w:val="00852377"/>
    <w:rsid w:val="00852BD1"/>
    <w:rsid w:val="00853127"/>
    <w:rsid w:val="0086034A"/>
    <w:rsid w:val="00860902"/>
    <w:rsid w:val="008620F4"/>
    <w:rsid w:val="008646BB"/>
    <w:rsid w:val="00870DBA"/>
    <w:rsid w:val="00874CD9"/>
    <w:rsid w:val="00876200"/>
    <w:rsid w:val="00876682"/>
    <w:rsid w:val="0087696E"/>
    <w:rsid w:val="008778C1"/>
    <w:rsid w:val="00882375"/>
    <w:rsid w:val="00882470"/>
    <w:rsid w:val="00882560"/>
    <w:rsid w:val="008838BA"/>
    <w:rsid w:val="008851AE"/>
    <w:rsid w:val="0088572B"/>
    <w:rsid w:val="00891446"/>
    <w:rsid w:val="0089161D"/>
    <w:rsid w:val="0089197E"/>
    <w:rsid w:val="008A6972"/>
    <w:rsid w:val="008B3F04"/>
    <w:rsid w:val="008C09C2"/>
    <w:rsid w:val="008C172B"/>
    <w:rsid w:val="008C4591"/>
    <w:rsid w:val="008C4C6F"/>
    <w:rsid w:val="008C5F8F"/>
    <w:rsid w:val="008C6536"/>
    <w:rsid w:val="008C7ADC"/>
    <w:rsid w:val="008D123D"/>
    <w:rsid w:val="008D3847"/>
    <w:rsid w:val="008D558E"/>
    <w:rsid w:val="008E007F"/>
    <w:rsid w:val="008E0828"/>
    <w:rsid w:val="008E4366"/>
    <w:rsid w:val="008E4C5D"/>
    <w:rsid w:val="008E5AA9"/>
    <w:rsid w:val="008E7025"/>
    <w:rsid w:val="008F0FFE"/>
    <w:rsid w:val="008F69BF"/>
    <w:rsid w:val="0090025E"/>
    <w:rsid w:val="00902FF1"/>
    <w:rsid w:val="0090646E"/>
    <w:rsid w:val="00913414"/>
    <w:rsid w:val="009160C0"/>
    <w:rsid w:val="0091663D"/>
    <w:rsid w:val="0092005B"/>
    <w:rsid w:val="00924D4A"/>
    <w:rsid w:val="00924E50"/>
    <w:rsid w:val="0092529C"/>
    <w:rsid w:val="00930003"/>
    <w:rsid w:val="009310A2"/>
    <w:rsid w:val="00934200"/>
    <w:rsid w:val="00936086"/>
    <w:rsid w:val="00954037"/>
    <w:rsid w:val="009568F7"/>
    <w:rsid w:val="009577EE"/>
    <w:rsid w:val="0096295A"/>
    <w:rsid w:val="009762CC"/>
    <w:rsid w:val="0097699C"/>
    <w:rsid w:val="0097755B"/>
    <w:rsid w:val="00977D0E"/>
    <w:rsid w:val="00982F5D"/>
    <w:rsid w:val="00990C64"/>
    <w:rsid w:val="009973B6"/>
    <w:rsid w:val="009A04F2"/>
    <w:rsid w:val="009A2F6C"/>
    <w:rsid w:val="009A7EC6"/>
    <w:rsid w:val="009B35C8"/>
    <w:rsid w:val="009B4AD7"/>
    <w:rsid w:val="009B6460"/>
    <w:rsid w:val="009C17BF"/>
    <w:rsid w:val="009C189B"/>
    <w:rsid w:val="009C31C8"/>
    <w:rsid w:val="009C6C78"/>
    <w:rsid w:val="009D1709"/>
    <w:rsid w:val="009D18F5"/>
    <w:rsid w:val="009D263E"/>
    <w:rsid w:val="009D34CB"/>
    <w:rsid w:val="009D4CB4"/>
    <w:rsid w:val="009E0194"/>
    <w:rsid w:val="009E1177"/>
    <w:rsid w:val="009E42F1"/>
    <w:rsid w:val="009E4B0D"/>
    <w:rsid w:val="009E6BFA"/>
    <w:rsid w:val="009E7811"/>
    <w:rsid w:val="009E7A33"/>
    <w:rsid w:val="009E7BB9"/>
    <w:rsid w:val="00A04C1D"/>
    <w:rsid w:val="00A04E12"/>
    <w:rsid w:val="00A10B21"/>
    <w:rsid w:val="00A1314E"/>
    <w:rsid w:val="00A133CB"/>
    <w:rsid w:val="00A14EB5"/>
    <w:rsid w:val="00A1535B"/>
    <w:rsid w:val="00A166D4"/>
    <w:rsid w:val="00A17057"/>
    <w:rsid w:val="00A2089B"/>
    <w:rsid w:val="00A21497"/>
    <w:rsid w:val="00A21527"/>
    <w:rsid w:val="00A22C8B"/>
    <w:rsid w:val="00A232B4"/>
    <w:rsid w:val="00A23E02"/>
    <w:rsid w:val="00A25F38"/>
    <w:rsid w:val="00A27040"/>
    <w:rsid w:val="00A3069A"/>
    <w:rsid w:val="00A402C2"/>
    <w:rsid w:val="00A428F0"/>
    <w:rsid w:val="00A47397"/>
    <w:rsid w:val="00A47E10"/>
    <w:rsid w:val="00A5039F"/>
    <w:rsid w:val="00A554DB"/>
    <w:rsid w:val="00A57257"/>
    <w:rsid w:val="00A60B47"/>
    <w:rsid w:val="00A63432"/>
    <w:rsid w:val="00A64C88"/>
    <w:rsid w:val="00A6568D"/>
    <w:rsid w:val="00A65719"/>
    <w:rsid w:val="00A66A84"/>
    <w:rsid w:val="00A72E10"/>
    <w:rsid w:val="00A72F3C"/>
    <w:rsid w:val="00A7390B"/>
    <w:rsid w:val="00A75D09"/>
    <w:rsid w:val="00A76B46"/>
    <w:rsid w:val="00A8459E"/>
    <w:rsid w:val="00A9265C"/>
    <w:rsid w:val="00A9520B"/>
    <w:rsid w:val="00A9616F"/>
    <w:rsid w:val="00AA00CF"/>
    <w:rsid w:val="00AA086F"/>
    <w:rsid w:val="00AA2FE3"/>
    <w:rsid w:val="00AA67D3"/>
    <w:rsid w:val="00AB0B2E"/>
    <w:rsid w:val="00AB1CAC"/>
    <w:rsid w:val="00AB20D2"/>
    <w:rsid w:val="00AB2750"/>
    <w:rsid w:val="00AB3DFC"/>
    <w:rsid w:val="00AB6EF8"/>
    <w:rsid w:val="00AC0E09"/>
    <w:rsid w:val="00AC11B2"/>
    <w:rsid w:val="00AC5F71"/>
    <w:rsid w:val="00AD7394"/>
    <w:rsid w:val="00AE0461"/>
    <w:rsid w:val="00AE1F52"/>
    <w:rsid w:val="00AE2D22"/>
    <w:rsid w:val="00AE30C5"/>
    <w:rsid w:val="00AE3FF0"/>
    <w:rsid w:val="00AE75EF"/>
    <w:rsid w:val="00AF48E9"/>
    <w:rsid w:val="00AF5B80"/>
    <w:rsid w:val="00AF736A"/>
    <w:rsid w:val="00B03C87"/>
    <w:rsid w:val="00B12548"/>
    <w:rsid w:val="00B12B0E"/>
    <w:rsid w:val="00B1326D"/>
    <w:rsid w:val="00B14851"/>
    <w:rsid w:val="00B16E72"/>
    <w:rsid w:val="00B17025"/>
    <w:rsid w:val="00B206EC"/>
    <w:rsid w:val="00B20DBE"/>
    <w:rsid w:val="00B21200"/>
    <w:rsid w:val="00B217D8"/>
    <w:rsid w:val="00B21AFE"/>
    <w:rsid w:val="00B23525"/>
    <w:rsid w:val="00B268A8"/>
    <w:rsid w:val="00B27DFB"/>
    <w:rsid w:val="00B365A4"/>
    <w:rsid w:val="00B42296"/>
    <w:rsid w:val="00B44561"/>
    <w:rsid w:val="00B45EA3"/>
    <w:rsid w:val="00B46122"/>
    <w:rsid w:val="00B4630E"/>
    <w:rsid w:val="00B518C1"/>
    <w:rsid w:val="00B60052"/>
    <w:rsid w:val="00B6273F"/>
    <w:rsid w:val="00B653B5"/>
    <w:rsid w:val="00B701B8"/>
    <w:rsid w:val="00B773F8"/>
    <w:rsid w:val="00B80208"/>
    <w:rsid w:val="00B82F49"/>
    <w:rsid w:val="00B8516B"/>
    <w:rsid w:val="00B8658B"/>
    <w:rsid w:val="00B86DA0"/>
    <w:rsid w:val="00B92BA4"/>
    <w:rsid w:val="00B94400"/>
    <w:rsid w:val="00B948DB"/>
    <w:rsid w:val="00B9613B"/>
    <w:rsid w:val="00BA0F9D"/>
    <w:rsid w:val="00BA51FF"/>
    <w:rsid w:val="00BA5D59"/>
    <w:rsid w:val="00BA7F72"/>
    <w:rsid w:val="00BB210B"/>
    <w:rsid w:val="00BB2E81"/>
    <w:rsid w:val="00BB3525"/>
    <w:rsid w:val="00BB5E73"/>
    <w:rsid w:val="00BB66F5"/>
    <w:rsid w:val="00BB7E2C"/>
    <w:rsid w:val="00BC6486"/>
    <w:rsid w:val="00BD267B"/>
    <w:rsid w:val="00BD3610"/>
    <w:rsid w:val="00BD3A6D"/>
    <w:rsid w:val="00BD4DC7"/>
    <w:rsid w:val="00BE139F"/>
    <w:rsid w:val="00BE3A0D"/>
    <w:rsid w:val="00BE7544"/>
    <w:rsid w:val="00BF0D9E"/>
    <w:rsid w:val="00BF1C4E"/>
    <w:rsid w:val="00BF3750"/>
    <w:rsid w:val="00BF67D9"/>
    <w:rsid w:val="00C04786"/>
    <w:rsid w:val="00C05F47"/>
    <w:rsid w:val="00C11ECE"/>
    <w:rsid w:val="00C12347"/>
    <w:rsid w:val="00C1267A"/>
    <w:rsid w:val="00C17CFC"/>
    <w:rsid w:val="00C2110E"/>
    <w:rsid w:val="00C211ED"/>
    <w:rsid w:val="00C21541"/>
    <w:rsid w:val="00C2280B"/>
    <w:rsid w:val="00C27B20"/>
    <w:rsid w:val="00C33D9B"/>
    <w:rsid w:val="00C34B83"/>
    <w:rsid w:val="00C42F37"/>
    <w:rsid w:val="00C503CF"/>
    <w:rsid w:val="00C53CDE"/>
    <w:rsid w:val="00C53CE2"/>
    <w:rsid w:val="00C53DAE"/>
    <w:rsid w:val="00C55943"/>
    <w:rsid w:val="00C63212"/>
    <w:rsid w:val="00C63852"/>
    <w:rsid w:val="00C669DD"/>
    <w:rsid w:val="00C717C3"/>
    <w:rsid w:val="00C71956"/>
    <w:rsid w:val="00C774A8"/>
    <w:rsid w:val="00C77609"/>
    <w:rsid w:val="00C82FB8"/>
    <w:rsid w:val="00C83579"/>
    <w:rsid w:val="00C86CDB"/>
    <w:rsid w:val="00C8770C"/>
    <w:rsid w:val="00C92A36"/>
    <w:rsid w:val="00C95366"/>
    <w:rsid w:val="00C95BA0"/>
    <w:rsid w:val="00CA01F4"/>
    <w:rsid w:val="00CA0D08"/>
    <w:rsid w:val="00CA298C"/>
    <w:rsid w:val="00CA6317"/>
    <w:rsid w:val="00CB36DF"/>
    <w:rsid w:val="00CB644D"/>
    <w:rsid w:val="00CB6E46"/>
    <w:rsid w:val="00CB7B34"/>
    <w:rsid w:val="00CC033C"/>
    <w:rsid w:val="00CC1200"/>
    <w:rsid w:val="00CC6B25"/>
    <w:rsid w:val="00CD34D3"/>
    <w:rsid w:val="00CD7AFA"/>
    <w:rsid w:val="00CE1030"/>
    <w:rsid w:val="00CE4319"/>
    <w:rsid w:val="00CE6767"/>
    <w:rsid w:val="00CF0F07"/>
    <w:rsid w:val="00CF1CB5"/>
    <w:rsid w:val="00CF212C"/>
    <w:rsid w:val="00CF4371"/>
    <w:rsid w:val="00CF458B"/>
    <w:rsid w:val="00CF52AA"/>
    <w:rsid w:val="00CF615E"/>
    <w:rsid w:val="00CF67FA"/>
    <w:rsid w:val="00CF6E68"/>
    <w:rsid w:val="00CF73C5"/>
    <w:rsid w:val="00D05D0E"/>
    <w:rsid w:val="00D070F1"/>
    <w:rsid w:val="00D121A3"/>
    <w:rsid w:val="00D144A8"/>
    <w:rsid w:val="00D15195"/>
    <w:rsid w:val="00D168EA"/>
    <w:rsid w:val="00D17FE7"/>
    <w:rsid w:val="00D20225"/>
    <w:rsid w:val="00D2093F"/>
    <w:rsid w:val="00D20D2B"/>
    <w:rsid w:val="00D26601"/>
    <w:rsid w:val="00D31F17"/>
    <w:rsid w:val="00D31F69"/>
    <w:rsid w:val="00D33003"/>
    <w:rsid w:val="00D34794"/>
    <w:rsid w:val="00D34C85"/>
    <w:rsid w:val="00D36853"/>
    <w:rsid w:val="00D36E91"/>
    <w:rsid w:val="00D4093A"/>
    <w:rsid w:val="00D43612"/>
    <w:rsid w:val="00D45441"/>
    <w:rsid w:val="00D46CAB"/>
    <w:rsid w:val="00D4730D"/>
    <w:rsid w:val="00D52DD3"/>
    <w:rsid w:val="00D53D5D"/>
    <w:rsid w:val="00D65152"/>
    <w:rsid w:val="00D71B28"/>
    <w:rsid w:val="00D7476C"/>
    <w:rsid w:val="00D76E8F"/>
    <w:rsid w:val="00D81ED4"/>
    <w:rsid w:val="00D82802"/>
    <w:rsid w:val="00D850AA"/>
    <w:rsid w:val="00D8518A"/>
    <w:rsid w:val="00D93160"/>
    <w:rsid w:val="00D935E6"/>
    <w:rsid w:val="00D94174"/>
    <w:rsid w:val="00D95942"/>
    <w:rsid w:val="00D96844"/>
    <w:rsid w:val="00DA1F8C"/>
    <w:rsid w:val="00DA6BF9"/>
    <w:rsid w:val="00DA70EA"/>
    <w:rsid w:val="00DB0C2E"/>
    <w:rsid w:val="00DB0F7D"/>
    <w:rsid w:val="00DB31BD"/>
    <w:rsid w:val="00DB3AB8"/>
    <w:rsid w:val="00DB6F68"/>
    <w:rsid w:val="00DC5A40"/>
    <w:rsid w:val="00DC721F"/>
    <w:rsid w:val="00DD2C05"/>
    <w:rsid w:val="00DD61BE"/>
    <w:rsid w:val="00DD7328"/>
    <w:rsid w:val="00DE1C79"/>
    <w:rsid w:val="00DE4095"/>
    <w:rsid w:val="00DE7059"/>
    <w:rsid w:val="00DF545E"/>
    <w:rsid w:val="00E041C7"/>
    <w:rsid w:val="00E05EC7"/>
    <w:rsid w:val="00E11BBB"/>
    <w:rsid w:val="00E270F7"/>
    <w:rsid w:val="00E33250"/>
    <w:rsid w:val="00E33DBD"/>
    <w:rsid w:val="00E404BC"/>
    <w:rsid w:val="00E43518"/>
    <w:rsid w:val="00E43E7E"/>
    <w:rsid w:val="00E52FFD"/>
    <w:rsid w:val="00E5539C"/>
    <w:rsid w:val="00E61A81"/>
    <w:rsid w:val="00E65CBC"/>
    <w:rsid w:val="00E7161C"/>
    <w:rsid w:val="00E73376"/>
    <w:rsid w:val="00E74855"/>
    <w:rsid w:val="00E74E70"/>
    <w:rsid w:val="00E75484"/>
    <w:rsid w:val="00E76E5D"/>
    <w:rsid w:val="00E7712B"/>
    <w:rsid w:val="00E77918"/>
    <w:rsid w:val="00E84EF0"/>
    <w:rsid w:val="00E93C6B"/>
    <w:rsid w:val="00E942E8"/>
    <w:rsid w:val="00E94C13"/>
    <w:rsid w:val="00E9596D"/>
    <w:rsid w:val="00E95D9E"/>
    <w:rsid w:val="00EA05A1"/>
    <w:rsid w:val="00EA133A"/>
    <w:rsid w:val="00EA3E57"/>
    <w:rsid w:val="00EA7156"/>
    <w:rsid w:val="00EB140B"/>
    <w:rsid w:val="00EB15D8"/>
    <w:rsid w:val="00EB7B5E"/>
    <w:rsid w:val="00ED1139"/>
    <w:rsid w:val="00ED15CA"/>
    <w:rsid w:val="00ED656F"/>
    <w:rsid w:val="00ED78CD"/>
    <w:rsid w:val="00EE5162"/>
    <w:rsid w:val="00EE567E"/>
    <w:rsid w:val="00EF2D01"/>
    <w:rsid w:val="00EF7970"/>
    <w:rsid w:val="00F01B65"/>
    <w:rsid w:val="00F05D71"/>
    <w:rsid w:val="00F0630C"/>
    <w:rsid w:val="00F06BB2"/>
    <w:rsid w:val="00F073D5"/>
    <w:rsid w:val="00F16841"/>
    <w:rsid w:val="00F22169"/>
    <w:rsid w:val="00F22C5C"/>
    <w:rsid w:val="00F245DC"/>
    <w:rsid w:val="00F26146"/>
    <w:rsid w:val="00F3567F"/>
    <w:rsid w:val="00F37D3F"/>
    <w:rsid w:val="00F42107"/>
    <w:rsid w:val="00F427B3"/>
    <w:rsid w:val="00F43286"/>
    <w:rsid w:val="00F45226"/>
    <w:rsid w:val="00F5179D"/>
    <w:rsid w:val="00F57E28"/>
    <w:rsid w:val="00F615D6"/>
    <w:rsid w:val="00F61F97"/>
    <w:rsid w:val="00F63539"/>
    <w:rsid w:val="00F705C6"/>
    <w:rsid w:val="00F7078F"/>
    <w:rsid w:val="00F7184A"/>
    <w:rsid w:val="00F72FE1"/>
    <w:rsid w:val="00F7734F"/>
    <w:rsid w:val="00F92FF3"/>
    <w:rsid w:val="00F936DA"/>
    <w:rsid w:val="00F95B9E"/>
    <w:rsid w:val="00F96213"/>
    <w:rsid w:val="00F97B91"/>
    <w:rsid w:val="00FA373F"/>
    <w:rsid w:val="00FA4744"/>
    <w:rsid w:val="00FA5029"/>
    <w:rsid w:val="00FA63AF"/>
    <w:rsid w:val="00FA72C9"/>
    <w:rsid w:val="00FB31AB"/>
    <w:rsid w:val="00FB519E"/>
    <w:rsid w:val="00FC3313"/>
    <w:rsid w:val="00FC7998"/>
    <w:rsid w:val="00FD2E65"/>
    <w:rsid w:val="00FD450D"/>
    <w:rsid w:val="00FD52EC"/>
    <w:rsid w:val="00FD62B8"/>
    <w:rsid w:val="00FE2134"/>
    <w:rsid w:val="00FE234C"/>
    <w:rsid w:val="00FE3811"/>
    <w:rsid w:val="00FE554A"/>
    <w:rsid w:val="00FE59EE"/>
    <w:rsid w:val="00FE7A19"/>
    <w:rsid w:val="00FF008D"/>
    <w:rsid w:val="00FF0B1E"/>
    <w:rsid w:val="00FF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992"/>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tabs>
        <w:tab w:val="clear" w:pos="7949"/>
        <w:tab w:val="num" w:pos="720"/>
      </w:tabs>
      <w:spacing w:after="120"/>
      <w:ind w:left="7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10" Type="http://schemas.openxmlformats.org/officeDocument/2006/relationships/footer" Target="footer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lanas\Downloads\dz2_v11%20(1).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nas\Downloads\dz2_v1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Aritmeti</a:t>
            </a:r>
            <a:r>
              <a:rPr lang="sr-Latn-RS"/>
              <a:t>čki</a:t>
            </a:r>
            <a:r>
              <a:rPr lang="sr-Latn-RS" baseline="0"/>
              <a:t> brojevi: 10 000 brojeva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'1. zadatak'!$C$1</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zadatak'!$A$2</c:f>
              <c:numCache>
                <c:formatCode>General</c:formatCode>
                <c:ptCount val="1"/>
                <c:pt idx="0">
                  <c:v>10000</c:v>
                </c:pt>
              </c:numCache>
            </c:numRef>
          </c:cat>
          <c:val>
            <c:numRef>
              <c:f>'1. zadatak'!$C$2</c:f>
              <c:numCache>
                <c:formatCode>General</c:formatCode>
                <c:ptCount val="1"/>
                <c:pt idx="0">
                  <c:v>1.6722408026755856E-2</c:v>
                </c:pt>
              </c:numCache>
            </c:numRef>
          </c:val>
          <c:extLst>
            <c:ext xmlns:c16="http://schemas.microsoft.com/office/drawing/2014/chart" uri="{C3380CC4-5D6E-409C-BE32-E72D297353CC}">
              <c16:uniqueId val="{00000000-098C-41EC-B1EA-5E6330ACDF0A}"/>
            </c:ext>
          </c:extLst>
        </c:ser>
        <c:ser>
          <c:idx val="2"/>
          <c:order val="1"/>
          <c:tx>
            <c:strRef>
              <c:f>'1. zadatak'!$D$1</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zadatak'!$A$2</c:f>
              <c:numCache>
                <c:formatCode>General</c:formatCode>
                <c:ptCount val="1"/>
                <c:pt idx="0">
                  <c:v>10000</c:v>
                </c:pt>
              </c:numCache>
            </c:numRef>
          </c:cat>
          <c:val>
            <c:numRef>
              <c:f>'1. zadatak'!$D$2</c:f>
              <c:numCache>
                <c:formatCode>General</c:formatCode>
                <c:ptCount val="1"/>
                <c:pt idx="0">
                  <c:v>1.6611295681063124E-2</c:v>
                </c:pt>
              </c:numCache>
            </c:numRef>
          </c:val>
          <c:extLst>
            <c:ext xmlns:c16="http://schemas.microsoft.com/office/drawing/2014/chart" uri="{C3380CC4-5D6E-409C-BE32-E72D297353CC}">
              <c16:uniqueId val="{00000001-098C-41EC-B1EA-5E6330ACDF0A}"/>
            </c:ext>
          </c:extLst>
        </c:ser>
        <c:ser>
          <c:idx val="3"/>
          <c:order val="2"/>
          <c:tx>
            <c:strRef>
              <c:f>'1. zadatak'!$E$1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zadatak'!$A$2</c:f>
              <c:numCache>
                <c:formatCode>General</c:formatCode>
                <c:ptCount val="1"/>
                <c:pt idx="0">
                  <c:v>10000</c:v>
                </c:pt>
              </c:numCache>
            </c:numRef>
          </c:cat>
          <c:val>
            <c:numRef>
              <c:f>'1. zadatak'!$E$2</c:f>
              <c:numCache>
                <c:formatCode>General</c:formatCode>
                <c:ptCount val="1"/>
                <c:pt idx="0">
                  <c:v>1.7301038062283738E-2</c:v>
                </c:pt>
              </c:numCache>
            </c:numRef>
          </c:val>
          <c:extLst>
            <c:ext xmlns:c16="http://schemas.microsoft.com/office/drawing/2014/chart" uri="{C3380CC4-5D6E-409C-BE32-E72D297353CC}">
              <c16:uniqueId val="{00000002-098C-41EC-B1EA-5E6330ACDF0A}"/>
            </c:ext>
          </c:extLst>
        </c:ser>
        <c:ser>
          <c:idx val="4"/>
          <c:order val="3"/>
          <c:tx>
            <c:strRef>
              <c:f>'1. zadatak'!$F$1</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zadatak'!$A$2</c:f>
              <c:numCache>
                <c:formatCode>General</c:formatCode>
                <c:ptCount val="1"/>
                <c:pt idx="0">
                  <c:v>10000</c:v>
                </c:pt>
              </c:numCache>
            </c:numRef>
          </c:cat>
          <c:val>
            <c:numRef>
              <c:f>'1. zadatak'!$F$2</c:f>
              <c:numCache>
                <c:formatCode>General</c:formatCode>
                <c:ptCount val="1"/>
                <c:pt idx="0">
                  <c:v>1.5015015015015015E-2</c:v>
                </c:pt>
              </c:numCache>
            </c:numRef>
          </c:val>
          <c:extLst>
            <c:ext xmlns:c16="http://schemas.microsoft.com/office/drawing/2014/chart" uri="{C3380CC4-5D6E-409C-BE32-E72D297353CC}">
              <c16:uniqueId val="{00000003-098C-41EC-B1EA-5E6330ACDF0A}"/>
            </c:ext>
          </c:extLst>
        </c:ser>
        <c:ser>
          <c:idx val="5"/>
          <c:order val="4"/>
          <c:tx>
            <c:strRef>
              <c:f>'1. zadatak'!$G$1</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zadatak'!$A$2</c:f>
              <c:numCache>
                <c:formatCode>General</c:formatCode>
                <c:ptCount val="1"/>
                <c:pt idx="0">
                  <c:v>10000</c:v>
                </c:pt>
              </c:numCache>
            </c:numRef>
          </c:cat>
          <c:val>
            <c:numRef>
              <c:f>'1. zadatak'!$G$2</c:f>
              <c:numCache>
                <c:formatCode>General</c:formatCode>
                <c:ptCount val="1"/>
                <c:pt idx="0">
                  <c:v>9.4517958412098299E-3</c:v>
                </c:pt>
              </c:numCache>
            </c:numRef>
          </c:val>
          <c:extLst>
            <c:ext xmlns:c16="http://schemas.microsoft.com/office/drawing/2014/chart" uri="{C3380CC4-5D6E-409C-BE32-E72D297353CC}">
              <c16:uniqueId val="{00000004-098C-41EC-B1EA-5E6330ACDF0A}"/>
            </c:ext>
          </c:extLst>
        </c:ser>
        <c:dLbls>
          <c:dLblPos val="outEnd"/>
          <c:showLegendKey val="0"/>
          <c:showVal val="1"/>
          <c:showCatName val="0"/>
          <c:showSerName val="0"/>
          <c:showPercent val="0"/>
          <c:showBubbleSize val="0"/>
        </c:dLbls>
        <c:gapWidth val="219"/>
        <c:overlap val="-27"/>
        <c:axId val="365810736"/>
        <c:axId val="365812304"/>
      </c:barChart>
      <c:catAx>
        <c:axId val="36581073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65812304"/>
        <c:crosses val="autoZero"/>
        <c:auto val="1"/>
        <c:lblAlgn val="ctr"/>
        <c:lblOffset val="100"/>
        <c:noMultiLvlLbl val="0"/>
      </c:catAx>
      <c:valAx>
        <c:axId val="36581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810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NBody</a:t>
            </a:r>
            <a:r>
              <a:rPr lang="en-US" baseline="0"/>
              <a:t> problem: </a:t>
            </a:r>
            <a:r>
              <a:rPr lang="sr-Latn-RS" baseline="0"/>
              <a:t>3000 čestica, 100 iteracija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'3.zadatak'!$C$17</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'3.zadatak'!$A$18</c:f>
              <c:strCache>
                <c:ptCount val="1"/>
                <c:pt idx="0">
                  <c:v>3000 particles, 100 iterations</c:v>
                </c:pt>
              </c:strCache>
            </c:strRef>
          </c:cat>
          <c:val>
            <c:numRef>
              <c:f>'3.zadatak'!$C$18</c:f>
              <c:numCache>
                <c:formatCode>General</c:formatCode>
                <c:ptCount val="1"/>
                <c:pt idx="0">
                  <c:v>0.87599999999999989</c:v>
                </c:pt>
              </c:numCache>
            </c:numRef>
          </c:val>
          <c:extLst>
            <c:ext xmlns:c16="http://schemas.microsoft.com/office/drawing/2014/chart" uri="{C3380CC4-5D6E-409C-BE32-E72D297353CC}">
              <c16:uniqueId val="{00000000-61E0-4025-A1D1-441A9EC9BD59}"/>
            </c:ext>
          </c:extLst>
        </c:ser>
        <c:ser>
          <c:idx val="2"/>
          <c:order val="1"/>
          <c:tx>
            <c:strRef>
              <c:f>'3.zadatak'!$D$17</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'3.zadatak'!$A$18</c:f>
              <c:strCache>
                <c:ptCount val="1"/>
                <c:pt idx="0">
                  <c:v>3000 particles, 100 iterations</c:v>
                </c:pt>
              </c:strCache>
            </c:strRef>
          </c:cat>
          <c:val>
            <c:numRef>
              <c:f>'3.zadatak'!$D$18</c:f>
              <c:numCache>
                <c:formatCode>General</c:formatCode>
                <c:ptCount val="1"/>
                <c:pt idx="0">
                  <c:v>1.2979525862068964</c:v>
                </c:pt>
              </c:numCache>
            </c:numRef>
          </c:val>
          <c:extLst>
            <c:ext xmlns:c16="http://schemas.microsoft.com/office/drawing/2014/chart" uri="{C3380CC4-5D6E-409C-BE32-E72D297353CC}">
              <c16:uniqueId val="{00000001-61E0-4025-A1D1-441A9EC9BD59}"/>
            </c:ext>
          </c:extLst>
        </c:ser>
        <c:ser>
          <c:idx val="3"/>
          <c:order val="2"/>
          <c:tx>
            <c:strRef>
              <c:f>'3.zadatak'!$E$17</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'3.zadatak'!$A$18</c:f>
              <c:strCache>
                <c:ptCount val="1"/>
                <c:pt idx="0">
                  <c:v>3000 particles, 100 iterations</c:v>
                </c:pt>
              </c:strCache>
            </c:strRef>
          </c:cat>
          <c:val>
            <c:numRef>
              <c:f>'3.zadatak'!$E$18</c:f>
              <c:numCache>
                <c:formatCode>General</c:formatCode>
                <c:ptCount val="1"/>
                <c:pt idx="0">
                  <c:v>1.8602316602316602</c:v>
                </c:pt>
              </c:numCache>
            </c:numRef>
          </c:val>
          <c:extLst>
            <c:ext xmlns:c16="http://schemas.microsoft.com/office/drawing/2014/chart" uri="{C3380CC4-5D6E-409C-BE32-E72D297353CC}">
              <c16:uniqueId val="{00000002-61E0-4025-A1D1-441A9EC9BD59}"/>
            </c:ext>
          </c:extLst>
        </c:ser>
        <c:ser>
          <c:idx val="4"/>
          <c:order val="3"/>
          <c:tx>
            <c:strRef>
              <c:f>'3.zadatak'!$F$17</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'3.zadatak'!$A$18</c:f>
              <c:strCache>
                <c:ptCount val="1"/>
                <c:pt idx="0">
                  <c:v>3000 particles, 100 iterations</c:v>
                </c:pt>
              </c:strCache>
            </c:strRef>
          </c:cat>
          <c:val>
            <c:numRef>
              <c:f>'3.zadatak'!$F$18</c:f>
              <c:numCache>
                <c:formatCode>General</c:formatCode>
                <c:ptCount val="1"/>
                <c:pt idx="0">
                  <c:v>2.2060439560439558</c:v>
                </c:pt>
              </c:numCache>
            </c:numRef>
          </c:val>
          <c:extLst>
            <c:ext xmlns:c16="http://schemas.microsoft.com/office/drawing/2014/chart" uri="{C3380CC4-5D6E-409C-BE32-E72D297353CC}">
              <c16:uniqueId val="{00000003-61E0-4025-A1D1-441A9EC9BD59}"/>
            </c:ext>
          </c:extLst>
        </c:ser>
        <c:ser>
          <c:idx val="5"/>
          <c:order val="4"/>
          <c:tx>
            <c:strRef>
              <c:f>'3.zadatak'!$G$17</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'3.zadatak'!$A$18</c:f>
              <c:strCache>
                <c:ptCount val="1"/>
                <c:pt idx="0">
                  <c:v>3000 particles, 100 iterations</c:v>
                </c:pt>
              </c:strCache>
            </c:strRef>
          </c:cat>
          <c:val>
            <c:numRef>
              <c:f>'3.zadatak'!$G$18</c:f>
              <c:numCache>
                <c:formatCode>General</c:formatCode>
                <c:ptCount val="1"/>
                <c:pt idx="0">
                  <c:v>1.4934903905765653</c:v>
                </c:pt>
              </c:numCache>
            </c:numRef>
          </c:val>
          <c:extLst>
            <c:ext xmlns:c16="http://schemas.microsoft.com/office/drawing/2014/chart" uri="{C3380CC4-5D6E-409C-BE32-E72D297353CC}">
              <c16:uniqueId val="{00000004-61E0-4025-A1D1-441A9EC9BD59}"/>
            </c:ext>
          </c:extLst>
        </c:ser>
        <c:dLbls>
          <c:dLblPos val="outEnd"/>
          <c:showLegendKey val="0"/>
          <c:showVal val="1"/>
          <c:showCatName val="0"/>
          <c:showSerName val="0"/>
          <c:showPercent val="0"/>
          <c:showBubbleSize val="0"/>
        </c:dLbls>
        <c:gapWidth val="219"/>
        <c:overlap val="-27"/>
        <c:axId val="1412075920"/>
        <c:axId val="1412073176"/>
      </c:barChart>
      <c:catAx>
        <c:axId val="141207592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Broj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412073176"/>
        <c:crosses val="autoZero"/>
        <c:auto val="1"/>
        <c:lblAlgn val="ctr"/>
        <c:lblOffset val="100"/>
        <c:noMultiLvlLbl val="0"/>
      </c:catAx>
      <c:valAx>
        <c:axId val="141207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075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NBody</a:t>
            </a:r>
            <a:r>
              <a:rPr lang="sr-Latn-RS" baseline="0"/>
              <a:t> problem: 3000 čestica, 1000 iteracija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'3.zadatak'!$C$25</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'3.zadatak'!$A$26</c:f>
              <c:strCache>
                <c:ptCount val="1"/>
                <c:pt idx="0">
                  <c:v>3000 particles, 1000 iterations</c:v>
                </c:pt>
              </c:strCache>
            </c:strRef>
          </c:cat>
          <c:val>
            <c:numRef>
              <c:f>'3.zadatak'!$C$26</c:f>
              <c:numCache>
                <c:formatCode>General</c:formatCode>
                <c:ptCount val="1"/>
                <c:pt idx="0">
                  <c:v>0.99568269851517111</c:v>
                </c:pt>
              </c:numCache>
            </c:numRef>
          </c:val>
          <c:extLst>
            <c:ext xmlns:c16="http://schemas.microsoft.com/office/drawing/2014/chart" uri="{C3380CC4-5D6E-409C-BE32-E72D297353CC}">
              <c16:uniqueId val="{00000000-58CF-4168-8F2A-58103CB79B9A}"/>
            </c:ext>
          </c:extLst>
        </c:ser>
        <c:ser>
          <c:idx val="2"/>
          <c:order val="1"/>
          <c:tx>
            <c:strRef>
              <c:f>'3.zadatak'!$D$25</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'3.zadatak'!$A$26</c:f>
              <c:strCache>
                <c:ptCount val="1"/>
                <c:pt idx="0">
                  <c:v>3000 particles, 1000 iterations</c:v>
                </c:pt>
              </c:strCache>
            </c:strRef>
          </c:cat>
          <c:val>
            <c:numRef>
              <c:f>'3.zadatak'!$D$26</c:f>
              <c:numCache>
                <c:formatCode>General</c:formatCode>
                <c:ptCount val="1"/>
                <c:pt idx="0">
                  <c:v>1.7069239814622672</c:v>
                </c:pt>
              </c:numCache>
            </c:numRef>
          </c:val>
          <c:extLst>
            <c:ext xmlns:c16="http://schemas.microsoft.com/office/drawing/2014/chart" uri="{C3380CC4-5D6E-409C-BE32-E72D297353CC}">
              <c16:uniqueId val="{00000001-58CF-4168-8F2A-58103CB79B9A}"/>
            </c:ext>
          </c:extLst>
        </c:ser>
        <c:ser>
          <c:idx val="3"/>
          <c:order val="2"/>
          <c:tx>
            <c:strRef>
              <c:f>'3.zadatak'!$E$25</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'3.zadatak'!$A$26</c:f>
              <c:strCache>
                <c:ptCount val="1"/>
                <c:pt idx="0">
                  <c:v>3000 particles, 1000 iterations</c:v>
                </c:pt>
              </c:strCache>
            </c:strRef>
          </c:cat>
          <c:val>
            <c:numRef>
              <c:f>'3.zadatak'!$E$26</c:f>
              <c:numCache>
                <c:formatCode>General</c:formatCode>
                <c:ptCount val="1"/>
                <c:pt idx="0">
                  <c:v>2.4731409100020043</c:v>
                </c:pt>
              </c:numCache>
            </c:numRef>
          </c:val>
          <c:extLst>
            <c:ext xmlns:c16="http://schemas.microsoft.com/office/drawing/2014/chart" uri="{C3380CC4-5D6E-409C-BE32-E72D297353CC}">
              <c16:uniqueId val="{00000002-58CF-4168-8F2A-58103CB79B9A}"/>
            </c:ext>
          </c:extLst>
        </c:ser>
        <c:ser>
          <c:idx val="4"/>
          <c:order val="3"/>
          <c:tx>
            <c:strRef>
              <c:f>'3.zadatak'!$F$25</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'3.zadatak'!$A$26</c:f>
              <c:strCache>
                <c:ptCount val="1"/>
                <c:pt idx="0">
                  <c:v>3000 particles, 1000 iterations</c:v>
                </c:pt>
              </c:strCache>
            </c:strRef>
          </c:cat>
          <c:val>
            <c:numRef>
              <c:f>'3.zadatak'!$F$26</c:f>
              <c:numCache>
                <c:formatCode>General</c:formatCode>
                <c:ptCount val="1"/>
                <c:pt idx="0">
                  <c:v>3.0742494082471659</c:v>
                </c:pt>
              </c:numCache>
            </c:numRef>
          </c:val>
          <c:extLst>
            <c:ext xmlns:c16="http://schemas.microsoft.com/office/drawing/2014/chart" uri="{C3380CC4-5D6E-409C-BE32-E72D297353CC}">
              <c16:uniqueId val="{00000003-58CF-4168-8F2A-58103CB79B9A}"/>
            </c:ext>
          </c:extLst>
        </c:ser>
        <c:ser>
          <c:idx val="5"/>
          <c:order val="4"/>
          <c:tx>
            <c:strRef>
              <c:f>'3.zadatak'!$G$25</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'3.zadatak'!$A$26</c:f>
              <c:strCache>
                <c:ptCount val="1"/>
                <c:pt idx="0">
                  <c:v>3000 particles, 1000 iterations</c:v>
                </c:pt>
              </c:strCache>
            </c:strRef>
          </c:cat>
          <c:val>
            <c:numRef>
              <c:f>'3.zadatak'!$G$26</c:f>
              <c:numCache>
                <c:formatCode>General</c:formatCode>
                <c:ptCount val="1"/>
                <c:pt idx="0">
                  <c:v>1.7277182664706294</c:v>
                </c:pt>
              </c:numCache>
            </c:numRef>
          </c:val>
          <c:extLst>
            <c:ext xmlns:c16="http://schemas.microsoft.com/office/drawing/2014/chart" uri="{C3380CC4-5D6E-409C-BE32-E72D297353CC}">
              <c16:uniqueId val="{00000004-58CF-4168-8F2A-58103CB79B9A}"/>
            </c:ext>
          </c:extLst>
        </c:ser>
        <c:dLbls>
          <c:dLblPos val="outEnd"/>
          <c:showLegendKey val="0"/>
          <c:showVal val="1"/>
          <c:showCatName val="0"/>
          <c:showSerName val="0"/>
          <c:showPercent val="0"/>
          <c:showBubbleSize val="0"/>
        </c:dLbls>
        <c:gapWidth val="219"/>
        <c:overlap val="-27"/>
        <c:axId val="1412074744"/>
        <c:axId val="1412074352"/>
      </c:barChart>
      <c:catAx>
        <c:axId val="141207474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Broj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412074352"/>
        <c:crosses val="autoZero"/>
        <c:auto val="1"/>
        <c:lblAlgn val="ctr"/>
        <c:lblOffset val="100"/>
        <c:noMultiLvlLbl val="0"/>
      </c:catAx>
      <c:valAx>
        <c:axId val="141207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074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NBody</a:t>
            </a:r>
            <a:r>
              <a:rPr lang="sr-Latn-RS" baseline="0"/>
              <a:t> problem: </a:t>
            </a:r>
            <a:r>
              <a:rPr lang="en-US"/>
              <a:t>30 </a:t>
            </a:r>
            <a:r>
              <a:rPr lang="sr-Latn-RS"/>
              <a:t>čestica,</a:t>
            </a:r>
            <a:r>
              <a:rPr lang="sr-Latn-RS" baseline="0"/>
              <a:t> 100 iteracija</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'4. zadatak'!$C$1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zadatak'!$A$2</c:f>
              <c:strCache>
                <c:ptCount val="1"/>
                <c:pt idx="0">
                  <c:v>30 particles, 100 iterations</c:v>
                </c:pt>
              </c:strCache>
            </c:strRef>
          </c:cat>
          <c:val>
            <c:numRef>
              <c:f>'4. zadatak'!$C$2</c:f>
              <c:numCache>
                <c:formatCode>General</c:formatCode>
                <c:ptCount val="1"/>
                <c:pt idx="0">
                  <c:v>5.8252427184466014E-2</c:v>
                </c:pt>
              </c:numCache>
            </c:numRef>
          </c:val>
          <c:extLst>
            <c:ext xmlns:c16="http://schemas.microsoft.com/office/drawing/2014/chart" uri="{C3380CC4-5D6E-409C-BE32-E72D297353CC}">
              <c16:uniqueId val="{00000000-5FA4-47EF-8C20-3FE75D1AE8AD}"/>
            </c:ext>
          </c:extLst>
        </c:ser>
        <c:ser>
          <c:idx val="2"/>
          <c:order val="1"/>
          <c:tx>
            <c:strRef>
              <c:f>'4. zadatak'!$D$1</c:f>
              <c:strCache>
                <c:ptCount val="1"/>
                <c:pt idx="0">
                  <c:v>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zadatak'!$A$2</c:f>
              <c:strCache>
                <c:ptCount val="1"/>
                <c:pt idx="0">
                  <c:v>30 particles, 100 iterations</c:v>
                </c:pt>
              </c:strCache>
            </c:strRef>
          </c:cat>
          <c:val>
            <c:numRef>
              <c:f>'4. zadatak'!$D$2</c:f>
              <c:numCache>
                <c:formatCode>General</c:formatCode>
                <c:ptCount val="1"/>
                <c:pt idx="0">
                  <c:v>6.0402684563758385E-2</c:v>
                </c:pt>
              </c:numCache>
            </c:numRef>
          </c:val>
          <c:extLst>
            <c:ext xmlns:c16="http://schemas.microsoft.com/office/drawing/2014/chart" uri="{C3380CC4-5D6E-409C-BE32-E72D297353CC}">
              <c16:uniqueId val="{00000001-5FA4-47EF-8C20-3FE75D1AE8AD}"/>
            </c:ext>
          </c:extLst>
        </c:ser>
        <c:ser>
          <c:idx val="3"/>
          <c:order val="2"/>
          <c:tx>
            <c:strRef>
              <c:f>'4. zadatak'!$E$1</c:f>
              <c:strCache>
                <c:ptCount val="1"/>
                <c:pt idx="0">
                  <c:v>8</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zadatak'!$A$2</c:f>
              <c:strCache>
                <c:ptCount val="1"/>
                <c:pt idx="0">
                  <c:v>30 particles, 100 iterations</c:v>
                </c:pt>
              </c:strCache>
            </c:strRef>
          </c:cat>
          <c:val>
            <c:numRef>
              <c:f>'4. zadatak'!$E$2</c:f>
              <c:numCache>
                <c:formatCode>General</c:formatCode>
                <c:ptCount val="1"/>
                <c:pt idx="0">
                  <c:v>5.0279329608938543E-2</c:v>
                </c:pt>
              </c:numCache>
            </c:numRef>
          </c:val>
          <c:extLst>
            <c:ext xmlns:c16="http://schemas.microsoft.com/office/drawing/2014/chart" uri="{C3380CC4-5D6E-409C-BE32-E72D297353CC}">
              <c16:uniqueId val="{00000002-5FA4-47EF-8C20-3FE75D1AE8AD}"/>
            </c:ext>
          </c:extLst>
        </c:ser>
        <c:ser>
          <c:idx val="4"/>
          <c:order val="3"/>
          <c:tx>
            <c:strRef>
              <c:f>'4. zadatak'!$F$1</c:f>
              <c:strCache>
                <c:ptCount val="1"/>
                <c:pt idx="0">
                  <c:v>16</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zadatak'!$A$2</c:f>
              <c:strCache>
                <c:ptCount val="1"/>
                <c:pt idx="0">
                  <c:v>30 particles, 100 iterations</c:v>
                </c:pt>
              </c:strCache>
            </c:strRef>
          </c:cat>
          <c:val>
            <c:numRef>
              <c:f>'4. zadatak'!$F$2</c:f>
              <c:numCache>
                <c:formatCode>General</c:formatCode>
                <c:ptCount val="1"/>
                <c:pt idx="0">
                  <c:v>3.3027522935779811E-2</c:v>
                </c:pt>
              </c:numCache>
            </c:numRef>
          </c:val>
          <c:extLst>
            <c:ext xmlns:c16="http://schemas.microsoft.com/office/drawing/2014/chart" uri="{C3380CC4-5D6E-409C-BE32-E72D297353CC}">
              <c16:uniqueId val="{00000003-5FA4-47EF-8C20-3FE75D1AE8AD}"/>
            </c:ext>
          </c:extLst>
        </c:ser>
        <c:dLbls>
          <c:dLblPos val="outEnd"/>
          <c:showLegendKey val="0"/>
          <c:showVal val="1"/>
          <c:showCatName val="0"/>
          <c:showSerName val="0"/>
          <c:showPercent val="0"/>
          <c:showBubbleSize val="0"/>
        </c:dLbls>
        <c:gapWidth val="219"/>
        <c:overlap val="-27"/>
        <c:axId val="284254976"/>
        <c:axId val="284254192"/>
      </c:barChart>
      <c:catAx>
        <c:axId val="28425497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284254192"/>
        <c:crosses val="autoZero"/>
        <c:auto val="1"/>
        <c:lblAlgn val="ctr"/>
        <c:lblOffset val="100"/>
        <c:noMultiLvlLbl val="0"/>
      </c:catAx>
      <c:valAx>
        <c:axId val="28425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Ubrzanje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254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NBody problem: 30</a:t>
            </a:r>
            <a:r>
              <a:rPr lang="sr-Latn-RS" baseline="0"/>
              <a:t> čestica, 1000 iteracija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'4. zadatak'!$C$9</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zadatak'!$A$10</c:f>
              <c:strCache>
                <c:ptCount val="1"/>
                <c:pt idx="0">
                  <c:v>30 particles, 1000 iterations</c:v>
                </c:pt>
              </c:strCache>
            </c:strRef>
          </c:cat>
          <c:val>
            <c:numRef>
              <c:f>'4. zadatak'!$C$10</c:f>
              <c:numCache>
                <c:formatCode>General</c:formatCode>
                <c:ptCount val="1"/>
                <c:pt idx="0">
                  <c:v>0.22454308093994776</c:v>
                </c:pt>
              </c:numCache>
            </c:numRef>
          </c:val>
          <c:extLst>
            <c:ext xmlns:c16="http://schemas.microsoft.com/office/drawing/2014/chart" uri="{C3380CC4-5D6E-409C-BE32-E72D297353CC}">
              <c16:uniqueId val="{00000000-61D2-43D4-A60E-73A44082583F}"/>
            </c:ext>
          </c:extLst>
        </c:ser>
        <c:ser>
          <c:idx val="2"/>
          <c:order val="1"/>
          <c:tx>
            <c:strRef>
              <c:f>'4. zadatak'!$D$9</c:f>
              <c:strCache>
                <c:ptCount val="1"/>
                <c:pt idx="0">
                  <c:v>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zadatak'!$A$10</c:f>
              <c:strCache>
                <c:ptCount val="1"/>
                <c:pt idx="0">
                  <c:v>30 particles, 1000 iterations</c:v>
                </c:pt>
              </c:strCache>
            </c:strRef>
          </c:cat>
          <c:val>
            <c:numRef>
              <c:f>'4. zadatak'!$D$10</c:f>
              <c:numCache>
                <c:formatCode>General</c:formatCode>
                <c:ptCount val="1"/>
                <c:pt idx="0">
                  <c:v>0.21827411167512686</c:v>
                </c:pt>
              </c:numCache>
            </c:numRef>
          </c:val>
          <c:extLst>
            <c:ext xmlns:c16="http://schemas.microsoft.com/office/drawing/2014/chart" uri="{C3380CC4-5D6E-409C-BE32-E72D297353CC}">
              <c16:uniqueId val="{00000001-61D2-43D4-A60E-73A44082583F}"/>
            </c:ext>
          </c:extLst>
        </c:ser>
        <c:ser>
          <c:idx val="3"/>
          <c:order val="2"/>
          <c:tx>
            <c:strRef>
              <c:f>'4. zadatak'!$E$9</c:f>
              <c:strCache>
                <c:ptCount val="1"/>
                <c:pt idx="0">
                  <c:v>8</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zadatak'!$A$10</c:f>
              <c:strCache>
                <c:ptCount val="1"/>
                <c:pt idx="0">
                  <c:v>30 particles, 1000 iterations</c:v>
                </c:pt>
              </c:strCache>
            </c:strRef>
          </c:cat>
          <c:val>
            <c:numRef>
              <c:f>'4. zadatak'!$E$10</c:f>
              <c:numCache>
                <c:formatCode>General</c:formatCode>
                <c:ptCount val="1"/>
                <c:pt idx="0">
                  <c:v>0.20235294117647057</c:v>
                </c:pt>
              </c:numCache>
            </c:numRef>
          </c:val>
          <c:extLst>
            <c:ext xmlns:c16="http://schemas.microsoft.com/office/drawing/2014/chart" uri="{C3380CC4-5D6E-409C-BE32-E72D297353CC}">
              <c16:uniqueId val="{00000002-61D2-43D4-A60E-73A44082583F}"/>
            </c:ext>
          </c:extLst>
        </c:ser>
        <c:ser>
          <c:idx val="4"/>
          <c:order val="3"/>
          <c:tx>
            <c:strRef>
              <c:f>'4. zadatak'!$F$9</c:f>
              <c:strCache>
                <c:ptCount val="1"/>
                <c:pt idx="0">
                  <c:v>16</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zadatak'!$A$10</c:f>
              <c:strCache>
                <c:ptCount val="1"/>
                <c:pt idx="0">
                  <c:v>30 particles, 1000 iterations</c:v>
                </c:pt>
              </c:strCache>
            </c:strRef>
          </c:cat>
          <c:val>
            <c:numRef>
              <c:f>'4. zadatak'!$F$10</c:f>
              <c:numCache>
                <c:formatCode>General</c:formatCode>
                <c:ptCount val="1"/>
                <c:pt idx="0">
                  <c:v>0.12855007473841554</c:v>
                </c:pt>
              </c:numCache>
            </c:numRef>
          </c:val>
          <c:extLst>
            <c:ext xmlns:c16="http://schemas.microsoft.com/office/drawing/2014/chart" uri="{C3380CC4-5D6E-409C-BE32-E72D297353CC}">
              <c16:uniqueId val="{00000003-61D2-43D4-A60E-73A44082583F}"/>
            </c:ext>
          </c:extLst>
        </c:ser>
        <c:dLbls>
          <c:dLblPos val="outEnd"/>
          <c:showLegendKey val="0"/>
          <c:showVal val="1"/>
          <c:showCatName val="0"/>
          <c:showSerName val="0"/>
          <c:showPercent val="0"/>
          <c:showBubbleSize val="0"/>
        </c:dLbls>
        <c:gapWidth val="219"/>
        <c:overlap val="-27"/>
        <c:axId val="284254584"/>
        <c:axId val="284253800"/>
      </c:barChart>
      <c:catAx>
        <c:axId val="28425458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84253800"/>
        <c:crosses val="autoZero"/>
        <c:auto val="1"/>
        <c:lblAlgn val="ctr"/>
        <c:lblOffset val="100"/>
        <c:noMultiLvlLbl val="0"/>
      </c:catAx>
      <c:valAx>
        <c:axId val="284253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Ubrzanje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254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NBody</a:t>
            </a:r>
            <a:r>
              <a:rPr lang="sr-Latn-RS" baseline="0"/>
              <a:t> problem: 3000 čestica, 100 iteracija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'4. zadatak'!$C$17</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zadatak'!$A$18</c:f>
              <c:strCache>
                <c:ptCount val="1"/>
                <c:pt idx="0">
                  <c:v>3000 particles, 100 iterations</c:v>
                </c:pt>
              </c:strCache>
            </c:strRef>
          </c:cat>
          <c:val>
            <c:numRef>
              <c:f>'4. zadatak'!$C$18</c:f>
              <c:numCache>
                <c:formatCode>General</c:formatCode>
                <c:ptCount val="1"/>
                <c:pt idx="0">
                  <c:v>0.81633344628939331</c:v>
                </c:pt>
              </c:numCache>
            </c:numRef>
          </c:val>
          <c:extLst>
            <c:ext xmlns:c16="http://schemas.microsoft.com/office/drawing/2014/chart" uri="{C3380CC4-5D6E-409C-BE32-E72D297353CC}">
              <c16:uniqueId val="{00000000-3591-4A42-ACF0-333A37275EDB}"/>
            </c:ext>
          </c:extLst>
        </c:ser>
        <c:ser>
          <c:idx val="2"/>
          <c:order val="1"/>
          <c:tx>
            <c:strRef>
              <c:f>'4. zadatak'!$D$17</c:f>
              <c:strCache>
                <c:ptCount val="1"/>
                <c:pt idx="0">
                  <c:v>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zadatak'!$A$18</c:f>
              <c:strCache>
                <c:ptCount val="1"/>
                <c:pt idx="0">
                  <c:v>3000 particles, 100 iterations</c:v>
                </c:pt>
              </c:strCache>
            </c:strRef>
          </c:cat>
          <c:val>
            <c:numRef>
              <c:f>'4. zadatak'!$D$18</c:f>
              <c:numCache>
                <c:formatCode>General</c:formatCode>
                <c:ptCount val="1"/>
                <c:pt idx="0">
                  <c:v>1.5693811074918567</c:v>
                </c:pt>
              </c:numCache>
            </c:numRef>
          </c:val>
          <c:extLst>
            <c:ext xmlns:c16="http://schemas.microsoft.com/office/drawing/2014/chart" uri="{C3380CC4-5D6E-409C-BE32-E72D297353CC}">
              <c16:uniqueId val="{00000001-3591-4A42-ACF0-333A37275EDB}"/>
            </c:ext>
          </c:extLst>
        </c:ser>
        <c:ser>
          <c:idx val="3"/>
          <c:order val="2"/>
          <c:tx>
            <c:strRef>
              <c:f>'4. zadatak'!$E$17</c:f>
              <c:strCache>
                <c:ptCount val="1"/>
                <c:pt idx="0">
                  <c:v>8</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zadatak'!$A$18</c:f>
              <c:strCache>
                <c:ptCount val="1"/>
                <c:pt idx="0">
                  <c:v>3000 particles, 100 iterations</c:v>
                </c:pt>
              </c:strCache>
            </c:strRef>
          </c:cat>
          <c:val>
            <c:numRef>
              <c:f>'4. zadatak'!$E$18</c:f>
              <c:numCache>
                <c:formatCode>General</c:formatCode>
                <c:ptCount val="1"/>
                <c:pt idx="0">
                  <c:v>2.1337466784765278</c:v>
                </c:pt>
              </c:numCache>
            </c:numRef>
          </c:val>
          <c:extLst>
            <c:ext xmlns:c16="http://schemas.microsoft.com/office/drawing/2014/chart" uri="{C3380CC4-5D6E-409C-BE32-E72D297353CC}">
              <c16:uniqueId val="{00000002-3591-4A42-ACF0-333A37275EDB}"/>
            </c:ext>
          </c:extLst>
        </c:ser>
        <c:ser>
          <c:idx val="4"/>
          <c:order val="3"/>
          <c:tx>
            <c:strRef>
              <c:f>'4. zadatak'!$F$17</c:f>
              <c:strCache>
                <c:ptCount val="1"/>
                <c:pt idx="0">
                  <c:v>16</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zadatak'!$A$18</c:f>
              <c:strCache>
                <c:ptCount val="1"/>
                <c:pt idx="0">
                  <c:v>3000 particles, 100 iterations</c:v>
                </c:pt>
              </c:strCache>
            </c:strRef>
          </c:cat>
          <c:val>
            <c:numRef>
              <c:f>'4. zadatak'!$F$18</c:f>
              <c:numCache>
                <c:formatCode>General</c:formatCode>
                <c:ptCount val="1"/>
                <c:pt idx="0">
                  <c:v>1.474296205630355</c:v>
                </c:pt>
              </c:numCache>
            </c:numRef>
          </c:val>
          <c:extLst>
            <c:ext xmlns:c16="http://schemas.microsoft.com/office/drawing/2014/chart" uri="{C3380CC4-5D6E-409C-BE32-E72D297353CC}">
              <c16:uniqueId val="{00000003-3591-4A42-ACF0-333A37275EDB}"/>
            </c:ext>
          </c:extLst>
        </c:ser>
        <c:dLbls>
          <c:dLblPos val="outEnd"/>
          <c:showLegendKey val="0"/>
          <c:showVal val="1"/>
          <c:showCatName val="0"/>
          <c:showSerName val="0"/>
          <c:showPercent val="0"/>
          <c:showBubbleSize val="0"/>
        </c:dLbls>
        <c:gapWidth val="219"/>
        <c:overlap val="-27"/>
        <c:axId val="650487016"/>
        <c:axId val="650485056"/>
      </c:barChart>
      <c:catAx>
        <c:axId val="65048701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650485056"/>
        <c:crosses val="autoZero"/>
        <c:auto val="1"/>
        <c:lblAlgn val="ctr"/>
        <c:lblOffset val="100"/>
        <c:noMultiLvlLbl val="0"/>
      </c:catAx>
      <c:valAx>
        <c:axId val="65048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Ubrzanje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87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NBody</a:t>
            </a:r>
            <a:r>
              <a:rPr lang="sr-Latn-RS" baseline="0"/>
              <a:t> problem: 3000 čestica, 1000 iteracija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'4. zadatak'!$C$25</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zadatak'!$A$26</c:f>
              <c:strCache>
                <c:ptCount val="1"/>
                <c:pt idx="0">
                  <c:v>3000 particles, 1000 iterations</c:v>
                </c:pt>
              </c:strCache>
            </c:strRef>
          </c:cat>
          <c:val>
            <c:numRef>
              <c:f>'4. zadatak'!$C$26</c:f>
              <c:numCache>
                <c:formatCode>General</c:formatCode>
                <c:ptCount val="1"/>
                <c:pt idx="0">
                  <c:v>0.95907500971628445</c:v>
                </c:pt>
              </c:numCache>
            </c:numRef>
          </c:val>
          <c:extLst>
            <c:ext xmlns:c16="http://schemas.microsoft.com/office/drawing/2014/chart" uri="{C3380CC4-5D6E-409C-BE32-E72D297353CC}">
              <c16:uniqueId val="{00000000-D8D6-4BF8-8C58-A81E25FEE777}"/>
            </c:ext>
          </c:extLst>
        </c:ser>
        <c:ser>
          <c:idx val="2"/>
          <c:order val="1"/>
          <c:tx>
            <c:strRef>
              <c:f>'4. zadatak'!$D$25</c:f>
              <c:strCache>
                <c:ptCount val="1"/>
                <c:pt idx="0">
                  <c:v>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zadatak'!$A$26</c:f>
              <c:strCache>
                <c:ptCount val="1"/>
                <c:pt idx="0">
                  <c:v>3000 particles, 1000 iterations</c:v>
                </c:pt>
              </c:strCache>
            </c:strRef>
          </c:cat>
          <c:val>
            <c:numRef>
              <c:f>'4. zadatak'!$D$26</c:f>
              <c:numCache>
                <c:formatCode>General</c:formatCode>
                <c:ptCount val="1"/>
                <c:pt idx="0">
                  <c:v>2.0270248069656644</c:v>
                </c:pt>
              </c:numCache>
            </c:numRef>
          </c:val>
          <c:extLst>
            <c:ext xmlns:c16="http://schemas.microsoft.com/office/drawing/2014/chart" uri="{C3380CC4-5D6E-409C-BE32-E72D297353CC}">
              <c16:uniqueId val="{00000001-D8D6-4BF8-8C58-A81E25FEE777}"/>
            </c:ext>
          </c:extLst>
        </c:ser>
        <c:ser>
          <c:idx val="3"/>
          <c:order val="2"/>
          <c:tx>
            <c:strRef>
              <c:f>'4. zadatak'!$E$25</c:f>
              <c:strCache>
                <c:ptCount val="1"/>
                <c:pt idx="0">
                  <c:v>8</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zadatak'!$A$26</c:f>
              <c:strCache>
                <c:ptCount val="1"/>
                <c:pt idx="0">
                  <c:v>3000 particles, 1000 iterations</c:v>
                </c:pt>
              </c:strCache>
            </c:strRef>
          </c:cat>
          <c:val>
            <c:numRef>
              <c:f>'4. zadatak'!$E$26</c:f>
              <c:numCache>
                <c:formatCode>General</c:formatCode>
                <c:ptCount val="1"/>
                <c:pt idx="0">
                  <c:v>2.8997649823736782</c:v>
                </c:pt>
              </c:numCache>
            </c:numRef>
          </c:val>
          <c:extLst>
            <c:ext xmlns:c16="http://schemas.microsoft.com/office/drawing/2014/chart" uri="{C3380CC4-5D6E-409C-BE32-E72D297353CC}">
              <c16:uniqueId val="{00000002-D8D6-4BF8-8C58-A81E25FEE777}"/>
            </c:ext>
          </c:extLst>
        </c:ser>
        <c:ser>
          <c:idx val="4"/>
          <c:order val="3"/>
          <c:tx>
            <c:strRef>
              <c:f>'4. zadatak'!$F$25</c:f>
              <c:strCache>
                <c:ptCount val="1"/>
                <c:pt idx="0">
                  <c:v>16</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 zadatak'!$A$26</c:f>
              <c:strCache>
                <c:ptCount val="1"/>
                <c:pt idx="0">
                  <c:v>3000 particles, 1000 iterations</c:v>
                </c:pt>
              </c:strCache>
            </c:strRef>
          </c:cat>
          <c:val>
            <c:numRef>
              <c:f>'4. zadatak'!$F$26</c:f>
              <c:numCache>
                <c:formatCode>General</c:formatCode>
                <c:ptCount val="1"/>
                <c:pt idx="0">
                  <c:v>1.6748337179313153</c:v>
                </c:pt>
              </c:numCache>
            </c:numRef>
          </c:val>
          <c:extLst>
            <c:ext xmlns:c16="http://schemas.microsoft.com/office/drawing/2014/chart" uri="{C3380CC4-5D6E-409C-BE32-E72D297353CC}">
              <c16:uniqueId val="{00000003-D8D6-4BF8-8C58-A81E25FEE777}"/>
            </c:ext>
          </c:extLst>
        </c:ser>
        <c:dLbls>
          <c:dLblPos val="outEnd"/>
          <c:showLegendKey val="0"/>
          <c:showVal val="1"/>
          <c:showCatName val="0"/>
          <c:showSerName val="0"/>
          <c:showPercent val="0"/>
          <c:showBubbleSize val="0"/>
        </c:dLbls>
        <c:gapWidth val="219"/>
        <c:overlap val="-27"/>
        <c:axId val="650485840"/>
        <c:axId val="650486232"/>
      </c:barChart>
      <c:catAx>
        <c:axId val="65048584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650486232"/>
        <c:crosses val="autoZero"/>
        <c:auto val="1"/>
        <c:lblAlgn val="ctr"/>
        <c:lblOffset val="100"/>
        <c:noMultiLvlLbl val="0"/>
      </c:catAx>
      <c:valAx>
        <c:axId val="650486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Ubrzanje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485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Aritmetički</a:t>
            </a:r>
            <a:r>
              <a:rPr lang="sr-Latn-RS" baseline="0"/>
              <a:t> brojevi: 100 000 brojeva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'1. zadatak'!$C$8</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zadatak'!$A$9</c:f>
              <c:numCache>
                <c:formatCode>General</c:formatCode>
                <c:ptCount val="1"/>
                <c:pt idx="0">
                  <c:v>100000</c:v>
                </c:pt>
              </c:numCache>
            </c:numRef>
          </c:cat>
          <c:val>
            <c:numRef>
              <c:f>'1. zadatak'!$C$9</c:f>
              <c:numCache>
                <c:formatCode>General</c:formatCode>
                <c:ptCount val="1"/>
                <c:pt idx="0">
                  <c:v>4.8109965635738834E-2</c:v>
                </c:pt>
              </c:numCache>
            </c:numRef>
          </c:val>
          <c:extLst>
            <c:ext xmlns:c16="http://schemas.microsoft.com/office/drawing/2014/chart" uri="{C3380CC4-5D6E-409C-BE32-E72D297353CC}">
              <c16:uniqueId val="{00000000-B73C-471D-AB28-136544CA5ADE}"/>
            </c:ext>
          </c:extLst>
        </c:ser>
        <c:ser>
          <c:idx val="2"/>
          <c:order val="1"/>
          <c:tx>
            <c:strRef>
              <c:f>'1. zadatak'!$D$8</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zadatak'!$A$9</c:f>
              <c:numCache>
                <c:formatCode>General</c:formatCode>
                <c:ptCount val="1"/>
                <c:pt idx="0">
                  <c:v>100000</c:v>
                </c:pt>
              </c:numCache>
            </c:numRef>
          </c:cat>
          <c:val>
            <c:numRef>
              <c:f>'1. zadatak'!$D$9</c:f>
              <c:numCache>
                <c:formatCode>General</c:formatCode>
                <c:ptCount val="1"/>
                <c:pt idx="0">
                  <c:v>4.8611111111111119E-2</c:v>
                </c:pt>
              </c:numCache>
            </c:numRef>
          </c:val>
          <c:extLst>
            <c:ext xmlns:c16="http://schemas.microsoft.com/office/drawing/2014/chart" uri="{C3380CC4-5D6E-409C-BE32-E72D297353CC}">
              <c16:uniqueId val="{00000001-B73C-471D-AB28-136544CA5ADE}"/>
            </c:ext>
          </c:extLst>
        </c:ser>
        <c:ser>
          <c:idx val="3"/>
          <c:order val="2"/>
          <c:tx>
            <c:strRef>
              <c:f>'1. zadatak'!$E$8</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zadatak'!$A$9</c:f>
              <c:numCache>
                <c:formatCode>General</c:formatCode>
                <c:ptCount val="1"/>
                <c:pt idx="0">
                  <c:v>100000</c:v>
                </c:pt>
              </c:numCache>
            </c:numRef>
          </c:cat>
          <c:val>
            <c:numRef>
              <c:f>'1. zadatak'!$E$9</c:f>
              <c:numCache>
                <c:formatCode>General</c:formatCode>
                <c:ptCount val="1"/>
                <c:pt idx="0">
                  <c:v>4.72972972972973E-2</c:v>
                </c:pt>
              </c:numCache>
            </c:numRef>
          </c:val>
          <c:extLst>
            <c:ext xmlns:c16="http://schemas.microsoft.com/office/drawing/2014/chart" uri="{C3380CC4-5D6E-409C-BE32-E72D297353CC}">
              <c16:uniqueId val="{00000002-B73C-471D-AB28-136544CA5ADE}"/>
            </c:ext>
          </c:extLst>
        </c:ser>
        <c:ser>
          <c:idx val="4"/>
          <c:order val="3"/>
          <c:tx>
            <c:strRef>
              <c:f>'1. zadatak'!$F$8</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zadatak'!$A$9</c:f>
              <c:numCache>
                <c:formatCode>General</c:formatCode>
                <c:ptCount val="1"/>
                <c:pt idx="0">
                  <c:v>100000</c:v>
                </c:pt>
              </c:numCache>
            </c:numRef>
          </c:cat>
          <c:val>
            <c:numRef>
              <c:f>'1. zadatak'!$F$9</c:f>
              <c:numCache>
                <c:formatCode>General</c:formatCode>
                <c:ptCount val="1"/>
                <c:pt idx="0">
                  <c:v>3.9772727272727279E-2</c:v>
                </c:pt>
              </c:numCache>
            </c:numRef>
          </c:val>
          <c:extLst>
            <c:ext xmlns:c16="http://schemas.microsoft.com/office/drawing/2014/chart" uri="{C3380CC4-5D6E-409C-BE32-E72D297353CC}">
              <c16:uniqueId val="{00000003-B73C-471D-AB28-136544CA5ADE}"/>
            </c:ext>
          </c:extLst>
        </c:ser>
        <c:ser>
          <c:idx val="5"/>
          <c:order val="4"/>
          <c:tx>
            <c:strRef>
              <c:f>'1. zadatak'!$G$8</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zadatak'!$A$9</c:f>
              <c:numCache>
                <c:formatCode>General</c:formatCode>
                <c:ptCount val="1"/>
                <c:pt idx="0">
                  <c:v>100000</c:v>
                </c:pt>
              </c:numCache>
            </c:numRef>
          </c:cat>
          <c:val>
            <c:numRef>
              <c:f>'1. zadatak'!$G$9</c:f>
              <c:numCache>
                <c:formatCode>General</c:formatCode>
                <c:ptCount val="1"/>
                <c:pt idx="0">
                  <c:v>2.6119402985074626E-2</c:v>
                </c:pt>
              </c:numCache>
            </c:numRef>
          </c:val>
          <c:extLst>
            <c:ext xmlns:c16="http://schemas.microsoft.com/office/drawing/2014/chart" uri="{C3380CC4-5D6E-409C-BE32-E72D297353CC}">
              <c16:uniqueId val="{00000004-B73C-471D-AB28-136544CA5ADE}"/>
            </c:ext>
          </c:extLst>
        </c:ser>
        <c:dLbls>
          <c:dLblPos val="outEnd"/>
          <c:showLegendKey val="0"/>
          <c:showVal val="1"/>
          <c:showCatName val="0"/>
          <c:showSerName val="0"/>
          <c:showPercent val="0"/>
          <c:showBubbleSize val="0"/>
        </c:dLbls>
        <c:gapWidth val="219"/>
        <c:overlap val="-27"/>
        <c:axId val="365811520"/>
        <c:axId val="365813088"/>
      </c:barChart>
      <c:catAx>
        <c:axId val="36581152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65813088"/>
        <c:crosses val="autoZero"/>
        <c:auto val="1"/>
        <c:lblAlgn val="ctr"/>
        <c:lblOffset val="100"/>
        <c:noMultiLvlLbl val="0"/>
      </c:catAx>
      <c:valAx>
        <c:axId val="36581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811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Aritmeti</a:t>
            </a:r>
            <a:r>
              <a:rPr lang="sr-Latn-RS"/>
              <a:t>čki brojevi:</a:t>
            </a:r>
            <a:r>
              <a:rPr lang="sr-Latn-RS" baseline="0"/>
              <a:t> 1 000 000 brojeva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'1. zadatak'!$C$15</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zadatak'!$A$16</c:f>
              <c:numCache>
                <c:formatCode>General</c:formatCode>
                <c:ptCount val="1"/>
                <c:pt idx="0">
                  <c:v>1000000</c:v>
                </c:pt>
              </c:numCache>
            </c:numRef>
          </c:cat>
          <c:val>
            <c:numRef>
              <c:f>'1. zadatak'!$C$16</c:f>
              <c:numCache>
                <c:formatCode>General</c:formatCode>
                <c:ptCount val="1"/>
                <c:pt idx="0">
                  <c:v>0.34241245136186765</c:v>
                </c:pt>
              </c:numCache>
            </c:numRef>
          </c:val>
          <c:extLst>
            <c:ext xmlns:c16="http://schemas.microsoft.com/office/drawing/2014/chart" uri="{C3380CC4-5D6E-409C-BE32-E72D297353CC}">
              <c16:uniqueId val="{00000000-2D05-47F9-97BA-44E44FA6AD23}"/>
            </c:ext>
          </c:extLst>
        </c:ser>
        <c:ser>
          <c:idx val="2"/>
          <c:order val="1"/>
          <c:tx>
            <c:strRef>
              <c:f>'1. zadatak'!$D$15</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zadatak'!$A$16</c:f>
              <c:numCache>
                <c:formatCode>General</c:formatCode>
                <c:ptCount val="1"/>
                <c:pt idx="0">
                  <c:v>1000000</c:v>
                </c:pt>
              </c:numCache>
            </c:numRef>
          </c:cat>
          <c:val>
            <c:numRef>
              <c:f>'1. zadatak'!$D$16</c:f>
              <c:numCache>
                <c:formatCode>General</c:formatCode>
                <c:ptCount val="1"/>
                <c:pt idx="0">
                  <c:v>0.42206235011990406</c:v>
                </c:pt>
              </c:numCache>
            </c:numRef>
          </c:val>
          <c:extLst>
            <c:ext xmlns:c16="http://schemas.microsoft.com/office/drawing/2014/chart" uri="{C3380CC4-5D6E-409C-BE32-E72D297353CC}">
              <c16:uniqueId val="{00000001-2D05-47F9-97BA-44E44FA6AD23}"/>
            </c:ext>
          </c:extLst>
        </c:ser>
        <c:ser>
          <c:idx val="3"/>
          <c:order val="2"/>
          <c:tx>
            <c:strRef>
              <c:f>'1. zadatak'!$E$15</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zadatak'!$A$16</c:f>
              <c:numCache>
                <c:formatCode>General</c:formatCode>
                <c:ptCount val="1"/>
                <c:pt idx="0">
                  <c:v>1000000</c:v>
                </c:pt>
              </c:numCache>
            </c:numRef>
          </c:cat>
          <c:val>
            <c:numRef>
              <c:f>'1. zadatak'!$E$16</c:f>
              <c:numCache>
                <c:formatCode>General</c:formatCode>
                <c:ptCount val="1"/>
                <c:pt idx="0">
                  <c:v>0.48618784530386738</c:v>
                </c:pt>
              </c:numCache>
            </c:numRef>
          </c:val>
          <c:extLst>
            <c:ext xmlns:c16="http://schemas.microsoft.com/office/drawing/2014/chart" uri="{C3380CC4-5D6E-409C-BE32-E72D297353CC}">
              <c16:uniqueId val="{00000002-2D05-47F9-97BA-44E44FA6AD23}"/>
            </c:ext>
          </c:extLst>
        </c:ser>
        <c:ser>
          <c:idx val="4"/>
          <c:order val="3"/>
          <c:tx>
            <c:strRef>
              <c:f>'1. zadatak'!$F$15</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zadatak'!$A$16</c:f>
              <c:numCache>
                <c:formatCode>General</c:formatCode>
                <c:ptCount val="1"/>
                <c:pt idx="0">
                  <c:v>1000000</c:v>
                </c:pt>
              </c:numCache>
            </c:numRef>
          </c:cat>
          <c:val>
            <c:numRef>
              <c:f>'1. zadatak'!$F$16</c:f>
              <c:numCache>
                <c:formatCode>General</c:formatCode>
                <c:ptCount val="1"/>
                <c:pt idx="0">
                  <c:v>0.43564356435643559</c:v>
                </c:pt>
              </c:numCache>
            </c:numRef>
          </c:val>
          <c:extLst>
            <c:ext xmlns:c16="http://schemas.microsoft.com/office/drawing/2014/chart" uri="{C3380CC4-5D6E-409C-BE32-E72D297353CC}">
              <c16:uniqueId val="{00000003-2D05-47F9-97BA-44E44FA6AD23}"/>
            </c:ext>
          </c:extLst>
        </c:ser>
        <c:ser>
          <c:idx val="5"/>
          <c:order val="4"/>
          <c:tx>
            <c:strRef>
              <c:f>'1. zadatak'!$G$15</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zadatak'!$A$16</c:f>
              <c:numCache>
                <c:formatCode>General</c:formatCode>
                <c:ptCount val="1"/>
                <c:pt idx="0">
                  <c:v>1000000</c:v>
                </c:pt>
              </c:numCache>
            </c:numRef>
          </c:cat>
          <c:val>
            <c:numRef>
              <c:f>'1. zadatak'!$G$16</c:f>
              <c:numCache>
                <c:formatCode>General</c:formatCode>
                <c:ptCount val="1"/>
                <c:pt idx="0">
                  <c:v>0.31205673758865249</c:v>
                </c:pt>
              </c:numCache>
            </c:numRef>
          </c:val>
          <c:extLst>
            <c:ext xmlns:c16="http://schemas.microsoft.com/office/drawing/2014/chart" uri="{C3380CC4-5D6E-409C-BE32-E72D297353CC}">
              <c16:uniqueId val="{00000004-2D05-47F9-97BA-44E44FA6AD23}"/>
            </c:ext>
          </c:extLst>
        </c:ser>
        <c:dLbls>
          <c:dLblPos val="outEnd"/>
          <c:showLegendKey val="0"/>
          <c:showVal val="1"/>
          <c:showCatName val="0"/>
          <c:showSerName val="0"/>
          <c:showPercent val="0"/>
          <c:showBubbleSize val="0"/>
        </c:dLbls>
        <c:gapWidth val="219"/>
        <c:overlap val="-27"/>
        <c:axId val="365813480"/>
        <c:axId val="365813872"/>
      </c:barChart>
      <c:catAx>
        <c:axId val="36581348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65813872"/>
        <c:crosses val="autoZero"/>
        <c:auto val="1"/>
        <c:lblAlgn val="ctr"/>
        <c:lblOffset val="100"/>
        <c:noMultiLvlLbl val="0"/>
      </c:catAx>
      <c:valAx>
        <c:axId val="365813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813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Aritmeti</a:t>
            </a:r>
            <a:r>
              <a:rPr lang="sr-Latn-RS"/>
              <a:t>čki</a:t>
            </a:r>
            <a:r>
              <a:rPr lang="sr-Latn-RS" baseline="0"/>
              <a:t> brojevi: 10 000 000 brojeva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'1. zadatak'!$C$22</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zadatak'!$A$23</c:f>
              <c:numCache>
                <c:formatCode>General</c:formatCode>
                <c:ptCount val="1"/>
                <c:pt idx="0">
                  <c:v>10000000</c:v>
                </c:pt>
              </c:numCache>
            </c:numRef>
          </c:cat>
          <c:val>
            <c:numRef>
              <c:f>'1. zadatak'!$C$23</c:f>
              <c:numCache>
                <c:formatCode>General</c:formatCode>
                <c:ptCount val="1"/>
                <c:pt idx="0">
                  <c:v>0.81577409931840317</c:v>
                </c:pt>
              </c:numCache>
            </c:numRef>
          </c:val>
          <c:extLst>
            <c:ext xmlns:c16="http://schemas.microsoft.com/office/drawing/2014/chart" uri="{C3380CC4-5D6E-409C-BE32-E72D297353CC}">
              <c16:uniqueId val="{00000000-C43D-48FF-8ED4-EDD4A820D89A}"/>
            </c:ext>
          </c:extLst>
        </c:ser>
        <c:ser>
          <c:idx val="2"/>
          <c:order val="1"/>
          <c:tx>
            <c:strRef>
              <c:f>'1. zadatak'!$D$22</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zadatak'!$A$23</c:f>
              <c:numCache>
                <c:formatCode>General</c:formatCode>
                <c:ptCount val="1"/>
                <c:pt idx="0">
                  <c:v>10000000</c:v>
                </c:pt>
              </c:numCache>
            </c:numRef>
          </c:cat>
          <c:val>
            <c:numRef>
              <c:f>'1. zadatak'!$D$23</c:f>
              <c:numCache>
                <c:formatCode>General</c:formatCode>
                <c:ptCount val="1"/>
                <c:pt idx="0">
                  <c:v>1.2917052112241751</c:v>
                </c:pt>
              </c:numCache>
            </c:numRef>
          </c:val>
          <c:extLst>
            <c:ext xmlns:c16="http://schemas.microsoft.com/office/drawing/2014/chart" uri="{C3380CC4-5D6E-409C-BE32-E72D297353CC}">
              <c16:uniqueId val="{00000001-C43D-48FF-8ED4-EDD4A820D89A}"/>
            </c:ext>
          </c:extLst>
        </c:ser>
        <c:ser>
          <c:idx val="3"/>
          <c:order val="2"/>
          <c:tx>
            <c:strRef>
              <c:f>'1. zadatak'!$E$22</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zadatak'!$A$23</c:f>
              <c:numCache>
                <c:formatCode>General</c:formatCode>
                <c:ptCount val="1"/>
                <c:pt idx="0">
                  <c:v>10000000</c:v>
                </c:pt>
              </c:numCache>
            </c:numRef>
          </c:cat>
          <c:val>
            <c:numRef>
              <c:f>'1. zadatak'!$E$23</c:f>
              <c:numCache>
                <c:formatCode>General</c:formatCode>
                <c:ptCount val="1"/>
                <c:pt idx="0">
                  <c:v>2.3156440022111666</c:v>
                </c:pt>
              </c:numCache>
            </c:numRef>
          </c:val>
          <c:extLst>
            <c:ext xmlns:c16="http://schemas.microsoft.com/office/drawing/2014/chart" uri="{C3380CC4-5D6E-409C-BE32-E72D297353CC}">
              <c16:uniqueId val="{00000002-C43D-48FF-8ED4-EDD4A820D89A}"/>
            </c:ext>
          </c:extLst>
        </c:ser>
        <c:ser>
          <c:idx val="4"/>
          <c:order val="3"/>
          <c:tx>
            <c:strRef>
              <c:f>'1. zadatak'!$F$22</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zadatak'!$A$23</c:f>
              <c:numCache>
                <c:formatCode>General</c:formatCode>
                <c:ptCount val="1"/>
                <c:pt idx="0">
                  <c:v>10000000</c:v>
                </c:pt>
              </c:numCache>
            </c:numRef>
          </c:cat>
          <c:val>
            <c:numRef>
              <c:f>'1. zadatak'!$F$23</c:f>
              <c:numCache>
                <c:formatCode>General</c:formatCode>
                <c:ptCount val="1"/>
                <c:pt idx="0">
                  <c:v>3.4792358803986714</c:v>
                </c:pt>
              </c:numCache>
            </c:numRef>
          </c:val>
          <c:extLst>
            <c:ext xmlns:c16="http://schemas.microsoft.com/office/drawing/2014/chart" uri="{C3380CC4-5D6E-409C-BE32-E72D297353CC}">
              <c16:uniqueId val="{00000003-C43D-48FF-8ED4-EDD4A820D89A}"/>
            </c:ext>
          </c:extLst>
        </c:ser>
        <c:ser>
          <c:idx val="5"/>
          <c:order val="4"/>
          <c:tx>
            <c:strRef>
              <c:f>'1. zadatak'!$G$22</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 zadatak'!$A$23</c:f>
              <c:numCache>
                <c:formatCode>General</c:formatCode>
                <c:ptCount val="1"/>
                <c:pt idx="0">
                  <c:v>10000000</c:v>
                </c:pt>
              </c:numCache>
            </c:numRef>
          </c:cat>
          <c:val>
            <c:numRef>
              <c:f>'1. zadatak'!$G$23</c:f>
              <c:numCache>
                <c:formatCode>General</c:formatCode>
                <c:ptCount val="1"/>
                <c:pt idx="0">
                  <c:v>3.3485211830535575</c:v>
                </c:pt>
              </c:numCache>
            </c:numRef>
          </c:val>
          <c:extLst>
            <c:ext xmlns:c16="http://schemas.microsoft.com/office/drawing/2014/chart" uri="{C3380CC4-5D6E-409C-BE32-E72D297353CC}">
              <c16:uniqueId val="{00000004-C43D-48FF-8ED4-EDD4A820D89A}"/>
            </c:ext>
          </c:extLst>
        </c:ser>
        <c:dLbls>
          <c:dLblPos val="outEnd"/>
          <c:showLegendKey val="0"/>
          <c:showVal val="1"/>
          <c:showCatName val="0"/>
          <c:showSerName val="0"/>
          <c:showPercent val="0"/>
          <c:showBubbleSize val="0"/>
        </c:dLbls>
        <c:gapWidth val="219"/>
        <c:overlap val="-27"/>
        <c:axId val="377554736"/>
        <c:axId val="377555128"/>
      </c:barChart>
      <c:catAx>
        <c:axId val="37755473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77555128"/>
        <c:crosses val="autoZero"/>
        <c:auto val="1"/>
        <c:lblAlgn val="ctr"/>
        <c:lblOffset val="100"/>
        <c:noMultiLvlLbl val="0"/>
      </c:catAx>
      <c:valAx>
        <c:axId val="377555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layout>
            <c:manualLayout>
              <c:xMode val="edge"/>
              <c:yMode val="edge"/>
              <c:x val="2.0107238605898123E-2"/>
              <c:y val="0.3553966746880132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554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HaltonQMC:</a:t>
            </a:r>
            <a:r>
              <a:rPr lang="en-US" baseline="0"/>
              <a:t> D</a:t>
            </a:r>
            <a:r>
              <a:rPr lang="sr-Latn-RS" baseline="0"/>
              <a:t>užina sekvence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'2. zadatak'!$C$1</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zadatak'!$A$2</c:f>
              <c:numCache>
                <c:formatCode>General</c:formatCode>
                <c:ptCount val="1"/>
                <c:pt idx="0">
                  <c:v>10</c:v>
                </c:pt>
              </c:numCache>
            </c:numRef>
          </c:cat>
          <c:val>
            <c:numRef>
              <c:f>'2. zadatak'!$C$2</c:f>
              <c:numCache>
                <c:formatCode>General</c:formatCode>
                <c:ptCount val="1"/>
                <c:pt idx="0">
                  <c:v>0.02</c:v>
                </c:pt>
              </c:numCache>
            </c:numRef>
          </c:val>
          <c:extLst>
            <c:ext xmlns:c16="http://schemas.microsoft.com/office/drawing/2014/chart" uri="{C3380CC4-5D6E-409C-BE32-E72D297353CC}">
              <c16:uniqueId val="{00000000-9D5C-40C6-9D17-5F4C5E7703CD}"/>
            </c:ext>
          </c:extLst>
        </c:ser>
        <c:ser>
          <c:idx val="2"/>
          <c:order val="1"/>
          <c:tx>
            <c:strRef>
              <c:f>'2. zadatak'!$D$1</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zadatak'!$A$2</c:f>
              <c:numCache>
                <c:formatCode>General</c:formatCode>
                <c:ptCount val="1"/>
                <c:pt idx="0">
                  <c:v>10</c:v>
                </c:pt>
              </c:numCache>
            </c:numRef>
          </c:cat>
          <c:val>
            <c:numRef>
              <c:f>'2. zadatak'!$D$2</c:f>
              <c:numCache>
                <c:formatCode>General</c:formatCode>
                <c:ptCount val="1"/>
                <c:pt idx="0">
                  <c:v>2.0905923344947737E-2</c:v>
                </c:pt>
              </c:numCache>
            </c:numRef>
          </c:val>
          <c:extLst>
            <c:ext xmlns:c16="http://schemas.microsoft.com/office/drawing/2014/chart" uri="{C3380CC4-5D6E-409C-BE32-E72D297353CC}">
              <c16:uniqueId val="{00000001-9D5C-40C6-9D17-5F4C5E7703CD}"/>
            </c:ext>
          </c:extLst>
        </c:ser>
        <c:ser>
          <c:idx val="3"/>
          <c:order val="2"/>
          <c:tx>
            <c:strRef>
              <c:f>'2. zadatak'!$E$1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zadatak'!$A$2</c:f>
              <c:numCache>
                <c:formatCode>General</c:formatCode>
                <c:ptCount val="1"/>
                <c:pt idx="0">
                  <c:v>10</c:v>
                </c:pt>
              </c:numCache>
            </c:numRef>
          </c:cat>
          <c:val>
            <c:numRef>
              <c:f>'2. zadatak'!$E$2</c:f>
              <c:numCache>
                <c:formatCode>General</c:formatCode>
                <c:ptCount val="1"/>
                <c:pt idx="0">
                  <c:v>2.097902097902098E-2</c:v>
                </c:pt>
              </c:numCache>
            </c:numRef>
          </c:val>
          <c:extLst>
            <c:ext xmlns:c16="http://schemas.microsoft.com/office/drawing/2014/chart" uri="{C3380CC4-5D6E-409C-BE32-E72D297353CC}">
              <c16:uniqueId val="{00000002-9D5C-40C6-9D17-5F4C5E7703CD}"/>
            </c:ext>
          </c:extLst>
        </c:ser>
        <c:ser>
          <c:idx val="4"/>
          <c:order val="3"/>
          <c:tx>
            <c:strRef>
              <c:f>'2. zadatak'!$F$1</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zadatak'!$A$2</c:f>
              <c:numCache>
                <c:formatCode>General</c:formatCode>
                <c:ptCount val="1"/>
                <c:pt idx="0">
                  <c:v>10</c:v>
                </c:pt>
              </c:numCache>
            </c:numRef>
          </c:cat>
          <c:val>
            <c:numRef>
              <c:f>'2. zadatak'!$F$2</c:f>
              <c:numCache>
                <c:formatCode>General</c:formatCode>
                <c:ptCount val="1"/>
                <c:pt idx="0">
                  <c:v>1.7857142857142856E-2</c:v>
                </c:pt>
              </c:numCache>
            </c:numRef>
          </c:val>
          <c:extLst>
            <c:ext xmlns:c16="http://schemas.microsoft.com/office/drawing/2014/chart" uri="{C3380CC4-5D6E-409C-BE32-E72D297353CC}">
              <c16:uniqueId val="{00000003-9D5C-40C6-9D17-5F4C5E7703CD}"/>
            </c:ext>
          </c:extLst>
        </c:ser>
        <c:ser>
          <c:idx val="5"/>
          <c:order val="4"/>
          <c:tx>
            <c:strRef>
              <c:f>'2. zadatak'!$G$1</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zadatak'!$A$2</c:f>
              <c:numCache>
                <c:formatCode>General</c:formatCode>
                <c:ptCount val="1"/>
                <c:pt idx="0">
                  <c:v>10</c:v>
                </c:pt>
              </c:numCache>
            </c:numRef>
          </c:cat>
          <c:val>
            <c:numRef>
              <c:f>'2. zadatak'!$G$2</c:f>
              <c:numCache>
                <c:formatCode>General</c:formatCode>
                <c:ptCount val="1"/>
                <c:pt idx="0">
                  <c:v>1.1320754716981131E-2</c:v>
                </c:pt>
              </c:numCache>
            </c:numRef>
          </c:val>
          <c:extLst>
            <c:ext xmlns:c16="http://schemas.microsoft.com/office/drawing/2014/chart" uri="{C3380CC4-5D6E-409C-BE32-E72D297353CC}">
              <c16:uniqueId val="{00000004-9D5C-40C6-9D17-5F4C5E7703CD}"/>
            </c:ext>
          </c:extLst>
        </c:ser>
        <c:dLbls>
          <c:dLblPos val="outEnd"/>
          <c:showLegendKey val="0"/>
          <c:showVal val="1"/>
          <c:showCatName val="0"/>
          <c:showSerName val="0"/>
          <c:showPercent val="0"/>
          <c:showBubbleSize val="0"/>
        </c:dLbls>
        <c:gapWidth val="219"/>
        <c:overlap val="-27"/>
        <c:axId val="377555912"/>
        <c:axId val="377554344"/>
      </c:barChart>
      <c:catAx>
        <c:axId val="377555912"/>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Broj</a:t>
                </a:r>
                <a:r>
                  <a:rPr lang="en-US" baseline="0"/>
                  <a:t>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77554344"/>
        <c:crosses val="autoZero"/>
        <c:auto val="1"/>
        <c:lblAlgn val="ctr"/>
        <c:lblOffset val="100"/>
        <c:noMultiLvlLbl val="0"/>
      </c:catAx>
      <c:valAx>
        <c:axId val="377554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555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HaltonQMC: Dužina</a:t>
            </a:r>
            <a:r>
              <a:rPr lang="sr-Latn-RS" baseline="0"/>
              <a:t> sekvence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'2. zadatak'!$C$9</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zadatak'!$A$10</c:f>
              <c:numCache>
                <c:formatCode>General</c:formatCode>
                <c:ptCount val="1"/>
                <c:pt idx="0">
                  <c:v>100</c:v>
                </c:pt>
              </c:numCache>
            </c:numRef>
          </c:cat>
          <c:val>
            <c:numRef>
              <c:f>'2. zadatak'!$C$10</c:f>
              <c:numCache>
                <c:formatCode>General</c:formatCode>
                <c:ptCount val="1"/>
                <c:pt idx="0">
                  <c:v>8.2018927444794942E-2</c:v>
                </c:pt>
              </c:numCache>
            </c:numRef>
          </c:val>
          <c:extLst>
            <c:ext xmlns:c16="http://schemas.microsoft.com/office/drawing/2014/chart" uri="{C3380CC4-5D6E-409C-BE32-E72D297353CC}">
              <c16:uniqueId val="{00000000-AD8E-4EC0-8F7D-CCD3307F3008}"/>
            </c:ext>
          </c:extLst>
        </c:ser>
        <c:ser>
          <c:idx val="2"/>
          <c:order val="1"/>
          <c:tx>
            <c:strRef>
              <c:f>'2. zadatak'!$D$9</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zadatak'!$A$10</c:f>
              <c:numCache>
                <c:formatCode>General</c:formatCode>
                <c:ptCount val="1"/>
                <c:pt idx="0">
                  <c:v>100</c:v>
                </c:pt>
              </c:numCache>
            </c:numRef>
          </c:cat>
          <c:val>
            <c:numRef>
              <c:f>'2. zadatak'!$D$10</c:f>
              <c:numCache>
                <c:formatCode>General</c:formatCode>
                <c:ptCount val="1"/>
                <c:pt idx="0">
                  <c:v>8.1761006289308172E-2</c:v>
                </c:pt>
              </c:numCache>
            </c:numRef>
          </c:val>
          <c:extLst>
            <c:ext xmlns:c16="http://schemas.microsoft.com/office/drawing/2014/chart" uri="{C3380CC4-5D6E-409C-BE32-E72D297353CC}">
              <c16:uniqueId val="{00000001-AD8E-4EC0-8F7D-CCD3307F3008}"/>
            </c:ext>
          </c:extLst>
        </c:ser>
        <c:ser>
          <c:idx val="3"/>
          <c:order val="2"/>
          <c:tx>
            <c:strRef>
              <c:f>'2. zadatak'!$E$9</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zadatak'!$A$10</c:f>
              <c:numCache>
                <c:formatCode>General</c:formatCode>
                <c:ptCount val="1"/>
                <c:pt idx="0">
                  <c:v>100</c:v>
                </c:pt>
              </c:numCache>
            </c:numRef>
          </c:cat>
          <c:val>
            <c:numRef>
              <c:f>'2. zadatak'!$E$10</c:f>
              <c:numCache>
                <c:formatCode>General</c:formatCode>
                <c:ptCount val="1"/>
                <c:pt idx="0">
                  <c:v>9.2526690391459068E-2</c:v>
                </c:pt>
              </c:numCache>
            </c:numRef>
          </c:val>
          <c:extLst>
            <c:ext xmlns:c16="http://schemas.microsoft.com/office/drawing/2014/chart" uri="{C3380CC4-5D6E-409C-BE32-E72D297353CC}">
              <c16:uniqueId val="{00000002-AD8E-4EC0-8F7D-CCD3307F3008}"/>
            </c:ext>
          </c:extLst>
        </c:ser>
        <c:ser>
          <c:idx val="4"/>
          <c:order val="3"/>
          <c:tx>
            <c:strRef>
              <c:f>'2. zadatak'!$F$9</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zadatak'!$A$10</c:f>
              <c:numCache>
                <c:formatCode>General</c:formatCode>
                <c:ptCount val="1"/>
                <c:pt idx="0">
                  <c:v>100</c:v>
                </c:pt>
              </c:numCache>
            </c:numRef>
          </c:cat>
          <c:val>
            <c:numRef>
              <c:f>'2. zadatak'!$F$10</c:f>
              <c:numCache>
                <c:formatCode>General</c:formatCode>
                <c:ptCount val="1"/>
                <c:pt idx="0">
                  <c:v>7.3446327683615822E-2</c:v>
                </c:pt>
              </c:numCache>
            </c:numRef>
          </c:val>
          <c:extLst>
            <c:ext xmlns:c16="http://schemas.microsoft.com/office/drawing/2014/chart" uri="{C3380CC4-5D6E-409C-BE32-E72D297353CC}">
              <c16:uniqueId val="{00000003-AD8E-4EC0-8F7D-CCD3307F3008}"/>
            </c:ext>
          </c:extLst>
        </c:ser>
        <c:ser>
          <c:idx val="5"/>
          <c:order val="4"/>
          <c:tx>
            <c:strRef>
              <c:f>'2. zadatak'!$G$9</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zadatak'!$A$10</c:f>
              <c:numCache>
                <c:formatCode>General</c:formatCode>
                <c:ptCount val="1"/>
                <c:pt idx="0">
                  <c:v>100</c:v>
                </c:pt>
              </c:numCache>
            </c:numRef>
          </c:cat>
          <c:val>
            <c:numRef>
              <c:f>'2. zadatak'!$G$10</c:f>
              <c:numCache>
                <c:formatCode>General</c:formatCode>
                <c:ptCount val="1"/>
                <c:pt idx="0">
                  <c:v>4.7101449275362313E-2</c:v>
                </c:pt>
              </c:numCache>
            </c:numRef>
          </c:val>
          <c:extLst>
            <c:ext xmlns:c16="http://schemas.microsoft.com/office/drawing/2014/chart" uri="{C3380CC4-5D6E-409C-BE32-E72D297353CC}">
              <c16:uniqueId val="{00000004-AD8E-4EC0-8F7D-CCD3307F3008}"/>
            </c:ext>
          </c:extLst>
        </c:ser>
        <c:dLbls>
          <c:dLblPos val="outEnd"/>
          <c:showLegendKey val="0"/>
          <c:showVal val="1"/>
          <c:showCatName val="0"/>
          <c:showSerName val="0"/>
          <c:showPercent val="0"/>
          <c:showBubbleSize val="0"/>
        </c:dLbls>
        <c:gapWidth val="219"/>
        <c:overlap val="-27"/>
        <c:axId val="377556304"/>
        <c:axId val="377553168"/>
      </c:barChart>
      <c:catAx>
        <c:axId val="37755630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Broj</a:t>
                </a:r>
                <a:r>
                  <a:rPr lang="en-US" baseline="0"/>
                  <a:t>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77553168"/>
        <c:crosses val="autoZero"/>
        <c:auto val="1"/>
        <c:lblAlgn val="ctr"/>
        <c:lblOffset val="100"/>
        <c:noMultiLvlLbl val="0"/>
      </c:catAx>
      <c:valAx>
        <c:axId val="37755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556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HaltonQMC:</a:t>
            </a:r>
            <a:r>
              <a:rPr lang="en-US" baseline="0"/>
              <a:t> Du</a:t>
            </a:r>
            <a:r>
              <a:rPr lang="sr-Latn-RS" baseline="0"/>
              <a:t>žina sekvence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'2. zadatak'!$C$17</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zadatak'!$A$18</c:f>
              <c:numCache>
                <c:formatCode>General</c:formatCode>
                <c:ptCount val="1"/>
                <c:pt idx="0">
                  <c:v>1000</c:v>
                </c:pt>
              </c:numCache>
            </c:numRef>
          </c:cat>
          <c:val>
            <c:numRef>
              <c:f>'2. zadatak'!$C$18</c:f>
              <c:numCache>
                <c:formatCode>General</c:formatCode>
                <c:ptCount val="1"/>
                <c:pt idx="0">
                  <c:v>0.97459697117733268</c:v>
                </c:pt>
              </c:numCache>
            </c:numRef>
          </c:val>
          <c:extLst>
            <c:ext xmlns:c16="http://schemas.microsoft.com/office/drawing/2014/chart" uri="{C3380CC4-5D6E-409C-BE32-E72D297353CC}">
              <c16:uniqueId val="{00000000-4D62-474C-A947-E2ED584AEDDE}"/>
            </c:ext>
          </c:extLst>
        </c:ser>
        <c:ser>
          <c:idx val="2"/>
          <c:order val="1"/>
          <c:tx>
            <c:strRef>
              <c:f>'2. zadatak'!$D$17</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zadatak'!$A$18</c:f>
              <c:numCache>
                <c:formatCode>General</c:formatCode>
                <c:ptCount val="1"/>
                <c:pt idx="0">
                  <c:v>1000</c:v>
                </c:pt>
              </c:numCache>
            </c:numRef>
          </c:cat>
          <c:val>
            <c:numRef>
              <c:f>'2. zadatak'!$D$18</c:f>
              <c:numCache>
                <c:formatCode>General</c:formatCode>
                <c:ptCount val="1"/>
                <c:pt idx="0">
                  <c:v>1.0634328358208955</c:v>
                </c:pt>
              </c:numCache>
            </c:numRef>
          </c:val>
          <c:extLst>
            <c:ext xmlns:c16="http://schemas.microsoft.com/office/drawing/2014/chart" uri="{C3380CC4-5D6E-409C-BE32-E72D297353CC}">
              <c16:uniqueId val="{00000001-4D62-474C-A947-E2ED584AEDDE}"/>
            </c:ext>
          </c:extLst>
        </c:ser>
        <c:ser>
          <c:idx val="3"/>
          <c:order val="2"/>
          <c:tx>
            <c:strRef>
              <c:f>'2. zadatak'!$E$17</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zadatak'!$A$18</c:f>
              <c:numCache>
                <c:formatCode>General</c:formatCode>
                <c:ptCount val="1"/>
                <c:pt idx="0">
                  <c:v>1000</c:v>
                </c:pt>
              </c:numCache>
            </c:numRef>
          </c:cat>
          <c:val>
            <c:numRef>
              <c:f>'2. zadatak'!$E$18</c:f>
              <c:numCache>
                <c:formatCode>General</c:formatCode>
                <c:ptCount val="1"/>
                <c:pt idx="0">
                  <c:v>1.907265774378585</c:v>
                </c:pt>
              </c:numCache>
            </c:numRef>
          </c:val>
          <c:extLst>
            <c:ext xmlns:c16="http://schemas.microsoft.com/office/drawing/2014/chart" uri="{C3380CC4-5D6E-409C-BE32-E72D297353CC}">
              <c16:uniqueId val="{00000002-4D62-474C-A947-E2ED584AEDDE}"/>
            </c:ext>
          </c:extLst>
        </c:ser>
        <c:ser>
          <c:idx val="4"/>
          <c:order val="3"/>
          <c:tx>
            <c:strRef>
              <c:f>'2. zadatak'!$F$17</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zadatak'!$A$18</c:f>
              <c:numCache>
                <c:formatCode>General</c:formatCode>
                <c:ptCount val="1"/>
                <c:pt idx="0">
                  <c:v>1000</c:v>
                </c:pt>
              </c:numCache>
            </c:numRef>
          </c:cat>
          <c:val>
            <c:numRef>
              <c:f>'2. zadatak'!$F$18</c:f>
              <c:numCache>
                <c:formatCode>General</c:formatCode>
                <c:ptCount val="1"/>
                <c:pt idx="0">
                  <c:v>2.2240802675585285</c:v>
                </c:pt>
              </c:numCache>
            </c:numRef>
          </c:val>
          <c:extLst>
            <c:ext xmlns:c16="http://schemas.microsoft.com/office/drawing/2014/chart" uri="{C3380CC4-5D6E-409C-BE32-E72D297353CC}">
              <c16:uniqueId val="{00000003-4D62-474C-A947-E2ED584AEDDE}"/>
            </c:ext>
          </c:extLst>
        </c:ser>
        <c:ser>
          <c:idx val="5"/>
          <c:order val="4"/>
          <c:tx>
            <c:strRef>
              <c:f>'2. zadatak'!$G$17</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 zadatak'!$A$18</c:f>
              <c:numCache>
                <c:formatCode>General</c:formatCode>
                <c:ptCount val="1"/>
                <c:pt idx="0">
                  <c:v>1000</c:v>
                </c:pt>
              </c:numCache>
            </c:numRef>
          </c:cat>
          <c:val>
            <c:numRef>
              <c:f>'2. zadatak'!$G$18</c:f>
              <c:numCache>
                <c:formatCode>General</c:formatCode>
                <c:ptCount val="1"/>
                <c:pt idx="0">
                  <c:v>1.6312346688470973</c:v>
                </c:pt>
              </c:numCache>
            </c:numRef>
          </c:val>
          <c:extLst>
            <c:ext xmlns:c16="http://schemas.microsoft.com/office/drawing/2014/chart" uri="{C3380CC4-5D6E-409C-BE32-E72D297353CC}">
              <c16:uniqueId val="{00000004-4D62-474C-A947-E2ED584AEDDE}"/>
            </c:ext>
          </c:extLst>
        </c:ser>
        <c:dLbls>
          <c:dLblPos val="outEnd"/>
          <c:showLegendKey val="0"/>
          <c:showVal val="1"/>
          <c:showCatName val="0"/>
          <c:showSerName val="0"/>
          <c:showPercent val="0"/>
          <c:showBubbleSize val="0"/>
        </c:dLbls>
        <c:gapWidth val="219"/>
        <c:overlap val="-27"/>
        <c:axId val="365736248"/>
        <c:axId val="365737032"/>
      </c:barChart>
      <c:catAx>
        <c:axId val="36573624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65737032"/>
        <c:crosses val="autoZero"/>
        <c:auto val="1"/>
        <c:lblAlgn val="ctr"/>
        <c:lblOffset val="100"/>
        <c:noMultiLvlLbl val="0"/>
      </c:catAx>
      <c:valAx>
        <c:axId val="365737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r>
                  <a:rPr lang="sr-Latn-RS"/>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736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NBody problem: 30 </a:t>
            </a:r>
            <a:r>
              <a:rPr lang="sr-Latn-RS"/>
              <a:t>čestica,</a:t>
            </a:r>
            <a:r>
              <a:rPr lang="sr-Latn-RS" baseline="0"/>
              <a:t> 100 iteracija</a:t>
            </a:r>
            <a:endParaRPr lang="en-US"/>
          </a:p>
        </c:rich>
      </c:tx>
      <c:layout>
        <c:manualLayout>
          <c:xMode val="edge"/>
          <c:yMode val="edge"/>
          <c:x val="0.22811915430460694"/>
          <c:y val="2.68199233716475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'3.zadatak'!$C$1</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'3.zadatak'!$A$2</c:f>
              <c:strCache>
                <c:ptCount val="1"/>
                <c:pt idx="0">
                  <c:v>30 particles, 100 iterations</c:v>
                </c:pt>
              </c:strCache>
            </c:strRef>
          </c:cat>
          <c:val>
            <c:numRef>
              <c:f>'3.zadatak'!$C$2</c:f>
              <c:numCache>
                <c:formatCode>General</c:formatCode>
                <c:ptCount val="1"/>
                <c:pt idx="0">
                  <c:v>5.1724137931034482E-2</c:v>
                </c:pt>
              </c:numCache>
            </c:numRef>
          </c:val>
          <c:extLst>
            <c:ext xmlns:c16="http://schemas.microsoft.com/office/drawing/2014/chart" uri="{C3380CC4-5D6E-409C-BE32-E72D297353CC}">
              <c16:uniqueId val="{00000000-1C9B-4B08-9FF1-B41F62D73876}"/>
            </c:ext>
          </c:extLst>
        </c:ser>
        <c:ser>
          <c:idx val="2"/>
          <c:order val="1"/>
          <c:tx>
            <c:strRef>
              <c:f>'3.zadatak'!$D$1</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'3.zadatak'!$A$2</c:f>
              <c:strCache>
                <c:ptCount val="1"/>
                <c:pt idx="0">
                  <c:v>30 particles, 100 iterations</c:v>
                </c:pt>
              </c:strCache>
            </c:strRef>
          </c:cat>
          <c:val>
            <c:numRef>
              <c:f>'3.zadatak'!$D$2</c:f>
              <c:numCache>
                <c:formatCode>General</c:formatCode>
                <c:ptCount val="1"/>
                <c:pt idx="0">
                  <c:v>5.8631921824104233E-2</c:v>
                </c:pt>
              </c:numCache>
            </c:numRef>
          </c:val>
          <c:extLst>
            <c:ext xmlns:c16="http://schemas.microsoft.com/office/drawing/2014/chart" uri="{C3380CC4-5D6E-409C-BE32-E72D297353CC}">
              <c16:uniqueId val="{00000001-1C9B-4B08-9FF1-B41F62D73876}"/>
            </c:ext>
          </c:extLst>
        </c:ser>
        <c:ser>
          <c:idx val="3"/>
          <c:order val="2"/>
          <c:tx>
            <c:strRef>
              <c:f>'3.zadatak'!$E$1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'3.zadatak'!$A$2</c:f>
              <c:strCache>
                <c:ptCount val="1"/>
                <c:pt idx="0">
                  <c:v>30 particles, 100 iterations</c:v>
                </c:pt>
              </c:strCache>
            </c:strRef>
          </c:cat>
          <c:val>
            <c:numRef>
              <c:f>'3.zadatak'!$E$2</c:f>
              <c:numCache>
                <c:formatCode>General</c:formatCode>
                <c:ptCount val="1"/>
                <c:pt idx="0">
                  <c:v>5.6249999999999994E-2</c:v>
                </c:pt>
              </c:numCache>
            </c:numRef>
          </c:val>
          <c:extLst>
            <c:ext xmlns:c16="http://schemas.microsoft.com/office/drawing/2014/chart" uri="{C3380CC4-5D6E-409C-BE32-E72D297353CC}">
              <c16:uniqueId val="{00000002-1C9B-4B08-9FF1-B41F62D73876}"/>
            </c:ext>
          </c:extLst>
        </c:ser>
        <c:ser>
          <c:idx val="4"/>
          <c:order val="3"/>
          <c:tx>
            <c:strRef>
              <c:f>'3.zadatak'!$F$1</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'3.zadatak'!$A$2</c:f>
              <c:strCache>
                <c:ptCount val="1"/>
                <c:pt idx="0">
                  <c:v>30 particles, 100 iterations</c:v>
                </c:pt>
              </c:strCache>
            </c:strRef>
          </c:cat>
          <c:val>
            <c:numRef>
              <c:f>'3.zadatak'!$F$2</c:f>
              <c:numCache>
                <c:formatCode>General</c:formatCode>
                <c:ptCount val="1"/>
                <c:pt idx="0">
                  <c:v>5.0139275766016712E-2</c:v>
                </c:pt>
              </c:numCache>
            </c:numRef>
          </c:val>
          <c:extLst>
            <c:ext xmlns:c16="http://schemas.microsoft.com/office/drawing/2014/chart" uri="{C3380CC4-5D6E-409C-BE32-E72D297353CC}">
              <c16:uniqueId val="{00000003-1C9B-4B08-9FF1-B41F62D73876}"/>
            </c:ext>
          </c:extLst>
        </c:ser>
        <c:ser>
          <c:idx val="5"/>
          <c:order val="4"/>
          <c:tx>
            <c:strRef>
              <c:f>'3.zadatak'!$G$1</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'3.zadatak'!$A$2</c:f>
              <c:strCache>
                <c:ptCount val="1"/>
                <c:pt idx="0">
                  <c:v>30 particles, 100 iterations</c:v>
                </c:pt>
              </c:strCache>
            </c:strRef>
          </c:cat>
          <c:val>
            <c:numRef>
              <c:f>'3.zadatak'!$G$2</c:f>
              <c:numCache>
                <c:formatCode>General</c:formatCode>
                <c:ptCount val="1"/>
                <c:pt idx="0">
                  <c:v>3.6363636363636362E-2</c:v>
                </c:pt>
              </c:numCache>
            </c:numRef>
          </c:val>
          <c:extLst>
            <c:ext xmlns:c16="http://schemas.microsoft.com/office/drawing/2014/chart" uri="{C3380CC4-5D6E-409C-BE32-E72D297353CC}">
              <c16:uniqueId val="{00000004-1C9B-4B08-9FF1-B41F62D73876}"/>
            </c:ext>
          </c:extLst>
        </c:ser>
        <c:dLbls>
          <c:dLblPos val="outEnd"/>
          <c:showLegendKey val="0"/>
          <c:showVal val="1"/>
          <c:showCatName val="0"/>
          <c:showSerName val="0"/>
          <c:showPercent val="0"/>
          <c:showBubbleSize val="0"/>
        </c:dLbls>
        <c:gapWidth val="219"/>
        <c:overlap val="-27"/>
        <c:axId val="365735464"/>
        <c:axId val="365735856"/>
      </c:barChart>
      <c:catAx>
        <c:axId val="36573546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a:t>
                </a:r>
                <a:r>
                  <a:rPr lang="sr-Latn-RS" baseline="0"/>
                  <a:t>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65735856"/>
        <c:crosses val="autoZero"/>
        <c:auto val="1"/>
        <c:lblAlgn val="ctr"/>
        <c:lblOffset val="100"/>
        <c:noMultiLvlLbl val="0"/>
      </c:catAx>
      <c:valAx>
        <c:axId val="36573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735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NBody</a:t>
            </a:r>
            <a:r>
              <a:rPr lang="en-US" baseline="0"/>
              <a:t> problem: 30 </a:t>
            </a:r>
            <a:r>
              <a:rPr lang="sr-Latn-RS" baseline="0"/>
              <a:t>čestica, 1000 iteracija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'3.zadatak'!$C$9</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'3.zadatak'!$A$10</c:f>
              <c:strCache>
                <c:ptCount val="1"/>
                <c:pt idx="0">
                  <c:v>30 particles, 1000 iterations</c:v>
                </c:pt>
              </c:strCache>
            </c:strRef>
          </c:cat>
          <c:val>
            <c:numRef>
              <c:f>'3.zadatak'!$C$10</c:f>
              <c:numCache>
                <c:formatCode>General</c:formatCode>
                <c:ptCount val="1"/>
                <c:pt idx="0">
                  <c:v>0.21827411167512686</c:v>
                </c:pt>
              </c:numCache>
            </c:numRef>
          </c:val>
          <c:extLst>
            <c:ext xmlns:c16="http://schemas.microsoft.com/office/drawing/2014/chart" uri="{C3380CC4-5D6E-409C-BE32-E72D297353CC}">
              <c16:uniqueId val="{00000000-B8E1-4EED-9000-724911D301CF}"/>
            </c:ext>
          </c:extLst>
        </c:ser>
        <c:ser>
          <c:idx val="2"/>
          <c:order val="1"/>
          <c:tx>
            <c:strRef>
              <c:f>'3.zadatak'!$D$9</c:f>
              <c:strCache>
                <c:ptCount val="1"/>
                <c:pt idx="0">
                  <c:v>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'3.zadatak'!$A$10</c:f>
              <c:strCache>
                <c:ptCount val="1"/>
                <c:pt idx="0">
                  <c:v>30 particles, 1000 iterations</c:v>
                </c:pt>
              </c:strCache>
            </c:strRef>
          </c:cat>
          <c:val>
            <c:numRef>
              <c:f>'3.zadatak'!$D$10</c:f>
              <c:numCache>
                <c:formatCode>General</c:formatCode>
                <c:ptCount val="1"/>
                <c:pt idx="0">
                  <c:v>0.25443786982248517</c:v>
                </c:pt>
              </c:numCache>
            </c:numRef>
          </c:val>
          <c:extLst>
            <c:ext xmlns:c16="http://schemas.microsoft.com/office/drawing/2014/chart" uri="{C3380CC4-5D6E-409C-BE32-E72D297353CC}">
              <c16:uniqueId val="{00000001-B8E1-4EED-9000-724911D301CF}"/>
            </c:ext>
          </c:extLst>
        </c:ser>
        <c:ser>
          <c:idx val="3"/>
          <c:order val="2"/>
          <c:tx>
            <c:strRef>
              <c:f>'3.zadatak'!$E$9</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'3.zadatak'!$A$10</c:f>
              <c:strCache>
                <c:ptCount val="1"/>
                <c:pt idx="0">
                  <c:v>30 particles, 1000 iterations</c:v>
                </c:pt>
              </c:strCache>
            </c:strRef>
          </c:cat>
          <c:val>
            <c:numRef>
              <c:f>'3.zadatak'!$E$10</c:f>
              <c:numCache>
                <c:formatCode>General</c:formatCode>
                <c:ptCount val="1"/>
                <c:pt idx="0">
                  <c:v>0.24362606232294617</c:v>
                </c:pt>
              </c:numCache>
            </c:numRef>
          </c:val>
          <c:extLst>
            <c:ext xmlns:c16="http://schemas.microsoft.com/office/drawing/2014/chart" uri="{C3380CC4-5D6E-409C-BE32-E72D297353CC}">
              <c16:uniqueId val="{00000002-B8E1-4EED-9000-724911D301CF}"/>
            </c:ext>
          </c:extLst>
        </c:ser>
        <c:ser>
          <c:idx val="4"/>
          <c:order val="3"/>
          <c:tx>
            <c:strRef>
              <c:f>'3.zadatak'!$F$9</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'3.zadatak'!$A$10</c:f>
              <c:strCache>
                <c:ptCount val="1"/>
                <c:pt idx="0">
                  <c:v>30 particles, 1000 iterations</c:v>
                </c:pt>
              </c:strCache>
            </c:strRef>
          </c:cat>
          <c:val>
            <c:numRef>
              <c:f>'3.zadatak'!$F$10</c:f>
              <c:numCache>
                <c:formatCode>General</c:formatCode>
                <c:ptCount val="1"/>
                <c:pt idx="0">
                  <c:v>0.19589977220956717</c:v>
                </c:pt>
              </c:numCache>
            </c:numRef>
          </c:val>
          <c:extLst>
            <c:ext xmlns:c16="http://schemas.microsoft.com/office/drawing/2014/chart" uri="{C3380CC4-5D6E-409C-BE32-E72D297353CC}">
              <c16:uniqueId val="{00000003-B8E1-4EED-9000-724911D301CF}"/>
            </c:ext>
          </c:extLst>
        </c:ser>
        <c:ser>
          <c:idx val="5"/>
          <c:order val="4"/>
          <c:tx>
            <c:strRef>
              <c:f>'3.zadatak'!$G$9</c:f>
              <c:strCache>
                <c:ptCount val="1"/>
                <c:pt idx="0">
                  <c:v>16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'3.zadatak'!$A$10</c:f>
              <c:strCache>
                <c:ptCount val="1"/>
                <c:pt idx="0">
                  <c:v>30 particles, 1000 iterations</c:v>
                </c:pt>
              </c:strCache>
            </c:strRef>
          </c:cat>
          <c:val>
            <c:numRef>
              <c:f>'3.zadatak'!$G$10</c:f>
              <c:numCache>
                <c:formatCode>General</c:formatCode>
                <c:ptCount val="1"/>
                <c:pt idx="0">
                  <c:v>0.13416536661466458</c:v>
                </c:pt>
              </c:numCache>
            </c:numRef>
          </c:val>
          <c:extLst>
            <c:ext xmlns:c16="http://schemas.microsoft.com/office/drawing/2014/chart" uri="{C3380CC4-5D6E-409C-BE32-E72D297353CC}">
              <c16:uniqueId val="{00000004-B8E1-4EED-9000-724911D301CF}"/>
            </c:ext>
          </c:extLst>
        </c:ser>
        <c:dLbls>
          <c:dLblPos val="outEnd"/>
          <c:showLegendKey val="0"/>
          <c:showVal val="1"/>
          <c:showCatName val="0"/>
          <c:showSerName val="0"/>
          <c:showPercent val="0"/>
          <c:showBubbleSize val="0"/>
        </c:dLbls>
        <c:gapWidth val="219"/>
        <c:overlap val="-27"/>
        <c:axId val="1412075528"/>
        <c:axId val="1412073568"/>
      </c:barChart>
      <c:catAx>
        <c:axId val="141207552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 niti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412073568"/>
        <c:crosses val="autoZero"/>
        <c:auto val="1"/>
        <c:lblAlgn val="ctr"/>
        <c:lblOffset val="100"/>
        <c:noMultiLvlLbl val="0"/>
      </c:catAx>
      <c:valAx>
        <c:axId val="1412073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075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D9638-0971-4175-B69D-D24475EE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926</TotalTime>
  <Pages>1</Pages>
  <Words>5587</Words>
  <Characters>31846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37359</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Petar Markovic</cp:lastModifiedBy>
  <cp:revision>600</cp:revision>
  <cp:lastPrinted>2024-04-22T19:50:00Z</cp:lastPrinted>
  <dcterms:created xsi:type="dcterms:W3CDTF">2018-11-05T12:25:00Z</dcterms:created>
  <dcterms:modified xsi:type="dcterms:W3CDTF">2024-05-20T15:33:00Z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