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CB248" w14:textId="7777777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lang w:val="en-US"/>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2D9BA521" w:rsidR="00F06BB2" w:rsidRPr="004E01D5" w:rsidRDefault="00C479AC" w:rsidP="00F06BB2">
      <w:pPr>
        <w:pStyle w:val="Naslovteze"/>
        <w:rPr>
          <w:noProof/>
        </w:rPr>
      </w:pPr>
      <w:r>
        <w:rPr>
          <w:noProof/>
        </w:rPr>
        <w:t>Domaći zadatak 4</w:t>
      </w:r>
      <w:r w:rsidR="00B21200">
        <w:rPr>
          <w:noProof/>
        </w:rPr>
        <w:t xml:space="preserve"> </w:t>
      </w:r>
      <w:r>
        <w:rPr>
          <w:noProof/>
        </w:rPr>
        <w:t>– CUDA</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1B837BB4" w:rsidR="00A3069A" w:rsidRPr="004E01D5" w:rsidRDefault="0065040B" w:rsidP="00AE0461">
            <w:pPr>
              <w:pStyle w:val="Naslovnakandidatimentor"/>
              <w:rPr>
                <w:noProof/>
              </w:rPr>
            </w:pPr>
            <w:r>
              <w:rPr>
                <w:noProof/>
              </w:rPr>
              <w:t>Student</w:t>
            </w:r>
            <w:r w:rsidR="006279EF">
              <w:rPr>
                <w:noProof/>
              </w:rPr>
              <w:t>i</w:t>
            </w:r>
            <w:r w:rsidR="00196C7A" w:rsidRPr="004E01D5">
              <w:rPr>
                <w:noProof/>
              </w:rPr>
              <w:t>:</w:t>
            </w:r>
          </w:p>
        </w:tc>
      </w:tr>
      <w:tr w:rsidR="00A3069A" w:rsidRPr="004E01D5" w14:paraId="4AE9010F" w14:textId="77777777" w:rsidTr="008E4C5D">
        <w:trPr>
          <w:trHeight w:val="491"/>
        </w:trPr>
        <w:tc>
          <w:tcPr>
            <w:tcW w:w="4962" w:type="dxa"/>
            <w:vAlign w:val="center"/>
          </w:tcPr>
          <w:p w14:paraId="211BFCE2" w14:textId="77777777" w:rsidR="00A3069A"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p w14:paraId="68EFD95C" w14:textId="20E85B60" w:rsidR="00E942E8" w:rsidRPr="00E942E8" w:rsidRDefault="00E942E8" w:rsidP="00AE0461">
            <w:pPr>
              <w:pStyle w:val="Naslovnakandidatimentor"/>
              <w:rPr>
                <w:noProof/>
                <w:lang w:val="sr-Latn-RS"/>
              </w:rPr>
            </w:pPr>
            <w:r>
              <w:rPr>
                <w:noProof/>
              </w:rPr>
              <w:t xml:space="preserve">dipl. ing. </w:t>
            </w:r>
            <w:r w:rsidR="00D52DD3">
              <w:rPr>
                <w:noProof/>
              </w:rPr>
              <w:t>Matija</w:t>
            </w:r>
            <w:r>
              <w:rPr>
                <w:noProof/>
              </w:rPr>
              <w:t xml:space="preserve"> D</w:t>
            </w:r>
            <w:r w:rsidR="00D52DD3">
              <w:rPr>
                <w:noProof/>
              </w:rPr>
              <w:t>od</w:t>
            </w:r>
            <w:r>
              <w:rPr>
                <w:noProof/>
              </w:rPr>
              <w:t>ovi</w:t>
            </w:r>
            <w:r>
              <w:rPr>
                <w:noProof/>
                <w:lang w:val="sr-Latn-RS"/>
              </w:rPr>
              <w:t>ć</w:t>
            </w:r>
          </w:p>
        </w:tc>
        <w:tc>
          <w:tcPr>
            <w:tcW w:w="4676" w:type="dxa"/>
            <w:vAlign w:val="center"/>
          </w:tcPr>
          <w:p w14:paraId="4D582340" w14:textId="77777777" w:rsidR="008E4C5D" w:rsidRDefault="00D52DD3" w:rsidP="00AE0461">
            <w:pPr>
              <w:pStyle w:val="Naslovnakandidatimentor"/>
              <w:rPr>
                <w:noProof/>
              </w:rPr>
            </w:pPr>
            <w:r>
              <w:rPr>
                <w:noProof/>
              </w:rPr>
              <w:t>Petar Markovi</w:t>
            </w:r>
            <w:r>
              <w:rPr>
                <w:noProof/>
                <w:lang w:val="sr-Latn-RS"/>
              </w:rPr>
              <w:t>ć</w:t>
            </w:r>
            <w:r w:rsidR="004E01D5">
              <w:rPr>
                <w:noProof/>
              </w:rPr>
              <w:t xml:space="preserve"> </w:t>
            </w:r>
            <w:r>
              <w:rPr>
                <w:noProof/>
              </w:rPr>
              <w:t>2020</w:t>
            </w:r>
            <w:r w:rsidR="00196C7A" w:rsidRPr="004E01D5">
              <w:rPr>
                <w:noProof/>
              </w:rPr>
              <w:t>/</w:t>
            </w:r>
            <w:r>
              <w:rPr>
                <w:noProof/>
              </w:rPr>
              <w:t>0203</w:t>
            </w:r>
          </w:p>
          <w:p w14:paraId="547295C8" w14:textId="66C10BC1" w:rsidR="006279EF" w:rsidRPr="006279EF" w:rsidRDefault="006279EF" w:rsidP="00AE0461">
            <w:pPr>
              <w:pStyle w:val="Naslovnakandidatimentor"/>
              <w:rPr>
                <w:noProof/>
                <w:lang w:val="en-US"/>
              </w:rPr>
            </w:pPr>
            <w:r>
              <w:rPr>
                <w:noProof/>
              </w:rPr>
              <w:t>Lana Stamenković 2020</w:t>
            </w:r>
            <w:r>
              <w:rPr>
                <w:noProof/>
                <w:lang w:val="en-US"/>
              </w:rPr>
              <w:t>/0206</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0A1F58" w:rsidRDefault="00A3069A" w:rsidP="00F06BB2">
      <w:pPr>
        <w:pStyle w:val="Osnovnitekst"/>
        <w:rPr>
          <w:noProof/>
          <w:lang w:val="en-US"/>
        </w:rPr>
      </w:pPr>
    </w:p>
    <w:p w14:paraId="4993782B" w14:textId="6683486E" w:rsidR="00F06BB2" w:rsidRPr="004E01D5" w:rsidRDefault="004E01D5" w:rsidP="00AE0461">
      <w:pPr>
        <w:pStyle w:val="Vremepredajeteze"/>
      </w:pPr>
      <w:r>
        <w:rPr>
          <w:noProof/>
        </w:rPr>
        <w:t>Beograd</w:t>
      </w:r>
      <w:r w:rsidR="00A3069A" w:rsidRPr="004E01D5">
        <w:rPr>
          <w:noProof/>
        </w:rPr>
        <w:t xml:space="preserve">, </w:t>
      </w:r>
      <w:r w:rsidR="00C479AC">
        <w:rPr>
          <w:noProof/>
        </w:rPr>
        <w:t>jun</w:t>
      </w:r>
      <w:r w:rsidR="00FB31AB">
        <w:rPr>
          <w:noProof/>
        </w:rPr>
        <w:t xml:space="preserve"> </w:t>
      </w:r>
      <w:r w:rsidR="00A3069A" w:rsidRPr="004E01D5">
        <w:rPr>
          <w:noProof/>
        </w:rPr>
        <w:t>20</w:t>
      </w:r>
      <w:r w:rsidR="006B5373">
        <w:rPr>
          <w:noProof/>
        </w:rPr>
        <w:t>2</w:t>
      </w:r>
      <w:r w:rsidR="00FB31AB">
        <w:rPr>
          <w:noProof/>
        </w:rPr>
        <w:t>4</w:t>
      </w:r>
      <w:r w:rsidR="00A3069A" w:rsidRPr="004E01D5">
        <w:rPr>
          <w:noProof/>
        </w:rPr>
        <w:t>.</w:t>
      </w:r>
    </w:p>
    <w:p w14:paraId="3975F3A5" w14:textId="77777777" w:rsidR="00F06BB2" w:rsidRDefault="00F06BB2" w:rsidP="00F06BB2">
      <w:pPr>
        <w:rPr>
          <w:lang w:val="sr-Latn-CS"/>
        </w:rPr>
        <w:sectPr w:rsidR="00F06BB2" w:rsidSect="0079355D">
          <w:footerReference w:type="even" r:id="rId9"/>
          <w:footerReference w:type="default" r:id="rId10"/>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69557263"/>
      <w:r>
        <w:rPr>
          <w:noProof/>
        </w:rPr>
        <w:lastRenderedPageBreak/>
        <w:t>Sadržaj</w:t>
      </w:r>
      <w:bookmarkEnd w:id="0"/>
    </w:p>
    <w:p w14:paraId="1F21599D" w14:textId="03DAC353" w:rsidR="009137E7" w:rsidRDefault="00D20D2B">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r>
        <w:fldChar w:fldCharType="begin"/>
      </w:r>
      <w:r w:rsidR="0021095F">
        <w:instrText xml:space="preserve"> TOC \o "1-3" \h \z \u </w:instrText>
      </w:r>
      <w:r>
        <w:fldChar w:fldCharType="separate"/>
      </w:r>
      <w:hyperlink w:anchor="_Toc169557263" w:history="1">
        <w:r w:rsidR="009137E7" w:rsidRPr="008B356F">
          <w:rPr>
            <w:rStyle w:val="Hyperlink"/>
            <w:noProof/>
          </w:rPr>
          <w:t>Sadržaj</w:t>
        </w:r>
        <w:r w:rsidR="009137E7">
          <w:rPr>
            <w:noProof/>
            <w:webHidden/>
          </w:rPr>
          <w:tab/>
        </w:r>
        <w:r w:rsidR="009137E7">
          <w:rPr>
            <w:noProof/>
            <w:webHidden/>
          </w:rPr>
          <w:fldChar w:fldCharType="begin"/>
        </w:r>
        <w:r w:rsidR="009137E7">
          <w:rPr>
            <w:noProof/>
            <w:webHidden/>
          </w:rPr>
          <w:instrText xml:space="preserve"> PAGEREF _Toc169557263 \h </w:instrText>
        </w:r>
        <w:r w:rsidR="009137E7">
          <w:rPr>
            <w:noProof/>
            <w:webHidden/>
          </w:rPr>
        </w:r>
        <w:r w:rsidR="009137E7">
          <w:rPr>
            <w:noProof/>
            <w:webHidden/>
          </w:rPr>
          <w:fldChar w:fldCharType="separate"/>
        </w:r>
        <w:r w:rsidR="009137E7">
          <w:rPr>
            <w:noProof/>
            <w:webHidden/>
          </w:rPr>
          <w:t>2</w:t>
        </w:r>
        <w:r w:rsidR="009137E7">
          <w:rPr>
            <w:noProof/>
            <w:webHidden/>
          </w:rPr>
          <w:fldChar w:fldCharType="end"/>
        </w:r>
      </w:hyperlink>
    </w:p>
    <w:p w14:paraId="5D778E16" w14:textId="70D8C869" w:rsidR="009137E7" w:rsidRDefault="009137E7">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69557264" w:history="1">
        <w:r w:rsidRPr="008B356F">
          <w:rPr>
            <w:rStyle w:val="Hyperlink"/>
            <w:noProof/>
          </w:rPr>
          <w:t>1.</w:t>
        </w:r>
        <w:r>
          <w:rPr>
            <w:rFonts w:asciiTheme="minorHAnsi" w:eastAsiaTheme="minorEastAsia" w:hAnsiTheme="minorHAnsi" w:cstheme="minorBidi"/>
            <w:b w:val="0"/>
            <w:bCs w:val="0"/>
            <w:caps w:val="0"/>
            <w:noProof/>
            <w:kern w:val="2"/>
            <w:sz w:val="24"/>
            <w:szCs w:val="24"/>
            <w:lang w:val="en-US"/>
            <w14:ligatures w14:val="standardContextual"/>
          </w:rPr>
          <w:tab/>
        </w:r>
        <w:r w:rsidRPr="008B356F">
          <w:rPr>
            <w:rStyle w:val="Hyperlink"/>
            <w:noProof/>
            <w:lang w:val="sr-Latn-RS"/>
          </w:rPr>
          <w:t>Problem 1 – Aritmetički brojevi</w:t>
        </w:r>
        <w:r>
          <w:rPr>
            <w:noProof/>
            <w:webHidden/>
          </w:rPr>
          <w:tab/>
        </w:r>
        <w:r>
          <w:rPr>
            <w:noProof/>
            <w:webHidden/>
          </w:rPr>
          <w:fldChar w:fldCharType="begin"/>
        </w:r>
        <w:r>
          <w:rPr>
            <w:noProof/>
            <w:webHidden/>
          </w:rPr>
          <w:instrText xml:space="preserve"> PAGEREF _Toc169557264 \h </w:instrText>
        </w:r>
        <w:r>
          <w:rPr>
            <w:noProof/>
            <w:webHidden/>
          </w:rPr>
        </w:r>
        <w:r>
          <w:rPr>
            <w:noProof/>
            <w:webHidden/>
          </w:rPr>
          <w:fldChar w:fldCharType="separate"/>
        </w:r>
        <w:r>
          <w:rPr>
            <w:noProof/>
            <w:webHidden/>
          </w:rPr>
          <w:t>3</w:t>
        </w:r>
        <w:r>
          <w:rPr>
            <w:noProof/>
            <w:webHidden/>
          </w:rPr>
          <w:fldChar w:fldCharType="end"/>
        </w:r>
      </w:hyperlink>
    </w:p>
    <w:p w14:paraId="4E92C8B8" w14:textId="62CEC4C4" w:rsidR="009137E7" w:rsidRDefault="009137E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9557265" w:history="1">
        <w:r w:rsidRPr="008B356F">
          <w:rPr>
            <w:rStyle w:val="Hyperlink"/>
            <w:noProof/>
          </w:rPr>
          <w:t>1.1.</w:t>
        </w:r>
        <w:r>
          <w:rPr>
            <w:rFonts w:asciiTheme="minorHAnsi" w:eastAsiaTheme="minorEastAsia" w:hAnsiTheme="minorHAnsi" w:cstheme="minorBidi"/>
            <w:smallCaps w:val="0"/>
            <w:noProof/>
            <w:kern w:val="2"/>
            <w:sz w:val="24"/>
            <w:szCs w:val="24"/>
            <w:lang w:val="en-US"/>
            <w14:ligatures w14:val="standardContextual"/>
          </w:rPr>
          <w:tab/>
        </w:r>
        <w:r w:rsidRPr="008B356F">
          <w:rPr>
            <w:rStyle w:val="Hyperlink"/>
            <w:noProof/>
          </w:rPr>
          <w:t>Tekst problema</w:t>
        </w:r>
        <w:r>
          <w:rPr>
            <w:noProof/>
            <w:webHidden/>
          </w:rPr>
          <w:tab/>
        </w:r>
        <w:r>
          <w:rPr>
            <w:noProof/>
            <w:webHidden/>
          </w:rPr>
          <w:fldChar w:fldCharType="begin"/>
        </w:r>
        <w:r>
          <w:rPr>
            <w:noProof/>
            <w:webHidden/>
          </w:rPr>
          <w:instrText xml:space="preserve"> PAGEREF _Toc169557265 \h </w:instrText>
        </w:r>
        <w:r>
          <w:rPr>
            <w:noProof/>
            <w:webHidden/>
          </w:rPr>
        </w:r>
        <w:r>
          <w:rPr>
            <w:noProof/>
            <w:webHidden/>
          </w:rPr>
          <w:fldChar w:fldCharType="separate"/>
        </w:r>
        <w:r>
          <w:rPr>
            <w:noProof/>
            <w:webHidden/>
          </w:rPr>
          <w:t>3</w:t>
        </w:r>
        <w:r>
          <w:rPr>
            <w:noProof/>
            <w:webHidden/>
          </w:rPr>
          <w:fldChar w:fldCharType="end"/>
        </w:r>
      </w:hyperlink>
    </w:p>
    <w:p w14:paraId="702B15CE" w14:textId="4A09918F" w:rsidR="009137E7" w:rsidRDefault="009137E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9557266" w:history="1">
        <w:r w:rsidRPr="008B356F">
          <w:rPr>
            <w:rStyle w:val="Hyperlink"/>
            <w:noProof/>
          </w:rPr>
          <w:t>1.2.</w:t>
        </w:r>
        <w:r>
          <w:rPr>
            <w:rFonts w:asciiTheme="minorHAnsi" w:eastAsiaTheme="minorEastAsia" w:hAnsiTheme="minorHAnsi" w:cstheme="minorBidi"/>
            <w:smallCaps w:val="0"/>
            <w:noProof/>
            <w:kern w:val="2"/>
            <w:sz w:val="24"/>
            <w:szCs w:val="24"/>
            <w:lang w:val="en-US"/>
            <w14:ligatures w14:val="standardContextual"/>
          </w:rPr>
          <w:tab/>
        </w:r>
        <w:r w:rsidRPr="008B356F">
          <w:rPr>
            <w:rStyle w:val="Hyperlink"/>
            <w:noProof/>
          </w:rPr>
          <w:t>Delovi koje treba paralelizovati</w:t>
        </w:r>
        <w:r>
          <w:rPr>
            <w:noProof/>
            <w:webHidden/>
          </w:rPr>
          <w:tab/>
        </w:r>
        <w:r>
          <w:rPr>
            <w:noProof/>
            <w:webHidden/>
          </w:rPr>
          <w:fldChar w:fldCharType="begin"/>
        </w:r>
        <w:r>
          <w:rPr>
            <w:noProof/>
            <w:webHidden/>
          </w:rPr>
          <w:instrText xml:space="preserve"> PAGEREF _Toc169557266 \h </w:instrText>
        </w:r>
        <w:r>
          <w:rPr>
            <w:noProof/>
            <w:webHidden/>
          </w:rPr>
        </w:r>
        <w:r>
          <w:rPr>
            <w:noProof/>
            <w:webHidden/>
          </w:rPr>
          <w:fldChar w:fldCharType="separate"/>
        </w:r>
        <w:r>
          <w:rPr>
            <w:noProof/>
            <w:webHidden/>
          </w:rPr>
          <w:t>3</w:t>
        </w:r>
        <w:r>
          <w:rPr>
            <w:noProof/>
            <w:webHidden/>
          </w:rPr>
          <w:fldChar w:fldCharType="end"/>
        </w:r>
      </w:hyperlink>
    </w:p>
    <w:p w14:paraId="3FF06D4E" w14:textId="3FD70CA7"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67" w:history="1">
        <w:r w:rsidRPr="008B356F">
          <w:rPr>
            <w:rStyle w:val="Hyperlink"/>
            <w:noProof/>
          </w:rPr>
          <w:t>1.2.1.</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Diskusija</w:t>
        </w:r>
        <w:r>
          <w:rPr>
            <w:noProof/>
            <w:webHidden/>
          </w:rPr>
          <w:tab/>
        </w:r>
        <w:r>
          <w:rPr>
            <w:noProof/>
            <w:webHidden/>
          </w:rPr>
          <w:fldChar w:fldCharType="begin"/>
        </w:r>
        <w:r>
          <w:rPr>
            <w:noProof/>
            <w:webHidden/>
          </w:rPr>
          <w:instrText xml:space="preserve"> PAGEREF _Toc169557267 \h </w:instrText>
        </w:r>
        <w:r>
          <w:rPr>
            <w:noProof/>
            <w:webHidden/>
          </w:rPr>
        </w:r>
        <w:r>
          <w:rPr>
            <w:noProof/>
            <w:webHidden/>
          </w:rPr>
          <w:fldChar w:fldCharType="separate"/>
        </w:r>
        <w:r>
          <w:rPr>
            <w:noProof/>
            <w:webHidden/>
          </w:rPr>
          <w:t>3</w:t>
        </w:r>
        <w:r>
          <w:rPr>
            <w:noProof/>
            <w:webHidden/>
          </w:rPr>
          <w:fldChar w:fldCharType="end"/>
        </w:r>
      </w:hyperlink>
    </w:p>
    <w:p w14:paraId="059E31B7" w14:textId="70563529"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68" w:history="1">
        <w:r w:rsidRPr="008B356F">
          <w:rPr>
            <w:rStyle w:val="Hyperlink"/>
            <w:noProof/>
          </w:rPr>
          <w:t>1.2.2.</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Zadatak 1 - rešenje</w:t>
        </w:r>
        <w:r>
          <w:rPr>
            <w:noProof/>
            <w:webHidden/>
          </w:rPr>
          <w:tab/>
        </w:r>
        <w:r>
          <w:rPr>
            <w:noProof/>
            <w:webHidden/>
          </w:rPr>
          <w:fldChar w:fldCharType="begin"/>
        </w:r>
        <w:r>
          <w:rPr>
            <w:noProof/>
            <w:webHidden/>
          </w:rPr>
          <w:instrText xml:space="preserve"> PAGEREF _Toc169557268 \h </w:instrText>
        </w:r>
        <w:r>
          <w:rPr>
            <w:noProof/>
            <w:webHidden/>
          </w:rPr>
        </w:r>
        <w:r>
          <w:rPr>
            <w:noProof/>
            <w:webHidden/>
          </w:rPr>
          <w:fldChar w:fldCharType="separate"/>
        </w:r>
        <w:r>
          <w:rPr>
            <w:noProof/>
            <w:webHidden/>
          </w:rPr>
          <w:t>3</w:t>
        </w:r>
        <w:r>
          <w:rPr>
            <w:noProof/>
            <w:webHidden/>
          </w:rPr>
          <w:fldChar w:fldCharType="end"/>
        </w:r>
      </w:hyperlink>
    </w:p>
    <w:p w14:paraId="20E5EDEF" w14:textId="79E5354D" w:rsidR="009137E7" w:rsidRDefault="009137E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9557269" w:history="1">
        <w:r w:rsidRPr="008B356F">
          <w:rPr>
            <w:rStyle w:val="Hyperlink"/>
            <w:noProof/>
          </w:rPr>
          <w:t>1.3.</w:t>
        </w:r>
        <w:r>
          <w:rPr>
            <w:rFonts w:asciiTheme="minorHAnsi" w:eastAsiaTheme="minorEastAsia" w:hAnsiTheme="minorHAnsi" w:cstheme="minorBidi"/>
            <w:smallCaps w:val="0"/>
            <w:noProof/>
            <w:kern w:val="2"/>
            <w:sz w:val="24"/>
            <w:szCs w:val="24"/>
            <w:lang w:val="en-US"/>
            <w14:ligatures w14:val="standardContextual"/>
          </w:rPr>
          <w:tab/>
        </w:r>
        <w:r w:rsidRPr="008B356F">
          <w:rPr>
            <w:rStyle w:val="Hyperlink"/>
            <w:noProof/>
          </w:rPr>
          <w:t>Rezultati – Zadatak 1</w:t>
        </w:r>
        <w:r>
          <w:rPr>
            <w:noProof/>
            <w:webHidden/>
          </w:rPr>
          <w:tab/>
        </w:r>
        <w:r>
          <w:rPr>
            <w:noProof/>
            <w:webHidden/>
          </w:rPr>
          <w:fldChar w:fldCharType="begin"/>
        </w:r>
        <w:r>
          <w:rPr>
            <w:noProof/>
            <w:webHidden/>
          </w:rPr>
          <w:instrText xml:space="preserve"> PAGEREF _Toc169557269 \h </w:instrText>
        </w:r>
        <w:r>
          <w:rPr>
            <w:noProof/>
            <w:webHidden/>
          </w:rPr>
        </w:r>
        <w:r>
          <w:rPr>
            <w:noProof/>
            <w:webHidden/>
          </w:rPr>
          <w:fldChar w:fldCharType="separate"/>
        </w:r>
        <w:r>
          <w:rPr>
            <w:noProof/>
            <w:webHidden/>
          </w:rPr>
          <w:t>4</w:t>
        </w:r>
        <w:r>
          <w:rPr>
            <w:noProof/>
            <w:webHidden/>
          </w:rPr>
          <w:fldChar w:fldCharType="end"/>
        </w:r>
      </w:hyperlink>
    </w:p>
    <w:p w14:paraId="2FE5A2FF" w14:textId="3EEDB0BC"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70" w:history="1">
        <w:r w:rsidRPr="008B356F">
          <w:rPr>
            <w:rStyle w:val="Hyperlink"/>
            <w:noProof/>
          </w:rPr>
          <w:t>1.3.1.</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Logovi izvršavanja</w:t>
        </w:r>
        <w:r>
          <w:rPr>
            <w:noProof/>
            <w:webHidden/>
          </w:rPr>
          <w:tab/>
        </w:r>
        <w:r>
          <w:rPr>
            <w:noProof/>
            <w:webHidden/>
          </w:rPr>
          <w:fldChar w:fldCharType="begin"/>
        </w:r>
        <w:r>
          <w:rPr>
            <w:noProof/>
            <w:webHidden/>
          </w:rPr>
          <w:instrText xml:space="preserve"> PAGEREF _Toc169557270 \h </w:instrText>
        </w:r>
        <w:r>
          <w:rPr>
            <w:noProof/>
            <w:webHidden/>
          </w:rPr>
        </w:r>
        <w:r>
          <w:rPr>
            <w:noProof/>
            <w:webHidden/>
          </w:rPr>
          <w:fldChar w:fldCharType="separate"/>
        </w:r>
        <w:r>
          <w:rPr>
            <w:noProof/>
            <w:webHidden/>
          </w:rPr>
          <w:t>4</w:t>
        </w:r>
        <w:r>
          <w:rPr>
            <w:noProof/>
            <w:webHidden/>
          </w:rPr>
          <w:fldChar w:fldCharType="end"/>
        </w:r>
      </w:hyperlink>
    </w:p>
    <w:p w14:paraId="17AADAD2" w14:textId="4FD05F98"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71" w:history="1">
        <w:r w:rsidRPr="008B356F">
          <w:rPr>
            <w:rStyle w:val="Hyperlink"/>
            <w:noProof/>
          </w:rPr>
          <w:t>1.3.2.</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Grafik ubrzanja</w:t>
        </w:r>
        <w:r>
          <w:rPr>
            <w:noProof/>
            <w:webHidden/>
          </w:rPr>
          <w:tab/>
        </w:r>
        <w:r>
          <w:rPr>
            <w:noProof/>
            <w:webHidden/>
          </w:rPr>
          <w:fldChar w:fldCharType="begin"/>
        </w:r>
        <w:r>
          <w:rPr>
            <w:noProof/>
            <w:webHidden/>
          </w:rPr>
          <w:instrText xml:space="preserve"> PAGEREF _Toc169557271 \h </w:instrText>
        </w:r>
        <w:r>
          <w:rPr>
            <w:noProof/>
            <w:webHidden/>
          </w:rPr>
        </w:r>
        <w:r>
          <w:rPr>
            <w:noProof/>
            <w:webHidden/>
          </w:rPr>
          <w:fldChar w:fldCharType="separate"/>
        </w:r>
        <w:r>
          <w:rPr>
            <w:noProof/>
            <w:webHidden/>
          </w:rPr>
          <w:t>6</w:t>
        </w:r>
        <w:r>
          <w:rPr>
            <w:noProof/>
            <w:webHidden/>
          </w:rPr>
          <w:fldChar w:fldCharType="end"/>
        </w:r>
      </w:hyperlink>
    </w:p>
    <w:p w14:paraId="10995706" w14:textId="05F9CDDD"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72" w:history="1">
        <w:r w:rsidRPr="008B356F">
          <w:rPr>
            <w:rStyle w:val="Hyperlink"/>
            <w:noProof/>
            <w:lang w:val="sr-Latn-RS"/>
          </w:rPr>
          <w:t>1.3.3.</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Diskusija dobijenih re</w:t>
        </w:r>
        <w:r w:rsidRPr="008B356F">
          <w:rPr>
            <w:rStyle w:val="Hyperlink"/>
            <w:noProof/>
            <w:lang w:val="sr-Latn-RS"/>
          </w:rPr>
          <w:t>zultata</w:t>
        </w:r>
        <w:r>
          <w:rPr>
            <w:noProof/>
            <w:webHidden/>
          </w:rPr>
          <w:tab/>
        </w:r>
        <w:r>
          <w:rPr>
            <w:noProof/>
            <w:webHidden/>
          </w:rPr>
          <w:fldChar w:fldCharType="begin"/>
        </w:r>
        <w:r>
          <w:rPr>
            <w:noProof/>
            <w:webHidden/>
          </w:rPr>
          <w:instrText xml:space="preserve"> PAGEREF _Toc169557272 \h </w:instrText>
        </w:r>
        <w:r>
          <w:rPr>
            <w:noProof/>
            <w:webHidden/>
          </w:rPr>
        </w:r>
        <w:r>
          <w:rPr>
            <w:noProof/>
            <w:webHidden/>
          </w:rPr>
          <w:fldChar w:fldCharType="separate"/>
        </w:r>
        <w:r>
          <w:rPr>
            <w:noProof/>
            <w:webHidden/>
          </w:rPr>
          <w:t>6</w:t>
        </w:r>
        <w:r>
          <w:rPr>
            <w:noProof/>
            <w:webHidden/>
          </w:rPr>
          <w:fldChar w:fldCharType="end"/>
        </w:r>
      </w:hyperlink>
    </w:p>
    <w:p w14:paraId="65AC4583" w14:textId="12A7A8F6" w:rsidR="009137E7" w:rsidRDefault="009137E7">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69557273" w:history="1">
        <w:r w:rsidRPr="008B356F">
          <w:rPr>
            <w:rStyle w:val="Hyperlink"/>
            <w:noProof/>
          </w:rPr>
          <w:t>2.</w:t>
        </w:r>
        <w:r>
          <w:rPr>
            <w:rFonts w:asciiTheme="minorHAnsi" w:eastAsiaTheme="minorEastAsia" w:hAnsiTheme="minorHAnsi" w:cstheme="minorBidi"/>
            <w:b w:val="0"/>
            <w:bCs w:val="0"/>
            <w:caps w:val="0"/>
            <w:noProof/>
            <w:kern w:val="2"/>
            <w:sz w:val="24"/>
            <w:szCs w:val="24"/>
            <w:lang w:val="en-US"/>
            <w14:ligatures w14:val="standardContextual"/>
          </w:rPr>
          <w:tab/>
        </w:r>
        <w:r w:rsidRPr="008B356F">
          <w:rPr>
            <w:rStyle w:val="Hyperlink"/>
            <w:noProof/>
            <w:lang w:val="sr-Latn-RS"/>
          </w:rPr>
          <w:t>Problem 2 – HaltonQMC</w:t>
        </w:r>
        <w:r>
          <w:rPr>
            <w:noProof/>
            <w:webHidden/>
          </w:rPr>
          <w:tab/>
        </w:r>
        <w:r>
          <w:rPr>
            <w:noProof/>
            <w:webHidden/>
          </w:rPr>
          <w:fldChar w:fldCharType="begin"/>
        </w:r>
        <w:r>
          <w:rPr>
            <w:noProof/>
            <w:webHidden/>
          </w:rPr>
          <w:instrText xml:space="preserve"> PAGEREF _Toc169557273 \h </w:instrText>
        </w:r>
        <w:r>
          <w:rPr>
            <w:noProof/>
            <w:webHidden/>
          </w:rPr>
        </w:r>
        <w:r>
          <w:rPr>
            <w:noProof/>
            <w:webHidden/>
          </w:rPr>
          <w:fldChar w:fldCharType="separate"/>
        </w:r>
        <w:r>
          <w:rPr>
            <w:noProof/>
            <w:webHidden/>
          </w:rPr>
          <w:t>7</w:t>
        </w:r>
        <w:r>
          <w:rPr>
            <w:noProof/>
            <w:webHidden/>
          </w:rPr>
          <w:fldChar w:fldCharType="end"/>
        </w:r>
      </w:hyperlink>
    </w:p>
    <w:p w14:paraId="1CF3A59B" w14:textId="1E639344" w:rsidR="009137E7" w:rsidRDefault="009137E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9557274" w:history="1">
        <w:r w:rsidRPr="008B356F">
          <w:rPr>
            <w:rStyle w:val="Hyperlink"/>
            <w:noProof/>
          </w:rPr>
          <w:t>2.1.</w:t>
        </w:r>
        <w:r>
          <w:rPr>
            <w:rFonts w:asciiTheme="minorHAnsi" w:eastAsiaTheme="minorEastAsia" w:hAnsiTheme="minorHAnsi" w:cstheme="minorBidi"/>
            <w:smallCaps w:val="0"/>
            <w:noProof/>
            <w:kern w:val="2"/>
            <w:sz w:val="24"/>
            <w:szCs w:val="24"/>
            <w:lang w:val="en-US"/>
            <w14:ligatures w14:val="standardContextual"/>
          </w:rPr>
          <w:tab/>
        </w:r>
        <w:r w:rsidRPr="008B356F">
          <w:rPr>
            <w:rStyle w:val="Hyperlink"/>
            <w:noProof/>
          </w:rPr>
          <w:t>Tekst problema</w:t>
        </w:r>
        <w:r>
          <w:rPr>
            <w:noProof/>
            <w:webHidden/>
          </w:rPr>
          <w:tab/>
        </w:r>
        <w:r>
          <w:rPr>
            <w:noProof/>
            <w:webHidden/>
          </w:rPr>
          <w:fldChar w:fldCharType="begin"/>
        </w:r>
        <w:r>
          <w:rPr>
            <w:noProof/>
            <w:webHidden/>
          </w:rPr>
          <w:instrText xml:space="preserve"> PAGEREF _Toc169557274 \h </w:instrText>
        </w:r>
        <w:r>
          <w:rPr>
            <w:noProof/>
            <w:webHidden/>
          </w:rPr>
        </w:r>
        <w:r>
          <w:rPr>
            <w:noProof/>
            <w:webHidden/>
          </w:rPr>
          <w:fldChar w:fldCharType="separate"/>
        </w:r>
        <w:r>
          <w:rPr>
            <w:noProof/>
            <w:webHidden/>
          </w:rPr>
          <w:t>7</w:t>
        </w:r>
        <w:r>
          <w:rPr>
            <w:noProof/>
            <w:webHidden/>
          </w:rPr>
          <w:fldChar w:fldCharType="end"/>
        </w:r>
      </w:hyperlink>
    </w:p>
    <w:p w14:paraId="4A24FE2E" w14:textId="2AB1F519"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75" w:history="1">
        <w:r w:rsidRPr="008B356F">
          <w:rPr>
            <w:rStyle w:val="Hyperlink"/>
            <w:noProof/>
          </w:rPr>
          <w:t>2.1.1.</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Zadatak 2</w:t>
        </w:r>
        <w:r>
          <w:rPr>
            <w:noProof/>
            <w:webHidden/>
          </w:rPr>
          <w:tab/>
        </w:r>
        <w:r>
          <w:rPr>
            <w:noProof/>
            <w:webHidden/>
          </w:rPr>
          <w:fldChar w:fldCharType="begin"/>
        </w:r>
        <w:r>
          <w:rPr>
            <w:noProof/>
            <w:webHidden/>
          </w:rPr>
          <w:instrText xml:space="preserve"> PAGEREF _Toc169557275 \h </w:instrText>
        </w:r>
        <w:r>
          <w:rPr>
            <w:noProof/>
            <w:webHidden/>
          </w:rPr>
        </w:r>
        <w:r>
          <w:rPr>
            <w:noProof/>
            <w:webHidden/>
          </w:rPr>
          <w:fldChar w:fldCharType="separate"/>
        </w:r>
        <w:r>
          <w:rPr>
            <w:noProof/>
            <w:webHidden/>
          </w:rPr>
          <w:t>7</w:t>
        </w:r>
        <w:r>
          <w:rPr>
            <w:noProof/>
            <w:webHidden/>
          </w:rPr>
          <w:fldChar w:fldCharType="end"/>
        </w:r>
      </w:hyperlink>
    </w:p>
    <w:p w14:paraId="08380082" w14:textId="4FB8A473" w:rsidR="009137E7" w:rsidRDefault="009137E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9557276" w:history="1">
        <w:r w:rsidRPr="008B356F">
          <w:rPr>
            <w:rStyle w:val="Hyperlink"/>
            <w:noProof/>
          </w:rPr>
          <w:t>2.2.</w:t>
        </w:r>
        <w:r>
          <w:rPr>
            <w:rFonts w:asciiTheme="minorHAnsi" w:eastAsiaTheme="minorEastAsia" w:hAnsiTheme="minorHAnsi" w:cstheme="minorBidi"/>
            <w:smallCaps w:val="0"/>
            <w:noProof/>
            <w:kern w:val="2"/>
            <w:sz w:val="24"/>
            <w:szCs w:val="24"/>
            <w:lang w:val="en-US"/>
            <w14:ligatures w14:val="standardContextual"/>
          </w:rPr>
          <w:tab/>
        </w:r>
        <w:r w:rsidRPr="008B356F">
          <w:rPr>
            <w:rStyle w:val="Hyperlink"/>
            <w:noProof/>
          </w:rPr>
          <w:t>Delovi koje treba paralelizovati</w:t>
        </w:r>
        <w:r>
          <w:rPr>
            <w:noProof/>
            <w:webHidden/>
          </w:rPr>
          <w:tab/>
        </w:r>
        <w:r>
          <w:rPr>
            <w:noProof/>
            <w:webHidden/>
          </w:rPr>
          <w:fldChar w:fldCharType="begin"/>
        </w:r>
        <w:r>
          <w:rPr>
            <w:noProof/>
            <w:webHidden/>
          </w:rPr>
          <w:instrText xml:space="preserve"> PAGEREF _Toc169557276 \h </w:instrText>
        </w:r>
        <w:r>
          <w:rPr>
            <w:noProof/>
            <w:webHidden/>
          </w:rPr>
        </w:r>
        <w:r>
          <w:rPr>
            <w:noProof/>
            <w:webHidden/>
          </w:rPr>
          <w:fldChar w:fldCharType="separate"/>
        </w:r>
        <w:r>
          <w:rPr>
            <w:noProof/>
            <w:webHidden/>
          </w:rPr>
          <w:t>7</w:t>
        </w:r>
        <w:r>
          <w:rPr>
            <w:noProof/>
            <w:webHidden/>
          </w:rPr>
          <w:fldChar w:fldCharType="end"/>
        </w:r>
      </w:hyperlink>
    </w:p>
    <w:p w14:paraId="67782DE0" w14:textId="60873184"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77" w:history="1">
        <w:r w:rsidRPr="008B356F">
          <w:rPr>
            <w:rStyle w:val="Hyperlink"/>
            <w:noProof/>
          </w:rPr>
          <w:t>2.2.1.</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Diskusija</w:t>
        </w:r>
        <w:r>
          <w:rPr>
            <w:noProof/>
            <w:webHidden/>
          </w:rPr>
          <w:tab/>
        </w:r>
        <w:r>
          <w:rPr>
            <w:noProof/>
            <w:webHidden/>
          </w:rPr>
          <w:fldChar w:fldCharType="begin"/>
        </w:r>
        <w:r>
          <w:rPr>
            <w:noProof/>
            <w:webHidden/>
          </w:rPr>
          <w:instrText xml:space="preserve"> PAGEREF _Toc169557277 \h </w:instrText>
        </w:r>
        <w:r>
          <w:rPr>
            <w:noProof/>
            <w:webHidden/>
          </w:rPr>
        </w:r>
        <w:r>
          <w:rPr>
            <w:noProof/>
            <w:webHidden/>
          </w:rPr>
          <w:fldChar w:fldCharType="separate"/>
        </w:r>
        <w:r>
          <w:rPr>
            <w:noProof/>
            <w:webHidden/>
          </w:rPr>
          <w:t>7</w:t>
        </w:r>
        <w:r>
          <w:rPr>
            <w:noProof/>
            <w:webHidden/>
          </w:rPr>
          <w:fldChar w:fldCharType="end"/>
        </w:r>
      </w:hyperlink>
    </w:p>
    <w:p w14:paraId="0884E27D" w14:textId="60525312"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78" w:history="1">
        <w:r w:rsidRPr="008B356F">
          <w:rPr>
            <w:rStyle w:val="Hyperlink"/>
            <w:noProof/>
          </w:rPr>
          <w:t>2.2.2.</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Zadatak 2 - rešenje</w:t>
        </w:r>
        <w:r>
          <w:rPr>
            <w:noProof/>
            <w:webHidden/>
          </w:rPr>
          <w:tab/>
        </w:r>
        <w:r>
          <w:rPr>
            <w:noProof/>
            <w:webHidden/>
          </w:rPr>
          <w:fldChar w:fldCharType="begin"/>
        </w:r>
        <w:r>
          <w:rPr>
            <w:noProof/>
            <w:webHidden/>
          </w:rPr>
          <w:instrText xml:space="preserve"> PAGEREF _Toc169557278 \h </w:instrText>
        </w:r>
        <w:r>
          <w:rPr>
            <w:noProof/>
            <w:webHidden/>
          </w:rPr>
        </w:r>
        <w:r>
          <w:rPr>
            <w:noProof/>
            <w:webHidden/>
          </w:rPr>
          <w:fldChar w:fldCharType="separate"/>
        </w:r>
        <w:r>
          <w:rPr>
            <w:noProof/>
            <w:webHidden/>
          </w:rPr>
          <w:t>7</w:t>
        </w:r>
        <w:r>
          <w:rPr>
            <w:noProof/>
            <w:webHidden/>
          </w:rPr>
          <w:fldChar w:fldCharType="end"/>
        </w:r>
      </w:hyperlink>
    </w:p>
    <w:p w14:paraId="6CF18F67" w14:textId="4A991CF8" w:rsidR="009137E7" w:rsidRDefault="009137E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9557279" w:history="1">
        <w:r w:rsidRPr="008B356F">
          <w:rPr>
            <w:rStyle w:val="Hyperlink"/>
            <w:noProof/>
          </w:rPr>
          <w:t>2.3.</w:t>
        </w:r>
        <w:r>
          <w:rPr>
            <w:rFonts w:asciiTheme="minorHAnsi" w:eastAsiaTheme="minorEastAsia" w:hAnsiTheme="minorHAnsi" w:cstheme="minorBidi"/>
            <w:smallCaps w:val="0"/>
            <w:noProof/>
            <w:kern w:val="2"/>
            <w:sz w:val="24"/>
            <w:szCs w:val="24"/>
            <w:lang w:val="en-US"/>
            <w14:ligatures w14:val="standardContextual"/>
          </w:rPr>
          <w:tab/>
        </w:r>
        <w:r w:rsidRPr="008B356F">
          <w:rPr>
            <w:rStyle w:val="Hyperlink"/>
            <w:noProof/>
          </w:rPr>
          <w:t>Rezultati – Zadatak 2</w:t>
        </w:r>
        <w:r>
          <w:rPr>
            <w:noProof/>
            <w:webHidden/>
          </w:rPr>
          <w:tab/>
        </w:r>
        <w:r>
          <w:rPr>
            <w:noProof/>
            <w:webHidden/>
          </w:rPr>
          <w:fldChar w:fldCharType="begin"/>
        </w:r>
        <w:r>
          <w:rPr>
            <w:noProof/>
            <w:webHidden/>
          </w:rPr>
          <w:instrText xml:space="preserve"> PAGEREF _Toc169557279 \h </w:instrText>
        </w:r>
        <w:r>
          <w:rPr>
            <w:noProof/>
            <w:webHidden/>
          </w:rPr>
        </w:r>
        <w:r>
          <w:rPr>
            <w:noProof/>
            <w:webHidden/>
          </w:rPr>
          <w:fldChar w:fldCharType="separate"/>
        </w:r>
        <w:r>
          <w:rPr>
            <w:noProof/>
            <w:webHidden/>
          </w:rPr>
          <w:t>8</w:t>
        </w:r>
        <w:r>
          <w:rPr>
            <w:noProof/>
            <w:webHidden/>
          </w:rPr>
          <w:fldChar w:fldCharType="end"/>
        </w:r>
      </w:hyperlink>
    </w:p>
    <w:p w14:paraId="0A1752E4" w14:textId="1CDED940"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80" w:history="1">
        <w:r w:rsidRPr="008B356F">
          <w:rPr>
            <w:rStyle w:val="Hyperlink"/>
            <w:noProof/>
          </w:rPr>
          <w:t>2.3.1.</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Logovi izvršavanja</w:t>
        </w:r>
        <w:r>
          <w:rPr>
            <w:noProof/>
            <w:webHidden/>
          </w:rPr>
          <w:tab/>
        </w:r>
        <w:r>
          <w:rPr>
            <w:noProof/>
            <w:webHidden/>
          </w:rPr>
          <w:fldChar w:fldCharType="begin"/>
        </w:r>
        <w:r>
          <w:rPr>
            <w:noProof/>
            <w:webHidden/>
          </w:rPr>
          <w:instrText xml:space="preserve"> PAGEREF _Toc169557280 \h </w:instrText>
        </w:r>
        <w:r>
          <w:rPr>
            <w:noProof/>
            <w:webHidden/>
          </w:rPr>
        </w:r>
        <w:r>
          <w:rPr>
            <w:noProof/>
            <w:webHidden/>
          </w:rPr>
          <w:fldChar w:fldCharType="separate"/>
        </w:r>
        <w:r>
          <w:rPr>
            <w:noProof/>
            <w:webHidden/>
          </w:rPr>
          <w:t>8</w:t>
        </w:r>
        <w:r>
          <w:rPr>
            <w:noProof/>
            <w:webHidden/>
          </w:rPr>
          <w:fldChar w:fldCharType="end"/>
        </w:r>
      </w:hyperlink>
    </w:p>
    <w:p w14:paraId="3BD39AAB" w14:textId="6EB36BE8"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81" w:history="1">
        <w:r w:rsidRPr="008B356F">
          <w:rPr>
            <w:rStyle w:val="Hyperlink"/>
            <w:noProof/>
          </w:rPr>
          <w:t>2.3.2.</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Grafik ubrzanja</w:t>
        </w:r>
        <w:r>
          <w:rPr>
            <w:noProof/>
            <w:webHidden/>
          </w:rPr>
          <w:tab/>
        </w:r>
        <w:r>
          <w:rPr>
            <w:noProof/>
            <w:webHidden/>
          </w:rPr>
          <w:fldChar w:fldCharType="begin"/>
        </w:r>
        <w:r>
          <w:rPr>
            <w:noProof/>
            <w:webHidden/>
          </w:rPr>
          <w:instrText xml:space="preserve"> PAGEREF _Toc169557281 \h </w:instrText>
        </w:r>
        <w:r>
          <w:rPr>
            <w:noProof/>
            <w:webHidden/>
          </w:rPr>
        </w:r>
        <w:r>
          <w:rPr>
            <w:noProof/>
            <w:webHidden/>
          </w:rPr>
          <w:fldChar w:fldCharType="separate"/>
        </w:r>
        <w:r>
          <w:rPr>
            <w:noProof/>
            <w:webHidden/>
          </w:rPr>
          <w:t>11</w:t>
        </w:r>
        <w:r>
          <w:rPr>
            <w:noProof/>
            <w:webHidden/>
          </w:rPr>
          <w:fldChar w:fldCharType="end"/>
        </w:r>
      </w:hyperlink>
    </w:p>
    <w:p w14:paraId="3FE1618C" w14:textId="679D140C"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82" w:history="1">
        <w:r w:rsidRPr="008B356F">
          <w:rPr>
            <w:rStyle w:val="Hyperlink"/>
            <w:noProof/>
            <w:lang w:val="sr-Latn-RS"/>
          </w:rPr>
          <w:t>2.3.3.</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Diskusija dobijenih re</w:t>
        </w:r>
        <w:r w:rsidRPr="008B356F">
          <w:rPr>
            <w:rStyle w:val="Hyperlink"/>
            <w:noProof/>
            <w:lang w:val="sr-Latn-RS"/>
          </w:rPr>
          <w:t>zultata</w:t>
        </w:r>
        <w:r>
          <w:rPr>
            <w:noProof/>
            <w:webHidden/>
          </w:rPr>
          <w:tab/>
        </w:r>
        <w:r>
          <w:rPr>
            <w:noProof/>
            <w:webHidden/>
          </w:rPr>
          <w:fldChar w:fldCharType="begin"/>
        </w:r>
        <w:r>
          <w:rPr>
            <w:noProof/>
            <w:webHidden/>
          </w:rPr>
          <w:instrText xml:space="preserve"> PAGEREF _Toc169557282 \h </w:instrText>
        </w:r>
        <w:r>
          <w:rPr>
            <w:noProof/>
            <w:webHidden/>
          </w:rPr>
        </w:r>
        <w:r>
          <w:rPr>
            <w:noProof/>
            <w:webHidden/>
          </w:rPr>
          <w:fldChar w:fldCharType="separate"/>
        </w:r>
        <w:r>
          <w:rPr>
            <w:noProof/>
            <w:webHidden/>
          </w:rPr>
          <w:t>11</w:t>
        </w:r>
        <w:r>
          <w:rPr>
            <w:noProof/>
            <w:webHidden/>
          </w:rPr>
          <w:fldChar w:fldCharType="end"/>
        </w:r>
      </w:hyperlink>
    </w:p>
    <w:p w14:paraId="44680004" w14:textId="6636FB18" w:rsidR="009137E7" w:rsidRDefault="009137E7">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69557283" w:history="1">
        <w:r w:rsidRPr="008B356F">
          <w:rPr>
            <w:rStyle w:val="Hyperlink"/>
            <w:noProof/>
          </w:rPr>
          <w:t>3.</w:t>
        </w:r>
        <w:r>
          <w:rPr>
            <w:rFonts w:asciiTheme="minorHAnsi" w:eastAsiaTheme="minorEastAsia" w:hAnsiTheme="minorHAnsi" w:cstheme="minorBidi"/>
            <w:b w:val="0"/>
            <w:bCs w:val="0"/>
            <w:caps w:val="0"/>
            <w:noProof/>
            <w:kern w:val="2"/>
            <w:sz w:val="24"/>
            <w:szCs w:val="24"/>
            <w:lang w:val="en-US"/>
            <w14:ligatures w14:val="standardContextual"/>
          </w:rPr>
          <w:tab/>
        </w:r>
        <w:r w:rsidRPr="008B356F">
          <w:rPr>
            <w:rStyle w:val="Hyperlink"/>
            <w:noProof/>
            <w:lang w:val="sr-Latn-RS"/>
          </w:rPr>
          <w:t>Problem 3 – N Body Problem</w:t>
        </w:r>
        <w:r>
          <w:rPr>
            <w:noProof/>
            <w:webHidden/>
          </w:rPr>
          <w:tab/>
        </w:r>
        <w:r>
          <w:rPr>
            <w:noProof/>
            <w:webHidden/>
          </w:rPr>
          <w:fldChar w:fldCharType="begin"/>
        </w:r>
        <w:r>
          <w:rPr>
            <w:noProof/>
            <w:webHidden/>
          </w:rPr>
          <w:instrText xml:space="preserve"> PAGEREF _Toc169557283 \h </w:instrText>
        </w:r>
        <w:r>
          <w:rPr>
            <w:noProof/>
            <w:webHidden/>
          </w:rPr>
        </w:r>
        <w:r>
          <w:rPr>
            <w:noProof/>
            <w:webHidden/>
          </w:rPr>
          <w:fldChar w:fldCharType="separate"/>
        </w:r>
        <w:r>
          <w:rPr>
            <w:noProof/>
            <w:webHidden/>
          </w:rPr>
          <w:t>12</w:t>
        </w:r>
        <w:r>
          <w:rPr>
            <w:noProof/>
            <w:webHidden/>
          </w:rPr>
          <w:fldChar w:fldCharType="end"/>
        </w:r>
      </w:hyperlink>
    </w:p>
    <w:p w14:paraId="64D57038" w14:textId="6AE78DFB" w:rsidR="009137E7" w:rsidRDefault="009137E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9557284" w:history="1">
        <w:r w:rsidRPr="008B356F">
          <w:rPr>
            <w:rStyle w:val="Hyperlink"/>
            <w:noProof/>
          </w:rPr>
          <w:t>3.1.</w:t>
        </w:r>
        <w:r>
          <w:rPr>
            <w:rFonts w:asciiTheme="minorHAnsi" w:eastAsiaTheme="minorEastAsia" w:hAnsiTheme="minorHAnsi" w:cstheme="minorBidi"/>
            <w:smallCaps w:val="0"/>
            <w:noProof/>
            <w:kern w:val="2"/>
            <w:sz w:val="24"/>
            <w:szCs w:val="24"/>
            <w:lang w:val="en-US"/>
            <w14:ligatures w14:val="standardContextual"/>
          </w:rPr>
          <w:tab/>
        </w:r>
        <w:r w:rsidRPr="008B356F">
          <w:rPr>
            <w:rStyle w:val="Hyperlink"/>
            <w:noProof/>
          </w:rPr>
          <w:t>Tekst problema</w:t>
        </w:r>
        <w:r>
          <w:rPr>
            <w:noProof/>
            <w:webHidden/>
          </w:rPr>
          <w:tab/>
        </w:r>
        <w:r>
          <w:rPr>
            <w:noProof/>
            <w:webHidden/>
          </w:rPr>
          <w:fldChar w:fldCharType="begin"/>
        </w:r>
        <w:r>
          <w:rPr>
            <w:noProof/>
            <w:webHidden/>
          </w:rPr>
          <w:instrText xml:space="preserve"> PAGEREF _Toc169557284 \h </w:instrText>
        </w:r>
        <w:r>
          <w:rPr>
            <w:noProof/>
            <w:webHidden/>
          </w:rPr>
        </w:r>
        <w:r>
          <w:rPr>
            <w:noProof/>
            <w:webHidden/>
          </w:rPr>
          <w:fldChar w:fldCharType="separate"/>
        </w:r>
        <w:r>
          <w:rPr>
            <w:noProof/>
            <w:webHidden/>
          </w:rPr>
          <w:t>12</w:t>
        </w:r>
        <w:r>
          <w:rPr>
            <w:noProof/>
            <w:webHidden/>
          </w:rPr>
          <w:fldChar w:fldCharType="end"/>
        </w:r>
      </w:hyperlink>
    </w:p>
    <w:p w14:paraId="6B3EFB38" w14:textId="1529DA9C"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85" w:history="1">
        <w:r w:rsidRPr="008B356F">
          <w:rPr>
            <w:rStyle w:val="Hyperlink"/>
            <w:noProof/>
          </w:rPr>
          <w:t>3.1.1.</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Zadatak 3</w:t>
        </w:r>
        <w:r>
          <w:rPr>
            <w:noProof/>
            <w:webHidden/>
          </w:rPr>
          <w:tab/>
        </w:r>
        <w:r>
          <w:rPr>
            <w:noProof/>
            <w:webHidden/>
          </w:rPr>
          <w:fldChar w:fldCharType="begin"/>
        </w:r>
        <w:r>
          <w:rPr>
            <w:noProof/>
            <w:webHidden/>
          </w:rPr>
          <w:instrText xml:space="preserve"> PAGEREF _Toc169557285 \h </w:instrText>
        </w:r>
        <w:r>
          <w:rPr>
            <w:noProof/>
            <w:webHidden/>
          </w:rPr>
        </w:r>
        <w:r>
          <w:rPr>
            <w:noProof/>
            <w:webHidden/>
          </w:rPr>
          <w:fldChar w:fldCharType="separate"/>
        </w:r>
        <w:r>
          <w:rPr>
            <w:noProof/>
            <w:webHidden/>
          </w:rPr>
          <w:t>12</w:t>
        </w:r>
        <w:r>
          <w:rPr>
            <w:noProof/>
            <w:webHidden/>
          </w:rPr>
          <w:fldChar w:fldCharType="end"/>
        </w:r>
      </w:hyperlink>
    </w:p>
    <w:p w14:paraId="6A387C3E" w14:textId="197720BF" w:rsidR="009137E7" w:rsidRDefault="009137E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9557286" w:history="1">
        <w:r w:rsidRPr="008B356F">
          <w:rPr>
            <w:rStyle w:val="Hyperlink"/>
            <w:noProof/>
          </w:rPr>
          <w:t>3.2.</w:t>
        </w:r>
        <w:r>
          <w:rPr>
            <w:rFonts w:asciiTheme="minorHAnsi" w:eastAsiaTheme="minorEastAsia" w:hAnsiTheme="minorHAnsi" w:cstheme="minorBidi"/>
            <w:smallCaps w:val="0"/>
            <w:noProof/>
            <w:kern w:val="2"/>
            <w:sz w:val="24"/>
            <w:szCs w:val="24"/>
            <w:lang w:val="en-US"/>
            <w14:ligatures w14:val="standardContextual"/>
          </w:rPr>
          <w:tab/>
        </w:r>
        <w:r w:rsidRPr="008B356F">
          <w:rPr>
            <w:rStyle w:val="Hyperlink"/>
            <w:noProof/>
          </w:rPr>
          <w:t>Delovi koje treba paralelizovati</w:t>
        </w:r>
        <w:r>
          <w:rPr>
            <w:noProof/>
            <w:webHidden/>
          </w:rPr>
          <w:tab/>
        </w:r>
        <w:r>
          <w:rPr>
            <w:noProof/>
            <w:webHidden/>
          </w:rPr>
          <w:fldChar w:fldCharType="begin"/>
        </w:r>
        <w:r>
          <w:rPr>
            <w:noProof/>
            <w:webHidden/>
          </w:rPr>
          <w:instrText xml:space="preserve"> PAGEREF _Toc169557286 \h </w:instrText>
        </w:r>
        <w:r>
          <w:rPr>
            <w:noProof/>
            <w:webHidden/>
          </w:rPr>
        </w:r>
        <w:r>
          <w:rPr>
            <w:noProof/>
            <w:webHidden/>
          </w:rPr>
          <w:fldChar w:fldCharType="separate"/>
        </w:r>
        <w:r>
          <w:rPr>
            <w:noProof/>
            <w:webHidden/>
          </w:rPr>
          <w:t>12</w:t>
        </w:r>
        <w:r>
          <w:rPr>
            <w:noProof/>
            <w:webHidden/>
          </w:rPr>
          <w:fldChar w:fldCharType="end"/>
        </w:r>
      </w:hyperlink>
    </w:p>
    <w:p w14:paraId="14033BC1" w14:textId="7E3A7EEE"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87" w:history="1">
        <w:r w:rsidRPr="008B356F">
          <w:rPr>
            <w:rStyle w:val="Hyperlink"/>
            <w:noProof/>
          </w:rPr>
          <w:t>3.2.1.</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Diskusija</w:t>
        </w:r>
        <w:r>
          <w:rPr>
            <w:noProof/>
            <w:webHidden/>
          </w:rPr>
          <w:tab/>
        </w:r>
        <w:r>
          <w:rPr>
            <w:noProof/>
            <w:webHidden/>
          </w:rPr>
          <w:fldChar w:fldCharType="begin"/>
        </w:r>
        <w:r>
          <w:rPr>
            <w:noProof/>
            <w:webHidden/>
          </w:rPr>
          <w:instrText xml:space="preserve"> PAGEREF _Toc169557287 \h </w:instrText>
        </w:r>
        <w:r>
          <w:rPr>
            <w:noProof/>
            <w:webHidden/>
          </w:rPr>
        </w:r>
        <w:r>
          <w:rPr>
            <w:noProof/>
            <w:webHidden/>
          </w:rPr>
          <w:fldChar w:fldCharType="separate"/>
        </w:r>
        <w:r>
          <w:rPr>
            <w:noProof/>
            <w:webHidden/>
          </w:rPr>
          <w:t>12</w:t>
        </w:r>
        <w:r>
          <w:rPr>
            <w:noProof/>
            <w:webHidden/>
          </w:rPr>
          <w:fldChar w:fldCharType="end"/>
        </w:r>
      </w:hyperlink>
    </w:p>
    <w:p w14:paraId="5B181DCC" w14:textId="1044A0BA"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88" w:history="1">
        <w:r w:rsidRPr="008B356F">
          <w:rPr>
            <w:rStyle w:val="Hyperlink"/>
            <w:noProof/>
          </w:rPr>
          <w:t>3.2.2.</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Zadatak 3 – re</w:t>
        </w:r>
        <w:r w:rsidRPr="008B356F">
          <w:rPr>
            <w:rStyle w:val="Hyperlink"/>
            <w:noProof/>
            <w:lang w:val="sr-Latn-RS"/>
          </w:rPr>
          <w:t>šenje</w:t>
        </w:r>
        <w:r>
          <w:rPr>
            <w:noProof/>
            <w:webHidden/>
          </w:rPr>
          <w:tab/>
        </w:r>
        <w:r>
          <w:rPr>
            <w:noProof/>
            <w:webHidden/>
          </w:rPr>
          <w:fldChar w:fldCharType="begin"/>
        </w:r>
        <w:r>
          <w:rPr>
            <w:noProof/>
            <w:webHidden/>
          </w:rPr>
          <w:instrText xml:space="preserve"> PAGEREF _Toc169557288 \h </w:instrText>
        </w:r>
        <w:r>
          <w:rPr>
            <w:noProof/>
            <w:webHidden/>
          </w:rPr>
        </w:r>
        <w:r>
          <w:rPr>
            <w:noProof/>
            <w:webHidden/>
          </w:rPr>
          <w:fldChar w:fldCharType="separate"/>
        </w:r>
        <w:r>
          <w:rPr>
            <w:noProof/>
            <w:webHidden/>
          </w:rPr>
          <w:t>13</w:t>
        </w:r>
        <w:r>
          <w:rPr>
            <w:noProof/>
            <w:webHidden/>
          </w:rPr>
          <w:fldChar w:fldCharType="end"/>
        </w:r>
      </w:hyperlink>
    </w:p>
    <w:p w14:paraId="473C0E46" w14:textId="573CC70F" w:rsidR="009137E7" w:rsidRDefault="009137E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9557289" w:history="1">
        <w:r w:rsidRPr="008B356F">
          <w:rPr>
            <w:rStyle w:val="Hyperlink"/>
            <w:noProof/>
          </w:rPr>
          <w:t>3.3.</w:t>
        </w:r>
        <w:r>
          <w:rPr>
            <w:rFonts w:asciiTheme="minorHAnsi" w:eastAsiaTheme="minorEastAsia" w:hAnsiTheme="minorHAnsi" w:cstheme="minorBidi"/>
            <w:smallCaps w:val="0"/>
            <w:noProof/>
            <w:kern w:val="2"/>
            <w:sz w:val="24"/>
            <w:szCs w:val="24"/>
            <w:lang w:val="en-US"/>
            <w14:ligatures w14:val="standardContextual"/>
          </w:rPr>
          <w:tab/>
        </w:r>
        <w:r w:rsidRPr="008B356F">
          <w:rPr>
            <w:rStyle w:val="Hyperlink"/>
            <w:noProof/>
          </w:rPr>
          <w:t>Rezultati – Zadatak 3</w:t>
        </w:r>
        <w:r>
          <w:rPr>
            <w:noProof/>
            <w:webHidden/>
          </w:rPr>
          <w:tab/>
        </w:r>
        <w:r>
          <w:rPr>
            <w:noProof/>
            <w:webHidden/>
          </w:rPr>
          <w:fldChar w:fldCharType="begin"/>
        </w:r>
        <w:r>
          <w:rPr>
            <w:noProof/>
            <w:webHidden/>
          </w:rPr>
          <w:instrText xml:space="preserve"> PAGEREF _Toc169557289 \h </w:instrText>
        </w:r>
        <w:r>
          <w:rPr>
            <w:noProof/>
            <w:webHidden/>
          </w:rPr>
        </w:r>
        <w:r>
          <w:rPr>
            <w:noProof/>
            <w:webHidden/>
          </w:rPr>
          <w:fldChar w:fldCharType="separate"/>
        </w:r>
        <w:r>
          <w:rPr>
            <w:noProof/>
            <w:webHidden/>
          </w:rPr>
          <w:t>14</w:t>
        </w:r>
        <w:r>
          <w:rPr>
            <w:noProof/>
            <w:webHidden/>
          </w:rPr>
          <w:fldChar w:fldCharType="end"/>
        </w:r>
      </w:hyperlink>
    </w:p>
    <w:p w14:paraId="65FC743C" w14:textId="13ADBC14"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90" w:history="1">
        <w:r w:rsidRPr="008B356F">
          <w:rPr>
            <w:rStyle w:val="Hyperlink"/>
            <w:noProof/>
          </w:rPr>
          <w:t>3.3.1.</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Logovi izvršavanja</w:t>
        </w:r>
        <w:r>
          <w:rPr>
            <w:noProof/>
            <w:webHidden/>
          </w:rPr>
          <w:tab/>
        </w:r>
        <w:r>
          <w:rPr>
            <w:noProof/>
            <w:webHidden/>
          </w:rPr>
          <w:fldChar w:fldCharType="begin"/>
        </w:r>
        <w:r>
          <w:rPr>
            <w:noProof/>
            <w:webHidden/>
          </w:rPr>
          <w:instrText xml:space="preserve"> PAGEREF _Toc169557290 \h </w:instrText>
        </w:r>
        <w:r>
          <w:rPr>
            <w:noProof/>
            <w:webHidden/>
          </w:rPr>
        </w:r>
        <w:r>
          <w:rPr>
            <w:noProof/>
            <w:webHidden/>
          </w:rPr>
          <w:fldChar w:fldCharType="separate"/>
        </w:r>
        <w:r>
          <w:rPr>
            <w:noProof/>
            <w:webHidden/>
          </w:rPr>
          <w:t>14</w:t>
        </w:r>
        <w:r>
          <w:rPr>
            <w:noProof/>
            <w:webHidden/>
          </w:rPr>
          <w:fldChar w:fldCharType="end"/>
        </w:r>
      </w:hyperlink>
    </w:p>
    <w:p w14:paraId="210415B7" w14:textId="23F6FC79"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91" w:history="1">
        <w:r w:rsidRPr="008B356F">
          <w:rPr>
            <w:rStyle w:val="Hyperlink"/>
            <w:noProof/>
          </w:rPr>
          <w:t>3.3.2.</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Grafik ubrzanja</w:t>
        </w:r>
        <w:r>
          <w:rPr>
            <w:noProof/>
            <w:webHidden/>
          </w:rPr>
          <w:tab/>
        </w:r>
        <w:r>
          <w:rPr>
            <w:noProof/>
            <w:webHidden/>
          </w:rPr>
          <w:fldChar w:fldCharType="begin"/>
        </w:r>
        <w:r>
          <w:rPr>
            <w:noProof/>
            <w:webHidden/>
          </w:rPr>
          <w:instrText xml:space="preserve"> PAGEREF _Toc169557291 \h </w:instrText>
        </w:r>
        <w:r>
          <w:rPr>
            <w:noProof/>
            <w:webHidden/>
          </w:rPr>
        </w:r>
        <w:r>
          <w:rPr>
            <w:noProof/>
            <w:webHidden/>
          </w:rPr>
          <w:fldChar w:fldCharType="separate"/>
        </w:r>
        <w:r>
          <w:rPr>
            <w:noProof/>
            <w:webHidden/>
          </w:rPr>
          <w:t>15</w:t>
        </w:r>
        <w:r>
          <w:rPr>
            <w:noProof/>
            <w:webHidden/>
          </w:rPr>
          <w:fldChar w:fldCharType="end"/>
        </w:r>
      </w:hyperlink>
    </w:p>
    <w:p w14:paraId="34C1C0E2" w14:textId="2741331C" w:rsidR="009137E7" w:rsidRDefault="009137E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9557292" w:history="1">
        <w:r w:rsidRPr="008B356F">
          <w:rPr>
            <w:rStyle w:val="Hyperlink"/>
            <w:noProof/>
            <w:lang w:val="sr-Latn-RS"/>
          </w:rPr>
          <w:t>3.3.3.</w:t>
        </w:r>
        <w:r>
          <w:rPr>
            <w:rFonts w:asciiTheme="minorHAnsi" w:eastAsiaTheme="minorEastAsia" w:hAnsiTheme="minorHAnsi" w:cstheme="minorBidi"/>
            <w:i w:val="0"/>
            <w:iCs w:val="0"/>
            <w:noProof/>
            <w:kern w:val="2"/>
            <w:sz w:val="24"/>
            <w:szCs w:val="24"/>
            <w:lang w:val="en-US"/>
            <w14:ligatures w14:val="standardContextual"/>
          </w:rPr>
          <w:tab/>
        </w:r>
        <w:r w:rsidRPr="008B356F">
          <w:rPr>
            <w:rStyle w:val="Hyperlink"/>
            <w:noProof/>
          </w:rPr>
          <w:t>Diskusija dobijenih re</w:t>
        </w:r>
        <w:r w:rsidRPr="008B356F">
          <w:rPr>
            <w:rStyle w:val="Hyperlink"/>
            <w:noProof/>
            <w:lang w:val="sr-Latn-RS"/>
          </w:rPr>
          <w:t>zultata</w:t>
        </w:r>
        <w:r>
          <w:rPr>
            <w:noProof/>
            <w:webHidden/>
          </w:rPr>
          <w:tab/>
        </w:r>
        <w:r>
          <w:rPr>
            <w:noProof/>
            <w:webHidden/>
          </w:rPr>
          <w:fldChar w:fldCharType="begin"/>
        </w:r>
        <w:r>
          <w:rPr>
            <w:noProof/>
            <w:webHidden/>
          </w:rPr>
          <w:instrText xml:space="preserve"> PAGEREF _Toc169557292 \h </w:instrText>
        </w:r>
        <w:r>
          <w:rPr>
            <w:noProof/>
            <w:webHidden/>
          </w:rPr>
        </w:r>
        <w:r>
          <w:rPr>
            <w:noProof/>
            <w:webHidden/>
          </w:rPr>
          <w:fldChar w:fldCharType="separate"/>
        </w:r>
        <w:r>
          <w:rPr>
            <w:noProof/>
            <w:webHidden/>
          </w:rPr>
          <w:t>16</w:t>
        </w:r>
        <w:r>
          <w:rPr>
            <w:noProof/>
            <w:webHidden/>
          </w:rPr>
          <w:fldChar w:fldCharType="end"/>
        </w:r>
      </w:hyperlink>
    </w:p>
    <w:p w14:paraId="58802911" w14:textId="081168CF" w:rsidR="00F06BB2" w:rsidRDefault="00D20D2B" w:rsidP="002079CF">
      <w:pPr>
        <w:pStyle w:val="TOC3"/>
        <w:tabs>
          <w:tab w:val="left" w:pos="1440"/>
          <w:tab w:val="right" w:leader="dot" w:pos="9628"/>
        </w:tabs>
      </w:pPr>
      <w:r>
        <w:fldChar w:fldCharType="end"/>
      </w:r>
    </w:p>
    <w:p w14:paraId="47B446D2" w14:textId="4524369E" w:rsidR="00F06BB2" w:rsidRPr="00E7161C" w:rsidRDefault="00AB2750" w:rsidP="00E7161C">
      <w:pPr>
        <w:pStyle w:val="Inivonaslova-Poglavlje"/>
      </w:pPr>
      <w:bookmarkStart w:id="1" w:name="_Toc254342941"/>
      <w:r>
        <w:rPr>
          <w:lang w:val="sr-Latn-RS"/>
        </w:rPr>
        <w:lastRenderedPageBreak/>
        <w:t xml:space="preserve"> </w:t>
      </w:r>
      <w:bookmarkStart w:id="2" w:name="_Toc169557264"/>
      <w:r w:rsidR="004E01D5">
        <w:rPr>
          <w:lang w:val="sr-Latn-RS"/>
        </w:rPr>
        <w:t>Problem 1</w:t>
      </w:r>
      <w:r w:rsidR="008C6536">
        <w:rPr>
          <w:lang w:val="sr-Latn-RS"/>
        </w:rPr>
        <w:t xml:space="preserve"> </w:t>
      </w:r>
      <w:r w:rsidR="00250722">
        <w:rPr>
          <w:lang w:val="sr-Latn-RS"/>
        </w:rPr>
        <w:t>–</w:t>
      </w:r>
      <w:r w:rsidR="008C6536">
        <w:rPr>
          <w:lang w:val="sr-Latn-RS"/>
        </w:rPr>
        <w:t xml:space="preserve"> </w:t>
      </w:r>
      <w:r w:rsidR="00250722">
        <w:rPr>
          <w:lang w:val="sr-Latn-RS"/>
        </w:rPr>
        <w:t>Aritmetički brojevi</w:t>
      </w:r>
      <w:bookmarkEnd w:id="2"/>
    </w:p>
    <w:p w14:paraId="5AB5D496" w14:textId="2DDBFAFD" w:rsidR="00677498" w:rsidRDefault="008C6536" w:rsidP="001B659A">
      <w:pPr>
        <w:pStyle w:val="IInivonaslova-Potpoglavlje"/>
      </w:pPr>
      <w:bookmarkStart w:id="3" w:name="_Toc169557265"/>
      <w:r>
        <w:t>Tekst problema</w:t>
      </w:r>
      <w:bookmarkEnd w:id="3"/>
    </w:p>
    <w:p w14:paraId="0041A13B" w14:textId="77777777" w:rsidR="007C1B48" w:rsidRDefault="007C1B48" w:rsidP="007C1B48">
      <w:pPr>
        <w:pStyle w:val="Osnovnitekst"/>
      </w:pPr>
      <w:r>
        <w:t xml:space="preserve">Paralelizovati program koji vrši izračunavanje aritmetičkih brojeva. Pozitivan ceo broj je aritmetički ako je prosek njegovih pozitivnih delilaca takođe ceo broj. Program se nalazi u datoteci </w:t>
      </w:r>
      <w:r w:rsidRPr="007C1B48">
        <w:rPr>
          <w:b/>
        </w:rPr>
        <w:t>aritmetic.c</w:t>
      </w:r>
      <w:r>
        <w:t xml:space="preserve"> u arhivi koja je priložena uz ovaj dokument. Program testirati sa parametrima koji su dati u</w:t>
      </w:r>
      <w:r w:rsidRPr="00604E42">
        <w:rPr>
          <w:b/>
        </w:rPr>
        <w:t xml:space="preserve"> run </w:t>
      </w:r>
      <w:r>
        <w:t>skripti.</w:t>
      </w:r>
    </w:p>
    <w:p w14:paraId="105912E8" w14:textId="70D30BA7" w:rsidR="007C1B48" w:rsidRPr="007C1B48" w:rsidRDefault="007C1B48" w:rsidP="007C1B48">
      <w:pPr>
        <w:pStyle w:val="Osnovnitekst"/>
      </w:pPr>
      <w:r>
        <w:t>Prilikom zadavanja izvršne konfiguracije jezgra, koristiti 1D rešetku (grid).</w:t>
      </w:r>
    </w:p>
    <w:p w14:paraId="65EB92FC" w14:textId="4AAD31AC" w:rsidR="008C6536" w:rsidRDefault="008C6536" w:rsidP="008C6536">
      <w:pPr>
        <w:pStyle w:val="IInivonaslova-Potpoglavlje"/>
      </w:pPr>
      <w:bookmarkStart w:id="4" w:name="_Toc169557266"/>
      <w:r>
        <w:t>Delovi koje treba paralelizovati</w:t>
      </w:r>
      <w:bookmarkEnd w:id="4"/>
    </w:p>
    <w:p w14:paraId="1972BD0B" w14:textId="77777777" w:rsidR="00F06BB2" w:rsidRDefault="008C6536" w:rsidP="008C6536">
      <w:pPr>
        <w:pStyle w:val="IIInivonaslova-Odeljak"/>
      </w:pPr>
      <w:bookmarkStart w:id="5" w:name="_Toc169557267"/>
      <w:r>
        <w:t>Diskusija</w:t>
      </w:r>
      <w:bookmarkEnd w:id="5"/>
      <w:r>
        <w:t xml:space="preserve"> </w:t>
      </w:r>
    </w:p>
    <w:p w14:paraId="1760E866" w14:textId="4BECAD53" w:rsidR="00A04C1D" w:rsidRPr="009E7811" w:rsidRDefault="00F95B9E" w:rsidP="00075453">
      <w:pPr>
        <w:pStyle w:val="Osnovnitekst"/>
        <w:rPr>
          <w:lang w:val="sr-Latn-RS"/>
        </w:rPr>
      </w:pPr>
      <w:r>
        <w:t xml:space="preserve">U priloženom sekvencijalnom kodu za izračunavanje aritmetičkih brojeva </w:t>
      </w:r>
      <w:r w:rsidR="004E1762">
        <w:t xml:space="preserve">uočili smo </w:t>
      </w:r>
      <w:r w:rsidR="00BB2E81">
        <w:t>dve celine koje je potencijalno moguće paralelizovati.</w:t>
      </w:r>
      <w:r w:rsidR="0055468C">
        <w:t xml:space="preserve"> </w:t>
      </w:r>
      <w:r w:rsidR="00734374">
        <w:t>Jedna celina je p</w:t>
      </w:r>
      <w:r w:rsidR="0055468C">
        <w:t xml:space="preserve">etlja u </w:t>
      </w:r>
      <w:r w:rsidR="0055468C" w:rsidRPr="0055468C">
        <w:rPr>
          <w:b/>
          <w:bCs/>
        </w:rPr>
        <w:t>main</w:t>
      </w:r>
      <w:r w:rsidR="00C34B83">
        <w:t xml:space="preserve"> </w:t>
      </w:r>
      <w:r w:rsidR="0055468C">
        <w:t xml:space="preserve">funkciji programa </w:t>
      </w:r>
      <w:r w:rsidR="00734374">
        <w:t xml:space="preserve">koja </w:t>
      </w:r>
      <w:r w:rsidR="0034609C">
        <w:t>iterira kroz sve prirodne brojeve, proverava da li je dati broj aritmetički</w:t>
      </w:r>
      <w:r w:rsidR="001D5A3B">
        <w:t xml:space="preserve"> i staje tek kad je nađen zadati broj aritmetičkih brojeva.</w:t>
      </w:r>
      <w:r w:rsidR="0090646E">
        <w:t xml:space="preserve"> </w:t>
      </w:r>
      <w:r w:rsidR="00BE3A0D">
        <w:t xml:space="preserve">Druga celina u kodu koja bi mogla biti paralelizovana </w:t>
      </w:r>
      <w:r w:rsidR="000E1F6A">
        <w:t xml:space="preserve">jesu </w:t>
      </w:r>
      <w:r w:rsidR="000E1F6A" w:rsidRPr="000E1F6A">
        <w:rPr>
          <w:b/>
          <w:bCs/>
          <w:lang w:val="sr-Latn-RS"/>
        </w:rPr>
        <w:t>for</w:t>
      </w:r>
      <w:r w:rsidR="000E1F6A">
        <w:rPr>
          <w:b/>
          <w:bCs/>
          <w:lang w:val="sr-Latn-RS"/>
        </w:rPr>
        <w:t xml:space="preserve"> </w:t>
      </w:r>
      <w:r w:rsidR="000E1F6A">
        <w:rPr>
          <w:lang w:val="sr-Latn-RS"/>
        </w:rPr>
        <w:t xml:space="preserve">petlje u funkciji </w:t>
      </w:r>
      <w:r w:rsidR="009E7811">
        <w:rPr>
          <w:b/>
          <w:bCs/>
          <w:lang w:val="sr-Latn-RS"/>
        </w:rPr>
        <w:t>divisor_count_and_sum()</w:t>
      </w:r>
      <w:r w:rsidR="009E7811">
        <w:rPr>
          <w:lang w:val="sr-Latn-RS"/>
        </w:rPr>
        <w:t xml:space="preserve"> koje traže</w:t>
      </w:r>
      <w:r w:rsidR="00DA70EA">
        <w:rPr>
          <w:lang w:val="sr-Latn-RS"/>
        </w:rPr>
        <w:t xml:space="preserve"> </w:t>
      </w:r>
      <w:r w:rsidR="004653F4">
        <w:rPr>
          <w:lang w:val="sr-Latn-RS"/>
        </w:rPr>
        <w:t xml:space="preserve">proste </w:t>
      </w:r>
      <w:r w:rsidR="00DA70EA">
        <w:rPr>
          <w:lang w:val="sr-Latn-RS"/>
        </w:rPr>
        <w:t>činioce zadatog broja.</w:t>
      </w:r>
    </w:p>
    <w:p w14:paraId="45C89B02" w14:textId="57F80152" w:rsidR="008C6536" w:rsidRDefault="00075453" w:rsidP="008C6536">
      <w:pPr>
        <w:pStyle w:val="IIInivonaslova-Odeljak"/>
      </w:pPr>
      <w:bookmarkStart w:id="6" w:name="_Toc169557268"/>
      <w:r>
        <w:t>Zadatak 1 - rešenje</w:t>
      </w:r>
      <w:bookmarkEnd w:id="6"/>
    </w:p>
    <w:p w14:paraId="4E07858E" w14:textId="4193200E" w:rsidR="00D602F6" w:rsidRDefault="00017712" w:rsidP="007B2F37">
      <w:pPr>
        <w:pStyle w:val="Osnovnitekst"/>
        <w:rPr>
          <w:lang w:val="sr-Latn-RS"/>
        </w:rPr>
      </w:pPr>
      <w:r>
        <w:rPr>
          <w:lang w:val="sr-Latn-RS"/>
        </w:rPr>
        <w:t>U poređenju sa implementacijama u prethodnim tehnologijama, CUDA implementacija datog problema je znatno konceptualno jednostavnija. Ideja je da se svakoj niti GPU-a dodeli ispitivanje jednog broja u intervalu od 1 do broja zadatog kao argument programa (dati broj predstavlja redni broj po aritmetičkog broja kog treba naći) pomnoženog sa faktorom 1,25. Ovaj faktor je izabran tako da se pomoću GPU-a uvek nađe više aritmetičkih brojeva od zadatog broja. Nakon kraja rada</w:t>
      </w:r>
      <w:r>
        <w:rPr>
          <w:lang w:val="sr-Latn-RS"/>
        </w:rPr>
        <w:br/>
        <w:t>GPU-a u procesor se kopira bafer čiji elementi predstavljaju brojeve aritmetičkih brojeva nađenih u odgovarajućem bloku niti. Procesor agregira te sume u konačni broj aritmetičkih brojeva do trenutka kad je razlika izmedju nađenog broja i traženog broja aritmetičkih brojeva manja od veličine jednog bloka niti. Nakon toga se ispitivanje aritmetičkih brojeva vrši sekvencijalno pomoću procesora sve dok se ne nađe traženi broj.</w:t>
      </w:r>
    </w:p>
    <w:p w14:paraId="52EEF091" w14:textId="7C5EC44A" w:rsidR="0085667E" w:rsidRPr="007B2F37" w:rsidRDefault="00D602F6" w:rsidP="00D602F6">
      <w:pPr>
        <w:rPr>
          <w:lang w:val="sr-Latn-RS"/>
        </w:rPr>
      </w:pPr>
      <w:r>
        <w:rPr>
          <w:lang w:val="sr-Latn-RS"/>
        </w:rPr>
        <w:br w:type="page"/>
      </w:r>
    </w:p>
    <w:p w14:paraId="69BAED29" w14:textId="432BD609" w:rsidR="008C6536" w:rsidRDefault="008C6536" w:rsidP="008C6536">
      <w:pPr>
        <w:pStyle w:val="IInivonaslova-Potpoglavlje"/>
      </w:pPr>
      <w:bookmarkStart w:id="7" w:name="_Toc169557269"/>
      <w:r>
        <w:lastRenderedPageBreak/>
        <w:t>Rezultati</w:t>
      </w:r>
      <w:r w:rsidR="004A6E89">
        <w:t xml:space="preserve"> – Zadatak 1</w:t>
      </w:r>
      <w:bookmarkEnd w:id="7"/>
    </w:p>
    <w:p w14:paraId="33385E97" w14:textId="119B89CE" w:rsidR="002427FE" w:rsidRDefault="008C6536" w:rsidP="0085667E">
      <w:pPr>
        <w:pStyle w:val="Osnovnitekst"/>
      </w:pPr>
      <w:r>
        <w:t xml:space="preserve">U okviru ove sekcije su izloženi rezultati paralelizacije </w:t>
      </w:r>
      <w:r w:rsidR="00781ADF">
        <w:t>koda za traž</w:t>
      </w:r>
      <w:r w:rsidR="00990C64">
        <w:t>enje aritmetičkih broj</w:t>
      </w:r>
      <w:r w:rsidR="003F1675">
        <w:t>eva pomoću 1D rešetke</w:t>
      </w:r>
      <w:r>
        <w:t>.</w:t>
      </w:r>
    </w:p>
    <w:p w14:paraId="1CE1BD8E" w14:textId="77777777" w:rsidR="008C6536" w:rsidRDefault="008C6536" w:rsidP="008C6536">
      <w:pPr>
        <w:pStyle w:val="IIInivonaslova-Odeljak"/>
      </w:pPr>
      <w:bookmarkStart w:id="8" w:name="_Toc169557270"/>
      <w:r>
        <w:t>Logovi izvršavanja</w:t>
      </w:r>
      <w:bookmarkEnd w:id="8"/>
    </w:p>
    <w:p w14:paraId="5BABFD42" w14:textId="2E8FE3B6" w:rsidR="00DE1C79" w:rsidRPr="0078175C" w:rsidRDefault="00BB210B" w:rsidP="0078175C">
      <w:pPr>
        <w:pStyle w:val="Osnovnitekst"/>
      </w:pPr>
      <w:r>
        <w:t xml:space="preserve">Ovde su dati logovi izvršavanja za </w:t>
      </w:r>
      <w:r w:rsidR="002427FE">
        <w:t>sekvencijalno izvršavanje i izvršavanje nakon paralelizacije</w:t>
      </w:r>
      <w:r>
        <w:t>.</w:t>
      </w:r>
    </w:p>
    <w:p w14:paraId="3E7F118D" w14:textId="77777777" w:rsidR="00453999" w:rsidRDefault="00453999" w:rsidP="00453999">
      <w:pPr>
        <w:pStyle w:val="Programskikod"/>
      </w:pPr>
      <w:r>
        <w:t>10001th arithmetic number is 12955</w:t>
      </w:r>
    </w:p>
    <w:p w14:paraId="2BD12A50" w14:textId="77777777" w:rsidR="00453999" w:rsidRDefault="00453999" w:rsidP="00453999">
      <w:pPr>
        <w:pStyle w:val="Programskikod"/>
      </w:pPr>
      <w:r>
        <w:t>Number of composite arithmetic numbers &lt;= 12955: 8459</w:t>
      </w:r>
    </w:p>
    <w:p w14:paraId="1250FB9C" w14:textId="77777777" w:rsidR="00453999" w:rsidRDefault="00453999" w:rsidP="00453999">
      <w:pPr>
        <w:pStyle w:val="Programskikod"/>
      </w:pPr>
    </w:p>
    <w:p w14:paraId="47D13A28" w14:textId="08183490" w:rsidR="00453999" w:rsidRDefault="00453999" w:rsidP="00453999">
      <w:pPr>
        <w:pStyle w:val="Programskikod"/>
      </w:pPr>
      <w:r>
        <w:t xml:space="preserve">real    </w:t>
      </w:r>
      <w:r w:rsidR="001D5BB8">
        <w:t>0m0.008</w:t>
      </w:r>
      <w:r>
        <w:t>s</w:t>
      </w:r>
    </w:p>
    <w:p w14:paraId="40B0E9FF" w14:textId="10714E5F" w:rsidR="00453999" w:rsidRDefault="00453999" w:rsidP="00453999">
      <w:pPr>
        <w:pStyle w:val="Programskikod"/>
      </w:pPr>
      <w:r>
        <w:t xml:space="preserve">user    </w:t>
      </w:r>
      <w:r w:rsidR="001D5BB8">
        <w:t>0m0.002</w:t>
      </w:r>
      <w:r>
        <w:t>s</w:t>
      </w:r>
    </w:p>
    <w:p w14:paraId="5E0DB0D4" w14:textId="3610006D" w:rsidR="00453999" w:rsidRDefault="00453999" w:rsidP="00453999">
      <w:pPr>
        <w:pStyle w:val="Programskikod"/>
      </w:pPr>
      <w:r>
        <w:t xml:space="preserve">sys     </w:t>
      </w:r>
      <w:r w:rsidR="001D5BB8">
        <w:t>0m0.006</w:t>
      </w:r>
      <w:r>
        <w:t>s</w:t>
      </w:r>
    </w:p>
    <w:p w14:paraId="4E45A303" w14:textId="77777777" w:rsidR="00453999" w:rsidRDefault="00453999" w:rsidP="00453999">
      <w:pPr>
        <w:pStyle w:val="Programskikod"/>
      </w:pPr>
    </w:p>
    <w:p w14:paraId="608B7671" w14:textId="77777777" w:rsidR="00453999" w:rsidRDefault="00453999" w:rsidP="00453999">
      <w:pPr>
        <w:pStyle w:val="Programskikod"/>
      </w:pPr>
      <w:r>
        <w:t>100001th arithmetic number is 125589</w:t>
      </w:r>
    </w:p>
    <w:p w14:paraId="614BAA69" w14:textId="77777777" w:rsidR="00453999" w:rsidRDefault="00453999" w:rsidP="00453999">
      <w:pPr>
        <w:pStyle w:val="Programskikod"/>
      </w:pPr>
      <w:r>
        <w:t>Number of composite arithmetic numbers &lt;= 125589: 88220</w:t>
      </w:r>
    </w:p>
    <w:p w14:paraId="2ED5646C" w14:textId="77777777" w:rsidR="00453999" w:rsidRDefault="00453999" w:rsidP="00453999">
      <w:pPr>
        <w:pStyle w:val="Programskikod"/>
      </w:pPr>
    </w:p>
    <w:p w14:paraId="4B7A5AC0" w14:textId="10721EDE" w:rsidR="00453999" w:rsidRDefault="00453999" w:rsidP="00453999">
      <w:pPr>
        <w:pStyle w:val="Programskikod"/>
      </w:pPr>
      <w:r>
        <w:t xml:space="preserve">real    </w:t>
      </w:r>
      <w:r w:rsidR="001040EA">
        <w:t>0m0.017</w:t>
      </w:r>
      <w:r>
        <w:t>s</w:t>
      </w:r>
    </w:p>
    <w:p w14:paraId="2FF85796" w14:textId="5A73B65D" w:rsidR="00453999" w:rsidRDefault="00453999" w:rsidP="00453999">
      <w:pPr>
        <w:pStyle w:val="Programskikod"/>
      </w:pPr>
      <w:r>
        <w:t xml:space="preserve">user    </w:t>
      </w:r>
      <w:r w:rsidR="001040EA">
        <w:t>0m0.017</w:t>
      </w:r>
      <w:r>
        <w:t>s</w:t>
      </w:r>
    </w:p>
    <w:p w14:paraId="6544D52E" w14:textId="77777777" w:rsidR="00453999" w:rsidRDefault="00453999" w:rsidP="00453999">
      <w:pPr>
        <w:pStyle w:val="Programskikod"/>
      </w:pPr>
      <w:r>
        <w:t>sys     0m0.000s</w:t>
      </w:r>
    </w:p>
    <w:p w14:paraId="1CB32EB0" w14:textId="77777777" w:rsidR="00453999" w:rsidRDefault="00453999" w:rsidP="00453999">
      <w:pPr>
        <w:pStyle w:val="Programskikod"/>
      </w:pPr>
    </w:p>
    <w:p w14:paraId="2112DBC6" w14:textId="77777777" w:rsidR="00453999" w:rsidRDefault="00453999" w:rsidP="00453999">
      <w:pPr>
        <w:pStyle w:val="Programskikod"/>
      </w:pPr>
      <w:r>
        <w:t>1000001th arithmetic number is 1228665</w:t>
      </w:r>
    </w:p>
    <w:p w14:paraId="6B85F97E" w14:textId="77777777" w:rsidR="00453999" w:rsidRDefault="00453999" w:rsidP="00453999">
      <w:pPr>
        <w:pStyle w:val="Programskikod"/>
      </w:pPr>
      <w:r>
        <w:t>Number of composite arithmetic numbers &lt;= 1228665: 905044</w:t>
      </w:r>
    </w:p>
    <w:p w14:paraId="0DC14A51" w14:textId="77777777" w:rsidR="00453999" w:rsidRDefault="00453999" w:rsidP="00453999">
      <w:pPr>
        <w:pStyle w:val="Programskikod"/>
      </w:pPr>
    </w:p>
    <w:p w14:paraId="4B4CBC7F" w14:textId="6F185C46" w:rsidR="00453999" w:rsidRDefault="00453999" w:rsidP="00453999">
      <w:pPr>
        <w:pStyle w:val="Programskikod"/>
      </w:pPr>
      <w:r>
        <w:t xml:space="preserve">real    </w:t>
      </w:r>
      <w:r w:rsidR="00DE7F7D">
        <w:t>0m0.184</w:t>
      </w:r>
      <w:r>
        <w:t>s</w:t>
      </w:r>
    </w:p>
    <w:p w14:paraId="59E84162" w14:textId="089E6309" w:rsidR="00453999" w:rsidRDefault="00453999" w:rsidP="00453999">
      <w:pPr>
        <w:pStyle w:val="Programskikod"/>
      </w:pPr>
      <w:r>
        <w:t xml:space="preserve">user    </w:t>
      </w:r>
      <w:r w:rsidR="00170470">
        <w:t>0m0.183</w:t>
      </w:r>
      <w:r>
        <w:t>s</w:t>
      </w:r>
    </w:p>
    <w:p w14:paraId="3E211FFF" w14:textId="3D0CF621" w:rsidR="00453999" w:rsidRDefault="00453999" w:rsidP="00453999">
      <w:pPr>
        <w:pStyle w:val="Programskikod"/>
      </w:pPr>
      <w:r>
        <w:t xml:space="preserve">sys     </w:t>
      </w:r>
      <w:r w:rsidR="006B532D">
        <w:t>0m0.001</w:t>
      </w:r>
      <w:r>
        <w:t>s</w:t>
      </w:r>
    </w:p>
    <w:p w14:paraId="17D559D9" w14:textId="77777777" w:rsidR="00453999" w:rsidRDefault="00453999" w:rsidP="00453999">
      <w:pPr>
        <w:pStyle w:val="Programskikod"/>
      </w:pPr>
    </w:p>
    <w:p w14:paraId="6EE495FF" w14:textId="77777777" w:rsidR="00453999" w:rsidRDefault="00453999" w:rsidP="00453999">
      <w:pPr>
        <w:pStyle w:val="Programskikod"/>
      </w:pPr>
      <w:r>
        <w:t>10000001th arithmetic number is 12088245</w:t>
      </w:r>
    </w:p>
    <w:p w14:paraId="525B525E" w14:textId="77777777" w:rsidR="00453999" w:rsidRDefault="00453999" w:rsidP="00453999">
      <w:pPr>
        <w:pStyle w:val="Programskikod"/>
      </w:pPr>
      <w:r>
        <w:t>Number of composite arithmetic numbers &lt;= 12088245: 9206548</w:t>
      </w:r>
    </w:p>
    <w:p w14:paraId="1473CE5F" w14:textId="77777777" w:rsidR="00453999" w:rsidRDefault="00453999" w:rsidP="00453999">
      <w:pPr>
        <w:pStyle w:val="Programskikod"/>
      </w:pPr>
    </w:p>
    <w:p w14:paraId="39C0CD68" w14:textId="5AFC583D" w:rsidR="00453999" w:rsidRDefault="000A1F58" w:rsidP="00453999">
      <w:pPr>
        <w:pStyle w:val="Programskikod"/>
      </w:pPr>
      <w:r>
        <w:t xml:space="preserve">real    </w:t>
      </w:r>
      <w:r w:rsidR="00F2003A">
        <w:t>0m4.19</w:t>
      </w:r>
      <w:r>
        <w:t>9</w:t>
      </w:r>
      <w:r w:rsidR="00453999">
        <w:t>s</w:t>
      </w:r>
    </w:p>
    <w:p w14:paraId="3494DFC8" w14:textId="0593D832" w:rsidR="00453999" w:rsidRDefault="000A1F58" w:rsidP="00453999">
      <w:pPr>
        <w:pStyle w:val="Programskikod"/>
      </w:pPr>
      <w:r>
        <w:t xml:space="preserve">user    </w:t>
      </w:r>
      <w:r w:rsidR="000551E7">
        <w:t>0m4.195</w:t>
      </w:r>
      <w:r w:rsidR="00453999">
        <w:t>s</w:t>
      </w:r>
    </w:p>
    <w:p w14:paraId="0A35EF82" w14:textId="3367A312" w:rsidR="005B7DC8" w:rsidRDefault="00453999" w:rsidP="00453999">
      <w:pPr>
        <w:pStyle w:val="Programskikod"/>
      </w:pPr>
      <w:r>
        <w:t>sys     0m0.004s</w:t>
      </w:r>
    </w:p>
    <w:p w14:paraId="4E04B4C4" w14:textId="56565A72" w:rsidR="005B7DC8" w:rsidRDefault="005B7DC8" w:rsidP="00A17057">
      <w:pPr>
        <w:pStyle w:val="Oznakaslike"/>
      </w:pPr>
      <w:r>
        <w:t>Listing 1. Sekvencijalno izvršavanje</w:t>
      </w:r>
    </w:p>
    <w:p w14:paraId="5DD0EED6" w14:textId="77777777" w:rsidR="00A9095A" w:rsidRDefault="00A9095A" w:rsidP="0085667E">
      <w:pPr>
        <w:pStyle w:val="Osnovnitekst"/>
        <w:ind w:firstLine="0"/>
      </w:pPr>
    </w:p>
    <w:p w14:paraId="6CC6D504" w14:textId="77777777" w:rsidR="005B200B" w:rsidRPr="005B200B" w:rsidRDefault="005B200B" w:rsidP="005B200B">
      <w:pPr>
        <w:pStyle w:val="Osnovnitekst"/>
      </w:pPr>
    </w:p>
    <w:p w14:paraId="76C9D22C" w14:textId="77777777" w:rsidR="00C11ECE" w:rsidRDefault="00C11ECE" w:rsidP="00C11ECE">
      <w:pPr>
        <w:pStyle w:val="Programskikod"/>
      </w:pPr>
      <w:r>
        <w:t>10001th arithmetic number is 12955</w:t>
      </w:r>
    </w:p>
    <w:p w14:paraId="3790E0FD" w14:textId="77777777" w:rsidR="00C11ECE" w:rsidRDefault="00C11ECE" w:rsidP="00C11ECE">
      <w:pPr>
        <w:pStyle w:val="Programskikod"/>
      </w:pPr>
      <w:r>
        <w:t>Number of composite arithmetic numbers &lt;= 12955: 8459</w:t>
      </w:r>
    </w:p>
    <w:p w14:paraId="4C141F41" w14:textId="77777777" w:rsidR="00C11ECE" w:rsidRDefault="00C11ECE" w:rsidP="00C11ECE">
      <w:pPr>
        <w:pStyle w:val="Programskikod"/>
      </w:pPr>
    </w:p>
    <w:p w14:paraId="3AFFD62F" w14:textId="08D59E1F" w:rsidR="00C11ECE" w:rsidRDefault="009A036F" w:rsidP="00C11ECE">
      <w:pPr>
        <w:pStyle w:val="Programskikod"/>
      </w:pPr>
      <w:r>
        <w:t>real    0m0.079</w:t>
      </w:r>
      <w:r w:rsidR="00C11ECE">
        <w:t>s</w:t>
      </w:r>
    </w:p>
    <w:p w14:paraId="03C88D30" w14:textId="0E3AE120" w:rsidR="00C11ECE" w:rsidRDefault="00336394" w:rsidP="00C11ECE">
      <w:pPr>
        <w:pStyle w:val="Programskikod"/>
      </w:pPr>
      <w:r>
        <w:t>user    0m0.008</w:t>
      </w:r>
      <w:r w:rsidR="00C11ECE">
        <w:t>s</w:t>
      </w:r>
    </w:p>
    <w:p w14:paraId="3FDD222F" w14:textId="1F0DD475" w:rsidR="00C11ECE" w:rsidRDefault="00D12B16" w:rsidP="00C11ECE">
      <w:pPr>
        <w:pStyle w:val="Programskikod"/>
      </w:pPr>
      <w:r>
        <w:t>sys     0m0.051</w:t>
      </w:r>
      <w:r w:rsidR="00C11ECE">
        <w:t>s</w:t>
      </w:r>
    </w:p>
    <w:p w14:paraId="2175444F" w14:textId="77777777" w:rsidR="00C11ECE" w:rsidRDefault="00C11ECE" w:rsidP="00C11ECE">
      <w:pPr>
        <w:pStyle w:val="Programskikod"/>
      </w:pPr>
    </w:p>
    <w:p w14:paraId="2ACA5F5F" w14:textId="77777777" w:rsidR="00C11ECE" w:rsidRDefault="00C11ECE" w:rsidP="00C11ECE">
      <w:pPr>
        <w:pStyle w:val="Programskikod"/>
      </w:pPr>
      <w:r>
        <w:t>100001th arithmetic number is 125589</w:t>
      </w:r>
    </w:p>
    <w:p w14:paraId="30B97CBB" w14:textId="77777777" w:rsidR="00C11ECE" w:rsidRDefault="00C11ECE" w:rsidP="00C11ECE">
      <w:pPr>
        <w:pStyle w:val="Programskikod"/>
      </w:pPr>
      <w:r>
        <w:t>Number of composite arithmetic numbers &lt;= 125589: 88220</w:t>
      </w:r>
    </w:p>
    <w:p w14:paraId="56F2D4C5" w14:textId="77777777" w:rsidR="00C11ECE" w:rsidRDefault="00C11ECE" w:rsidP="00C11ECE">
      <w:pPr>
        <w:pStyle w:val="Programskikod"/>
      </w:pPr>
    </w:p>
    <w:p w14:paraId="3CD9644E" w14:textId="26E6324A" w:rsidR="00C11ECE" w:rsidRDefault="00347BDF" w:rsidP="00C11ECE">
      <w:pPr>
        <w:pStyle w:val="Programskikod"/>
      </w:pPr>
      <w:r>
        <w:t>real    0m0.083</w:t>
      </w:r>
      <w:r w:rsidR="00C11ECE">
        <w:t>s</w:t>
      </w:r>
    </w:p>
    <w:p w14:paraId="7AE9DCE6" w14:textId="7E2B3D13" w:rsidR="00C11ECE" w:rsidRDefault="00D1351C" w:rsidP="00C11ECE">
      <w:pPr>
        <w:pStyle w:val="Programskikod"/>
      </w:pPr>
      <w:r>
        <w:t>user    0m0.012</w:t>
      </w:r>
      <w:r w:rsidR="00C11ECE">
        <w:t>s</w:t>
      </w:r>
    </w:p>
    <w:p w14:paraId="78CC5837" w14:textId="0AD48F20" w:rsidR="00C11ECE" w:rsidRDefault="00AC1E4E" w:rsidP="00C11ECE">
      <w:pPr>
        <w:pStyle w:val="Programskikod"/>
      </w:pPr>
      <w:r>
        <w:t>sys     0m0.048</w:t>
      </w:r>
      <w:r w:rsidR="00C11ECE">
        <w:t>s</w:t>
      </w:r>
    </w:p>
    <w:p w14:paraId="52612F24" w14:textId="77777777" w:rsidR="00C11ECE" w:rsidRDefault="00C11ECE" w:rsidP="00C11ECE">
      <w:pPr>
        <w:pStyle w:val="Programskikod"/>
      </w:pPr>
    </w:p>
    <w:p w14:paraId="755A46FA" w14:textId="77777777" w:rsidR="00C11ECE" w:rsidRDefault="00C11ECE" w:rsidP="00C11ECE">
      <w:pPr>
        <w:pStyle w:val="Programskikod"/>
      </w:pPr>
      <w:r>
        <w:t>1000001th arithmetic number is 1228665</w:t>
      </w:r>
    </w:p>
    <w:p w14:paraId="2361C8ED" w14:textId="77777777" w:rsidR="00C11ECE" w:rsidRDefault="00C11ECE" w:rsidP="00C11ECE">
      <w:pPr>
        <w:pStyle w:val="Programskikod"/>
      </w:pPr>
      <w:r>
        <w:t>Number of composite arithmetic numbers &lt;= 1228665: 905044</w:t>
      </w:r>
    </w:p>
    <w:p w14:paraId="7965F958" w14:textId="77777777" w:rsidR="00C11ECE" w:rsidRDefault="00C11ECE" w:rsidP="00C11ECE">
      <w:pPr>
        <w:pStyle w:val="Programskikod"/>
      </w:pPr>
    </w:p>
    <w:p w14:paraId="581BAF96" w14:textId="40A63115" w:rsidR="00C11ECE" w:rsidRDefault="001C00BD" w:rsidP="00C11ECE">
      <w:pPr>
        <w:pStyle w:val="Programskikod"/>
      </w:pPr>
      <w:r>
        <w:t>real    0m0.087</w:t>
      </w:r>
      <w:r w:rsidR="00C11ECE">
        <w:t>s</w:t>
      </w:r>
    </w:p>
    <w:p w14:paraId="392BE8D5" w14:textId="511D4622" w:rsidR="00C11ECE" w:rsidRDefault="001C00BD" w:rsidP="00C11ECE">
      <w:pPr>
        <w:pStyle w:val="Programskikod"/>
      </w:pPr>
      <w:r>
        <w:t>user    0m0.010</w:t>
      </w:r>
      <w:r w:rsidR="00C11ECE">
        <w:t>s</w:t>
      </w:r>
    </w:p>
    <w:p w14:paraId="648FF6F6" w14:textId="204633F3" w:rsidR="00C11ECE" w:rsidRDefault="00D935E6" w:rsidP="00C11ECE">
      <w:pPr>
        <w:pStyle w:val="Programskikod"/>
      </w:pPr>
      <w:r>
        <w:t xml:space="preserve">sys     </w:t>
      </w:r>
      <w:r w:rsidR="001C00BD">
        <w:t>0m0.056</w:t>
      </w:r>
      <w:r w:rsidR="00C11ECE">
        <w:t>s</w:t>
      </w:r>
    </w:p>
    <w:p w14:paraId="0202356E" w14:textId="77777777" w:rsidR="00C11ECE" w:rsidRDefault="00C11ECE" w:rsidP="00C11ECE">
      <w:pPr>
        <w:pStyle w:val="Programskikod"/>
      </w:pPr>
    </w:p>
    <w:p w14:paraId="29C86C51" w14:textId="77777777" w:rsidR="00C11ECE" w:rsidRDefault="00C11ECE" w:rsidP="00C11ECE">
      <w:pPr>
        <w:pStyle w:val="Programskikod"/>
      </w:pPr>
      <w:r>
        <w:t>10000001th arithmetic number is 12088245</w:t>
      </w:r>
    </w:p>
    <w:p w14:paraId="08F0317A" w14:textId="77777777" w:rsidR="00C11ECE" w:rsidRDefault="00C11ECE" w:rsidP="00C11ECE">
      <w:pPr>
        <w:pStyle w:val="Programskikod"/>
      </w:pPr>
      <w:r>
        <w:t>Number of composite arithmetic numbers &lt;= 12088245: 9206548</w:t>
      </w:r>
    </w:p>
    <w:p w14:paraId="01A6DBD5" w14:textId="77777777" w:rsidR="00C11ECE" w:rsidRDefault="00C11ECE" w:rsidP="00C11ECE">
      <w:pPr>
        <w:pStyle w:val="Programskikod"/>
      </w:pPr>
    </w:p>
    <w:p w14:paraId="794C2AEE" w14:textId="2932D15F" w:rsidR="00C11ECE" w:rsidRDefault="00062996" w:rsidP="00C11ECE">
      <w:pPr>
        <w:pStyle w:val="Programskikod"/>
      </w:pPr>
      <w:r>
        <w:t xml:space="preserve">real    </w:t>
      </w:r>
      <w:r w:rsidR="005839AB">
        <w:t>0m0.158</w:t>
      </w:r>
      <w:r w:rsidR="00C11ECE">
        <w:t>s</w:t>
      </w:r>
    </w:p>
    <w:p w14:paraId="41BA2D09" w14:textId="46361855" w:rsidR="00DC5A40" w:rsidRDefault="00C11ECE" w:rsidP="004D749F">
      <w:pPr>
        <w:pStyle w:val="Programskikod"/>
      </w:pPr>
      <w:r>
        <w:t xml:space="preserve">user    </w:t>
      </w:r>
      <w:r w:rsidR="001E349E">
        <w:t>0m0.091</w:t>
      </w:r>
      <w:r>
        <w:t>s</w:t>
      </w:r>
    </w:p>
    <w:p w14:paraId="1F6FD733" w14:textId="3567B75B" w:rsidR="00EB15D8" w:rsidRDefault="001E349E" w:rsidP="004D749F">
      <w:pPr>
        <w:pStyle w:val="Programskikod"/>
      </w:pPr>
      <w:r>
        <w:t>sys     0m0.050</w:t>
      </w:r>
      <w:r w:rsidR="00EB15D8" w:rsidRPr="00EB15D8">
        <w:t>s</w:t>
      </w:r>
    </w:p>
    <w:p w14:paraId="5CA7579B" w14:textId="5FA9BD2C" w:rsidR="009E1177" w:rsidRDefault="003A2F02" w:rsidP="003A2F02">
      <w:pPr>
        <w:pStyle w:val="Oznakaslike"/>
      </w:pPr>
      <w:r>
        <w:t xml:space="preserve">Listing 2. Izvršavanje </w:t>
      </w:r>
      <w:r w:rsidR="00C13D2B">
        <w:t>nakon paralelizacije</w:t>
      </w:r>
    </w:p>
    <w:p w14:paraId="2EBF7FEC" w14:textId="77777777" w:rsidR="009E1177" w:rsidRDefault="009E1177">
      <w:pPr>
        <w:rPr>
          <w:b/>
          <w:bCs/>
          <w:sz w:val="20"/>
          <w:szCs w:val="20"/>
          <w:lang w:val="sr-Latn-CS"/>
        </w:rPr>
      </w:pPr>
      <w:r>
        <w:br w:type="page"/>
      </w:r>
    </w:p>
    <w:p w14:paraId="752E7C02" w14:textId="2C7DD391" w:rsidR="00CA6317" w:rsidRDefault="00117B18" w:rsidP="00CA6317">
      <w:pPr>
        <w:pStyle w:val="IIInivonaslova-Odeljak"/>
      </w:pPr>
      <w:bookmarkStart w:id="9" w:name="_Toc169557271"/>
      <w:r>
        <w:lastRenderedPageBreak/>
        <w:t>Grafik</w:t>
      </w:r>
      <w:r w:rsidR="00CA6317">
        <w:t xml:space="preserve"> ubrzanja</w:t>
      </w:r>
      <w:bookmarkEnd w:id="9"/>
    </w:p>
    <w:p w14:paraId="1358599B" w14:textId="608B0D48" w:rsidR="00CA6317" w:rsidRDefault="002033BB" w:rsidP="00CA6317">
      <w:pPr>
        <w:pStyle w:val="Osnovnitekst"/>
      </w:pPr>
      <w:r>
        <w:rPr>
          <w:noProof/>
          <w:lang w:val="en-US"/>
        </w:rPr>
        <w:drawing>
          <wp:anchor distT="0" distB="0" distL="114300" distR="114300" simplePos="0" relativeHeight="251723776" behindDoc="0" locked="0" layoutInCell="1" allowOverlap="1" wp14:anchorId="030D0CC9" wp14:editId="120AFE09">
            <wp:simplePos x="0" y="0"/>
            <wp:positionH relativeFrom="margin">
              <wp:align>center</wp:align>
            </wp:positionH>
            <wp:positionV relativeFrom="paragraph">
              <wp:posOffset>435437</wp:posOffset>
            </wp:positionV>
            <wp:extent cx="5806440" cy="3798570"/>
            <wp:effectExtent l="0" t="0" r="3810" b="11430"/>
            <wp:wrapTopAndBottom/>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CA6317">
        <w:t xml:space="preserve">U okviru ove </w:t>
      </w:r>
      <w:r w:rsidR="00373F90">
        <w:t>sekcije je dat grafik</w:t>
      </w:r>
      <w:r w:rsidR="00CA6317">
        <w:t xml:space="preserve"> ubrzanja u odnosu na sekvencijalnu implementaciju.</w:t>
      </w:r>
    </w:p>
    <w:p w14:paraId="3DA1AC3F" w14:textId="0E229A6D" w:rsidR="00096F5F" w:rsidRDefault="00096F5F" w:rsidP="00501091">
      <w:pPr>
        <w:pStyle w:val="Caption"/>
        <w:jc w:val="center"/>
        <w:rPr>
          <w:noProof/>
          <w:lang w:val="sr-Latn-CS"/>
        </w:rPr>
      </w:pPr>
    </w:p>
    <w:p w14:paraId="692A22FF" w14:textId="6301C9B6" w:rsidR="00E33250" w:rsidRDefault="00E33250" w:rsidP="00501091">
      <w:pPr>
        <w:pStyle w:val="Caption"/>
        <w:jc w:val="center"/>
        <w:rPr>
          <w:noProof/>
          <w:lang w:val="sr-Latn-CS"/>
        </w:rPr>
      </w:pPr>
    </w:p>
    <w:p w14:paraId="6CCADD3F" w14:textId="6F89E56B" w:rsidR="00D20225" w:rsidRPr="00D20225" w:rsidRDefault="00A5549B" w:rsidP="00D20225">
      <w:pPr>
        <w:pStyle w:val="Caption"/>
        <w:jc w:val="center"/>
        <w:rPr>
          <w:noProof/>
          <w:lang w:val="sr-Latn-CS"/>
        </w:rPr>
      </w:pPr>
      <w:r>
        <w:rPr>
          <w:noProof/>
          <w:lang w:val="sr-Latn-CS"/>
        </w:rPr>
        <w:t>S</w:t>
      </w:r>
      <w:r w:rsidR="00501091">
        <w:rPr>
          <w:noProof/>
          <w:lang w:val="sr-Latn-CS"/>
        </w:rPr>
        <w:t>lika</w:t>
      </w:r>
      <w:r w:rsidR="00501091" w:rsidRPr="00FD52EC">
        <w:rPr>
          <w:noProof/>
          <w:lang w:val="sr-Latn-CS"/>
        </w:rPr>
        <w:t xml:space="preserve"> 1. </w:t>
      </w:r>
      <w:r w:rsidR="00D755C4">
        <w:rPr>
          <w:noProof/>
          <w:lang w:val="sr-Latn-CS"/>
        </w:rPr>
        <w:t>Aritmetički brojevi - ubrzanje</w:t>
      </w:r>
    </w:p>
    <w:p w14:paraId="52655528" w14:textId="35AC2B80" w:rsidR="00096F5F" w:rsidRDefault="00096F5F" w:rsidP="00443679">
      <w:pPr>
        <w:rPr>
          <w:lang w:val="sr-Latn-CS"/>
        </w:rPr>
      </w:pPr>
    </w:p>
    <w:p w14:paraId="1D3B7F46" w14:textId="77777777" w:rsidR="00E33250" w:rsidRPr="00443679" w:rsidRDefault="00E33250" w:rsidP="00443679">
      <w:pPr>
        <w:rPr>
          <w:lang w:val="sr-Latn-CS"/>
        </w:rPr>
      </w:pPr>
    </w:p>
    <w:p w14:paraId="4E39BA13" w14:textId="77777777" w:rsidR="00CA6317" w:rsidRDefault="00CA6317" w:rsidP="00CA6317">
      <w:pPr>
        <w:pStyle w:val="IIInivonaslova-Odeljak"/>
        <w:rPr>
          <w:lang w:val="sr-Latn-RS"/>
        </w:rPr>
      </w:pPr>
      <w:bookmarkStart w:id="10" w:name="_Toc169557272"/>
      <w:r>
        <w:t>Diskusija dobijenih re</w:t>
      </w:r>
      <w:r>
        <w:rPr>
          <w:lang w:val="sr-Latn-RS"/>
        </w:rPr>
        <w:t>zultata</w:t>
      </w:r>
      <w:bookmarkEnd w:id="10"/>
    </w:p>
    <w:p w14:paraId="54A4AD4F" w14:textId="2B9CAA5D" w:rsidR="00AE2D22" w:rsidRPr="00206D2B" w:rsidRDefault="00206D2B" w:rsidP="0091663D">
      <w:pPr>
        <w:pStyle w:val="Osnovnitekst"/>
        <w:rPr>
          <w:lang w:val="sr-Latn-RS"/>
        </w:rPr>
      </w:pPr>
      <w:r>
        <w:rPr>
          <w:lang w:val="sr-Latn-RS"/>
        </w:rPr>
        <w:t xml:space="preserve">Ubrzanje je postignuto </w:t>
      </w:r>
      <w:r w:rsidR="00D602F6">
        <w:rPr>
          <w:lang w:val="sr-Latn-RS"/>
        </w:rPr>
        <w:t xml:space="preserve">za veće dimenzije problema. </w:t>
      </w:r>
      <w:r w:rsidR="00020E3B">
        <w:rPr>
          <w:lang w:val="sr-Latn-RS"/>
        </w:rPr>
        <w:t>Za najveći ulazni podatak, dobijeno je odlično ubrzanje. Postignut je dobar balans kod podele posla između GPU-a i CPU-a.</w:t>
      </w:r>
    </w:p>
    <w:bookmarkEnd w:id="1"/>
    <w:p w14:paraId="287F830D" w14:textId="77777777" w:rsidR="00AF48E9" w:rsidRDefault="00AF48E9">
      <w:pPr>
        <w:rPr>
          <w:lang w:val="sr-Latn-RS"/>
        </w:rPr>
      </w:pPr>
      <w:r>
        <w:rPr>
          <w:lang w:val="sr-Latn-RS"/>
        </w:rPr>
        <w:br w:type="page"/>
      </w:r>
    </w:p>
    <w:p w14:paraId="2912D414" w14:textId="7BDD6112" w:rsidR="008620F4" w:rsidRPr="00E7161C" w:rsidRDefault="008620F4" w:rsidP="008620F4">
      <w:pPr>
        <w:pStyle w:val="Inivonaslova-Poglavlje"/>
      </w:pPr>
      <w:r>
        <w:rPr>
          <w:lang w:val="sr-Latn-RS"/>
        </w:rPr>
        <w:lastRenderedPageBreak/>
        <w:t xml:space="preserve"> </w:t>
      </w:r>
      <w:bookmarkStart w:id="11" w:name="_Toc169557273"/>
      <w:r>
        <w:rPr>
          <w:lang w:val="sr-Latn-RS"/>
        </w:rPr>
        <w:t>Problem 2 – HaltonQMC</w:t>
      </w:r>
      <w:bookmarkEnd w:id="11"/>
    </w:p>
    <w:p w14:paraId="525EC667" w14:textId="77777777" w:rsidR="008620F4" w:rsidRDefault="008620F4" w:rsidP="008620F4">
      <w:pPr>
        <w:pStyle w:val="IInivonaslova-Potpoglavlje"/>
      </w:pPr>
      <w:bookmarkStart w:id="12" w:name="_Toc169557274"/>
      <w:r>
        <w:t>Tekst problema</w:t>
      </w:r>
      <w:bookmarkEnd w:id="12"/>
    </w:p>
    <w:p w14:paraId="18EE2DAB" w14:textId="5E9C80B0" w:rsidR="008620F4" w:rsidRDefault="008620F4" w:rsidP="008620F4">
      <w:pPr>
        <w:pStyle w:val="IIInivonaslova-Odeljak"/>
      </w:pPr>
      <w:bookmarkStart w:id="13" w:name="_Toc169557275"/>
      <w:r>
        <w:t xml:space="preserve">Zadatak </w:t>
      </w:r>
      <w:r w:rsidR="00EE5162">
        <w:t>2</w:t>
      </w:r>
      <w:bookmarkEnd w:id="13"/>
      <w:r>
        <w:t xml:space="preserve"> </w:t>
      </w:r>
    </w:p>
    <w:p w14:paraId="67416299" w14:textId="18F363DE" w:rsidR="00A7718B" w:rsidRPr="00A7718B" w:rsidRDefault="00A7718B" w:rsidP="00A7718B">
      <w:pPr>
        <w:pStyle w:val="Osnovnitekst"/>
      </w:pPr>
      <w:r>
        <w:t xml:space="preserve">Paralelizovati program koji vrši generisanje elemenata Halton Quasi Monte Carlo (QMC) sekvence. Program se nalazi u datoteci </w:t>
      </w:r>
      <w:r w:rsidRPr="00A7718B">
        <w:rPr>
          <w:b/>
        </w:rPr>
        <w:t>halton.c</w:t>
      </w:r>
      <w:r>
        <w:t xml:space="preserve"> u arhivi koja je priložena uz ovaj dokument. Program testirati sa parametrima koji su dati u </w:t>
      </w:r>
      <w:r w:rsidRPr="00A7718B">
        <w:rPr>
          <w:b/>
        </w:rPr>
        <w:t>run</w:t>
      </w:r>
      <w:r>
        <w:t xml:space="preserve"> skripti.</w:t>
      </w:r>
    </w:p>
    <w:p w14:paraId="3BDF4A5A" w14:textId="77777777" w:rsidR="008620F4" w:rsidRDefault="008620F4" w:rsidP="008620F4">
      <w:pPr>
        <w:pStyle w:val="IInivonaslova-Potpoglavlje"/>
      </w:pPr>
      <w:bookmarkStart w:id="14" w:name="_Toc169557276"/>
      <w:r>
        <w:t>Delovi koje treba paralelizovati</w:t>
      </w:r>
      <w:bookmarkEnd w:id="14"/>
    </w:p>
    <w:p w14:paraId="00342129" w14:textId="77777777" w:rsidR="008620F4" w:rsidRDefault="008620F4" w:rsidP="008620F4">
      <w:pPr>
        <w:pStyle w:val="IIInivonaslova-Odeljak"/>
      </w:pPr>
      <w:bookmarkStart w:id="15" w:name="_Toc169557277"/>
      <w:r>
        <w:t>Diskusija</w:t>
      </w:r>
      <w:bookmarkEnd w:id="15"/>
      <w:r>
        <w:t xml:space="preserve"> </w:t>
      </w:r>
    </w:p>
    <w:p w14:paraId="5DE615DD" w14:textId="4EAA3D4F" w:rsidR="00BF1C4E" w:rsidRDefault="00444FBF" w:rsidP="00BF1C4E">
      <w:pPr>
        <w:pStyle w:val="Osnovnitekst"/>
      </w:pPr>
      <w:r>
        <w:t xml:space="preserve">HaltonQMC je znatno lakši za paralelizaciju od problema izračunavanja </w:t>
      </w:r>
      <w:r w:rsidR="00235469">
        <w:t xml:space="preserve">aritmetičkih brojeva, pre svega zbog postojanja pravilnih pravougaonih petlji. </w:t>
      </w:r>
      <w:r w:rsidR="001952A5">
        <w:t>Raspodela posla po iteracijama nije jednaka, međutim</w:t>
      </w:r>
      <w:r w:rsidR="00161CD8">
        <w:t>,</w:t>
      </w:r>
      <w:r w:rsidR="001952A5">
        <w:t xml:space="preserve"> </w:t>
      </w:r>
      <w:r w:rsidR="00C71956">
        <w:t xml:space="preserve">u zavisnosti od ulaznih podataka, zahtevnije iteracije </w:t>
      </w:r>
      <w:r w:rsidR="006F2618">
        <w:t>se mogu naći i na početku i na kraju petlje.</w:t>
      </w:r>
    </w:p>
    <w:p w14:paraId="48E594EB" w14:textId="74032137" w:rsidR="000C2AE8" w:rsidRDefault="000C2AE8" w:rsidP="000C2AE8">
      <w:pPr>
        <w:pStyle w:val="IIInivonaslova-Odeljak"/>
      </w:pPr>
      <w:bookmarkStart w:id="16" w:name="_Toc169557278"/>
      <w:r>
        <w:t>Zadatak</w:t>
      </w:r>
      <w:r w:rsidR="00D15195">
        <w:t xml:space="preserve"> </w:t>
      </w:r>
      <w:r w:rsidR="00AB3DFC">
        <w:t>2</w:t>
      </w:r>
      <w:r w:rsidR="005169ED">
        <w:t xml:space="preserve"> - r</w:t>
      </w:r>
      <w:r w:rsidR="00022D5C">
        <w:t>ešenje</w:t>
      </w:r>
      <w:bookmarkEnd w:id="16"/>
    </w:p>
    <w:p w14:paraId="2B6C83FD" w14:textId="2683450E" w:rsidR="00940CC2" w:rsidRDefault="00020E3B" w:rsidP="008E0828">
      <w:pPr>
        <w:pStyle w:val="Osnovnitekst"/>
      </w:pPr>
      <w:r>
        <w:t xml:space="preserve">Radi postizanja što boljih performansi, prilikom izrade rešenja ovog zadatka težilo se upotrebi što manjeg broja naredbi za alociranje i kopiranje podataka između procesora i grafičkog procesora. Konačno rešenje ima samo jednu naredbu alokacije i jednu naredbu kopiranja. Na početku izvršavanja programa se na GPU-u alocira dovoljan prostor za sva ponavljanja generisanja Halton sekvence. Funkcija za generisanje halton sekvence se izmeni dodavanjem boolean promenljive koja utiče na to da li će na strani procesora biti alociran niz za rezultat, kao i da li će doći do kopiranja rezultata. Testiranje programa ne zahteva vraćanje rezultata svaki put prilikom generisanja Halton sekvence, zbog čega se mogu postići poprilična ubrzanja jer upravo alokacija i kopiranje rezultata predstavljaju usko grlo. Što se samog posla koji se izvršava na grafičkom procesoru tiče, jedna nit dobija jedan element Halton sekvence na izračunavanje. </w:t>
      </w:r>
    </w:p>
    <w:p w14:paraId="7D1042FE" w14:textId="77777777" w:rsidR="00940CC2" w:rsidRDefault="00940CC2" w:rsidP="008E0828">
      <w:pPr>
        <w:pStyle w:val="Osnovnitekst"/>
      </w:pPr>
    </w:p>
    <w:p w14:paraId="73E7126A" w14:textId="77777777" w:rsidR="00940CC2" w:rsidRDefault="00940CC2" w:rsidP="008E0828">
      <w:pPr>
        <w:pStyle w:val="Osnovnitekst"/>
      </w:pPr>
    </w:p>
    <w:p w14:paraId="02BA6E5D" w14:textId="77777777" w:rsidR="00940CC2" w:rsidRDefault="00940CC2" w:rsidP="008E0828">
      <w:pPr>
        <w:pStyle w:val="Osnovnitekst"/>
      </w:pPr>
    </w:p>
    <w:p w14:paraId="45289105" w14:textId="77777777" w:rsidR="00940CC2" w:rsidRDefault="00940CC2" w:rsidP="008E0828">
      <w:pPr>
        <w:pStyle w:val="Osnovnitekst"/>
      </w:pPr>
    </w:p>
    <w:p w14:paraId="40503F3D" w14:textId="77777777" w:rsidR="00940CC2" w:rsidRPr="00022D5C" w:rsidRDefault="00940CC2" w:rsidP="008E0828">
      <w:pPr>
        <w:pStyle w:val="Osnovnitekst"/>
        <w:rPr>
          <w:lang w:val="sr-Latn-RS"/>
        </w:rPr>
      </w:pPr>
    </w:p>
    <w:p w14:paraId="18A6ED4A" w14:textId="58D34581" w:rsidR="001A30F7" w:rsidRDefault="001A30F7" w:rsidP="001A30F7">
      <w:pPr>
        <w:pStyle w:val="IInivonaslova-Potpoglavlje"/>
      </w:pPr>
      <w:bookmarkStart w:id="17" w:name="_Toc169557279"/>
      <w:r>
        <w:t xml:space="preserve">Rezultati – Zadatak </w:t>
      </w:r>
      <w:r w:rsidR="000D46B8">
        <w:t>2</w:t>
      </w:r>
      <w:bookmarkEnd w:id="17"/>
    </w:p>
    <w:p w14:paraId="3233F01D" w14:textId="769593E6" w:rsidR="00DE7059" w:rsidRPr="0047047E" w:rsidRDefault="001A30F7" w:rsidP="00940CC2">
      <w:pPr>
        <w:pStyle w:val="Osnovnitekst"/>
      </w:pPr>
      <w:r>
        <w:t xml:space="preserve">U okviru ove sekcije su izloženi rezultati paralelizacije koda za izračunavanja elemenata </w:t>
      </w:r>
      <w:r w:rsidR="00C53CE2">
        <w:t>Haltonove sekvence</w:t>
      </w:r>
      <w:r>
        <w:t>.</w:t>
      </w:r>
    </w:p>
    <w:p w14:paraId="1E8209E9" w14:textId="7464E201" w:rsidR="00DE7059" w:rsidRDefault="001A30F7" w:rsidP="00DE7059">
      <w:pPr>
        <w:pStyle w:val="IIInivonaslova-Odeljak"/>
      </w:pPr>
      <w:bookmarkStart w:id="18" w:name="_Toc169557280"/>
      <w:r>
        <w:t>Logovi izvršavanja</w:t>
      </w:r>
      <w:bookmarkEnd w:id="18"/>
    </w:p>
    <w:p w14:paraId="77BF2E4F" w14:textId="7D172514" w:rsidR="00BF67D9" w:rsidRPr="00BF67D9" w:rsidRDefault="00BF67D9" w:rsidP="00BF67D9">
      <w:pPr>
        <w:pStyle w:val="Osnovnitekst"/>
      </w:pPr>
      <w:r>
        <w:t>Ovde su dati lo</w:t>
      </w:r>
      <w:r w:rsidR="00940CC2">
        <w:t>govi izvršavanja za sekvencijalno izvršavanje i izvršavanje nakon paralelizacije</w:t>
      </w:r>
      <w:r>
        <w:t>.</w:t>
      </w:r>
    </w:p>
    <w:p w14:paraId="7EA2D119" w14:textId="0A1F3580" w:rsidR="007736B2" w:rsidRPr="00852BD1" w:rsidRDefault="007736B2" w:rsidP="007736B2">
      <w:pPr>
        <w:pStyle w:val="Programskikod"/>
        <w:rPr>
          <w:sz w:val="16"/>
          <w:szCs w:val="16"/>
        </w:rPr>
      </w:pPr>
      <w:r w:rsidRPr="00852BD1">
        <w:rPr>
          <w:sz w:val="16"/>
          <w:szCs w:val="16"/>
        </w:rPr>
        <w:t>HALTON_TEST:</w:t>
      </w:r>
    </w:p>
    <w:p w14:paraId="473C9821" w14:textId="77777777" w:rsidR="007736B2" w:rsidRPr="00852BD1" w:rsidRDefault="007736B2" w:rsidP="007736B2">
      <w:pPr>
        <w:pStyle w:val="Programskikod"/>
        <w:rPr>
          <w:sz w:val="16"/>
          <w:szCs w:val="16"/>
        </w:rPr>
      </w:pPr>
    </w:p>
    <w:p w14:paraId="7AA50120" w14:textId="77777777" w:rsidR="007736B2" w:rsidRPr="00852BD1" w:rsidRDefault="007736B2" w:rsidP="007736B2">
      <w:pPr>
        <w:pStyle w:val="Programskikod"/>
        <w:rPr>
          <w:sz w:val="16"/>
          <w:szCs w:val="16"/>
        </w:rPr>
      </w:pPr>
      <w:r w:rsidRPr="00852BD1">
        <w:rPr>
          <w:sz w:val="16"/>
          <w:szCs w:val="16"/>
        </w:rPr>
        <w:t>HALTON_SEQUENCE_TEST</w:t>
      </w:r>
    </w:p>
    <w:p w14:paraId="27293258" w14:textId="77777777" w:rsidR="007736B2" w:rsidRPr="00852BD1" w:rsidRDefault="007736B2" w:rsidP="007736B2">
      <w:pPr>
        <w:pStyle w:val="Programskikod"/>
        <w:rPr>
          <w:sz w:val="16"/>
          <w:szCs w:val="16"/>
        </w:rPr>
      </w:pPr>
      <w:r w:rsidRPr="00852BD1">
        <w:rPr>
          <w:sz w:val="16"/>
          <w:szCs w:val="16"/>
        </w:rPr>
        <w:t xml:space="preserve">  HALTON_SEQUENCE returns the elements I1 through I2</w:t>
      </w:r>
    </w:p>
    <w:p w14:paraId="727D2E69" w14:textId="77777777" w:rsidR="007736B2" w:rsidRPr="00852BD1" w:rsidRDefault="007736B2" w:rsidP="007736B2">
      <w:pPr>
        <w:pStyle w:val="Programskikod"/>
        <w:rPr>
          <w:sz w:val="16"/>
          <w:szCs w:val="16"/>
        </w:rPr>
      </w:pPr>
      <w:r w:rsidRPr="00852BD1">
        <w:rPr>
          <w:sz w:val="16"/>
          <w:szCs w:val="16"/>
        </w:rPr>
        <w:t xml:space="preserve">  of an M-dimensional Halton sequence.</w:t>
      </w:r>
    </w:p>
    <w:p w14:paraId="476A672F" w14:textId="77777777" w:rsidR="007736B2" w:rsidRPr="00852BD1" w:rsidRDefault="007736B2" w:rsidP="007736B2">
      <w:pPr>
        <w:pStyle w:val="Programskikod"/>
        <w:rPr>
          <w:sz w:val="16"/>
          <w:szCs w:val="16"/>
        </w:rPr>
      </w:pPr>
    </w:p>
    <w:p w14:paraId="5D4527C9" w14:textId="542074D3" w:rsidR="007736B2" w:rsidRPr="00852BD1" w:rsidRDefault="007736B2" w:rsidP="007736B2">
      <w:pPr>
        <w:pStyle w:val="Programskikod"/>
        <w:rPr>
          <w:sz w:val="16"/>
          <w:szCs w:val="16"/>
        </w:rPr>
      </w:pPr>
      <w:r w:rsidRPr="00852BD1">
        <w:rPr>
          <w:sz w:val="16"/>
          <w:szCs w:val="16"/>
        </w:rPr>
        <w:t xml:space="preserve">  R:</w:t>
      </w:r>
    </w:p>
    <w:p w14:paraId="411424E8" w14:textId="77777777" w:rsidR="007736B2" w:rsidRPr="00852BD1" w:rsidRDefault="007736B2" w:rsidP="007736B2">
      <w:pPr>
        <w:pStyle w:val="Programskikod"/>
        <w:rPr>
          <w:sz w:val="16"/>
          <w:szCs w:val="16"/>
        </w:rPr>
      </w:pPr>
      <w:r w:rsidRPr="00852BD1">
        <w:rPr>
          <w:sz w:val="16"/>
          <w:szCs w:val="16"/>
        </w:rPr>
        <w:t xml:space="preserve">  Col:          0             1             2             3             4     </w:t>
      </w:r>
    </w:p>
    <w:p w14:paraId="621BEB13" w14:textId="73B92AC5" w:rsidR="007736B2" w:rsidRPr="00852BD1" w:rsidRDefault="007736B2" w:rsidP="007736B2">
      <w:pPr>
        <w:pStyle w:val="Programskikod"/>
        <w:rPr>
          <w:sz w:val="16"/>
          <w:szCs w:val="16"/>
        </w:rPr>
      </w:pPr>
      <w:r w:rsidRPr="00852BD1">
        <w:rPr>
          <w:sz w:val="16"/>
          <w:szCs w:val="16"/>
        </w:rPr>
        <w:t xml:space="preserve">  Row</w:t>
      </w:r>
    </w:p>
    <w:p w14:paraId="1876605F" w14:textId="62F4E8CF" w:rsidR="007736B2" w:rsidRPr="00852BD1" w:rsidRDefault="007736B2" w:rsidP="00853127">
      <w:pPr>
        <w:pStyle w:val="Programskikod"/>
        <w:rPr>
          <w:sz w:val="16"/>
          <w:szCs w:val="16"/>
        </w:rPr>
      </w:pPr>
      <w:r w:rsidRPr="00852BD1">
        <w:rPr>
          <w:sz w:val="16"/>
          <w:szCs w:val="16"/>
        </w:rPr>
        <w:t xml:space="preserve">    0:          0.3125          0.5625          0.0625           0.875           0.375</w:t>
      </w:r>
    </w:p>
    <w:p w14:paraId="2C837761" w14:textId="481C1F00" w:rsidR="007736B2" w:rsidRPr="00852BD1" w:rsidRDefault="007736B2" w:rsidP="00853127">
      <w:pPr>
        <w:pStyle w:val="Programskikod"/>
        <w:rPr>
          <w:sz w:val="16"/>
          <w:szCs w:val="16"/>
        </w:rPr>
      </w:pPr>
      <w:r w:rsidRPr="00852BD1">
        <w:rPr>
          <w:sz w:val="16"/>
          <w:szCs w:val="16"/>
        </w:rPr>
        <w:t>...</w:t>
      </w:r>
    </w:p>
    <w:p w14:paraId="4A8782F4" w14:textId="77777777" w:rsidR="007736B2" w:rsidRPr="00852BD1" w:rsidRDefault="007736B2" w:rsidP="007736B2">
      <w:pPr>
        <w:pStyle w:val="Programskikod"/>
        <w:rPr>
          <w:sz w:val="16"/>
          <w:szCs w:val="16"/>
        </w:rPr>
      </w:pPr>
      <w:r w:rsidRPr="00852BD1">
        <w:rPr>
          <w:sz w:val="16"/>
          <w:szCs w:val="16"/>
        </w:rPr>
        <w:t xml:space="preserve">    8:        0.434783        0.391304        0.347826        0.304348         0.26087</w:t>
      </w:r>
    </w:p>
    <w:p w14:paraId="4BB7A5C1" w14:textId="77777777" w:rsidR="007736B2" w:rsidRPr="00852BD1" w:rsidRDefault="007736B2" w:rsidP="007736B2">
      <w:pPr>
        <w:pStyle w:val="Programskikod"/>
        <w:rPr>
          <w:sz w:val="16"/>
          <w:szCs w:val="16"/>
        </w:rPr>
      </w:pPr>
      <w:r w:rsidRPr="00852BD1">
        <w:rPr>
          <w:sz w:val="16"/>
          <w:szCs w:val="16"/>
        </w:rPr>
        <w:t xml:space="preserve">    9:        0.344828        0.310345        0.275862        0.241379        0.206897</w:t>
      </w:r>
    </w:p>
    <w:p w14:paraId="5F5EB228" w14:textId="77777777" w:rsidR="007736B2" w:rsidRPr="00852BD1" w:rsidRDefault="007736B2" w:rsidP="007736B2">
      <w:pPr>
        <w:pStyle w:val="Programskikod"/>
        <w:rPr>
          <w:sz w:val="16"/>
          <w:szCs w:val="16"/>
        </w:rPr>
      </w:pPr>
    </w:p>
    <w:p w14:paraId="4EE58897" w14:textId="77777777" w:rsidR="007736B2" w:rsidRPr="00852BD1" w:rsidRDefault="007736B2" w:rsidP="007736B2">
      <w:pPr>
        <w:pStyle w:val="Programskikod"/>
        <w:rPr>
          <w:sz w:val="16"/>
          <w:szCs w:val="16"/>
        </w:rPr>
      </w:pPr>
      <w:r w:rsidRPr="00852BD1">
        <w:rPr>
          <w:sz w:val="16"/>
          <w:szCs w:val="16"/>
        </w:rPr>
        <w:t xml:space="preserve">  Normal end of execution.</w:t>
      </w:r>
    </w:p>
    <w:p w14:paraId="56B5DD73" w14:textId="77777777" w:rsidR="007736B2" w:rsidRPr="00852BD1" w:rsidRDefault="007736B2" w:rsidP="007736B2">
      <w:pPr>
        <w:pStyle w:val="Programskikod"/>
        <w:rPr>
          <w:sz w:val="16"/>
          <w:szCs w:val="16"/>
        </w:rPr>
      </w:pPr>
    </w:p>
    <w:p w14:paraId="19FD6164" w14:textId="0BAABBBB" w:rsidR="007736B2" w:rsidRPr="00852BD1" w:rsidRDefault="008748C9" w:rsidP="007736B2">
      <w:pPr>
        <w:pStyle w:val="Programskikod"/>
        <w:rPr>
          <w:sz w:val="16"/>
          <w:szCs w:val="16"/>
        </w:rPr>
      </w:pPr>
      <w:r>
        <w:rPr>
          <w:sz w:val="16"/>
          <w:szCs w:val="16"/>
        </w:rPr>
        <w:t xml:space="preserve">  real    0m0.007</w:t>
      </w:r>
      <w:r w:rsidR="007736B2" w:rsidRPr="00852BD1">
        <w:rPr>
          <w:sz w:val="16"/>
          <w:szCs w:val="16"/>
        </w:rPr>
        <w:t>s</w:t>
      </w:r>
    </w:p>
    <w:p w14:paraId="288E0049" w14:textId="3D854C50" w:rsidR="007736B2" w:rsidRPr="00852BD1" w:rsidRDefault="007736B2" w:rsidP="007736B2">
      <w:pPr>
        <w:pStyle w:val="Programskikod"/>
        <w:rPr>
          <w:sz w:val="16"/>
          <w:szCs w:val="16"/>
        </w:rPr>
      </w:pPr>
      <w:r w:rsidRPr="00852BD1">
        <w:rPr>
          <w:sz w:val="16"/>
          <w:szCs w:val="16"/>
        </w:rPr>
        <w:t xml:space="preserve">  user    0m0.00</w:t>
      </w:r>
      <w:r w:rsidR="008748C9">
        <w:rPr>
          <w:sz w:val="16"/>
          <w:szCs w:val="16"/>
        </w:rPr>
        <w:t>7</w:t>
      </w:r>
      <w:r w:rsidRPr="00852BD1">
        <w:rPr>
          <w:sz w:val="16"/>
          <w:szCs w:val="16"/>
        </w:rPr>
        <w:t>s</w:t>
      </w:r>
    </w:p>
    <w:p w14:paraId="6AADCAE1" w14:textId="0ADF6A99" w:rsidR="007736B2" w:rsidRPr="00852BD1" w:rsidRDefault="008748C9" w:rsidP="007736B2">
      <w:pPr>
        <w:pStyle w:val="Programskikod"/>
        <w:rPr>
          <w:sz w:val="16"/>
          <w:szCs w:val="16"/>
        </w:rPr>
      </w:pPr>
      <w:r>
        <w:rPr>
          <w:sz w:val="16"/>
          <w:szCs w:val="16"/>
        </w:rPr>
        <w:t xml:space="preserve">  sys     0m0.000</w:t>
      </w:r>
      <w:r w:rsidR="007736B2" w:rsidRPr="00852BD1">
        <w:rPr>
          <w:sz w:val="16"/>
          <w:szCs w:val="16"/>
        </w:rPr>
        <w:t>s</w:t>
      </w:r>
    </w:p>
    <w:p w14:paraId="39631441" w14:textId="77777777" w:rsidR="00CD34D3" w:rsidRPr="00852BD1" w:rsidRDefault="00CD34D3" w:rsidP="007736B2">
      <w:pPr>
        <w:pStyle w:val="Programskikod"/>
        <w:rPr>
          <w:sz w:val="16"/>
          <w:szCs w:val="16"/>
        </w:rPr>
      </w:pPr>
    </w:p>
    <w:p w14:paraId="313F4058" w14:textId="77777777" w:rsidR="007736B2" w:rsidRPr="00852BD1" w:rsidRDefault="007736B2" w:rsidP="007736B2">
      <w:pPr>
        <w:pStyle w:val="Programskikod"/>
        <w:rPr>
          <w:sz w:val="16"/>
          <w:szCs w:val="16"/>
        </w:rPr>
      </w:pPr>
      <w:r w:rsidRPr="00852BD1">
        <w:rPr>
          <w:sz w:val="16"/>
          <w:szCs w:val="16"/>
        </w:rPr>
        <w:t>HALTON_TEST:</w:t>
      </w:r>
    </w:p>
    <w:p w14:paraId="629440D1" w14:textId="77777777" w:rsidR="007736B2" w:rsidRPr="00852BD1" w:rsidRDefault="007736B2" w:rsidP="007736B2">
      <w:pPr>
        <w:pStyle w:val="Programskikod"/>
        <w:rPr>
          <w:sz w:val="16"/>
          <w:szCs w:val="16"/>
        </w:rPr>
      </w:pPr>
    </w:p>
    <w:p w14:paraId="6C876B63" w14:textId="77777777" w:rsidR="007736B2" w:rsidRPr="00852BD1" w:rsidRDefault="007736B2" w:rsidP="007736B2">
      <w:pPr>
        <w:pStyle w:val="Programskikod"/>
        <w:rPr>
          <w:sz w:val="16"/>
          <w:szCs w:val="16"/>
        </w:rPr>
      </w:pPr>
      <w:r w:rsidRPr="00852BD1">
        <w:rPr>
          <w:sz w:val="16"/>
          <w:szCs w:val="16"/>
        </w:rPr>
        <w:t>HALTON_SEQUENCE_TEST</w:t>
      </w:r>
    </w:p>
    <w:p w14:paraId="222FB086" w14:textId="77777777" w:rsidR="007736B2" w:rsidRPr="00852BD1" w:rsidRDefault="007736B2" w:rsidP="007736B2">
      <w:pPr>
        <w:pStyle w:val="Programskikod"/>
        <w:rPr>
          <w:sz w:val="16"/>
          <w:szCs w:val="16"/>
        </w:rPr>
      </w:pPr>
      <w:r w:rsidRPr="00852BD1">
        <w:rPr>
          <w:sz w:val="16"/>
          <w:szCs w:val="16"/>
        </w:rPr>
        <w:t xml:space="preserve">  HALTON_SEQUENCE returns the elements I1 through I2</w:t>
      </w:r>
    </w:p>
    <w:p w14:paraId="1A93CC64" w14:textId="77777777" w:rsidR="007736B2" w:rsidRPr="00852BD1" w:rsidRDefault="007736B2" w:rsidP="007736B2">
      <w:pPr>
        <w:pStyle w:val="Programskikod"/>
        <w:rPr>
          <w:sz w:val="16"/>
          <w:szCs w:val="16"/>
        </w:rPr>
      </w:pPr>
      <w:r w:rsidRPr="00852BD1">
        <w:rPr>
          <w:sz w:val="16"/>
          <w:szCs w:val="16"/>
        </w:rPr>
        <w:t xml:space="preserve">  of an M-dimensional Halton sequence.</w:t>
      </w:r>
    </w:p>
    <w:p w14:paraId="3314C549" w14:textId="77777777" w:rsidR="007736B2" w:rsidRPr="00852BD1" w:rsidRDefault="007736B2" w:rsidP="007736B2">
      <w:pPr>
        <w:pStyle w:val="Programskikod"/>
        <w:rPr>
          <w:sz w:val="16"/>
          <w:szCs w:val="16"/>
        </w:rPr>
      </w:pPr>
    </w:p>
    <w:p w14:paraId="6663AB20" w14:textId="0426F195" w:rsidR="007736B2" w:rsidRPr="00852BD1" w:rsidRDefault="007736B2" w:rsidP="007736B2">
      <w:pPr>
        <w:pStyle w:val="Programskikod"/>
        <w:rPr>
          <w:sz w:val="16"/>
          <w:szCs w:val="16"/>
        </w:rPr>
      </w:pPr>
      <w:r w:rsidRPr="00852BD1">
        <w:rPr>
          <w:sz w:val="16"/>
          <w:szCs w:val="16"/>
        </w:rPr>
        <w:t xml:space="preserve">  R:</w:t>
      </w:r>
    </w:p>
    <w:p w14:paraId="18A8E4FC" w14:textId="77777777" w:rsidR="007736B2" w:rsidRPr="00852BD1" w:rsidRDefault="007736B2" w:rsidP="007736B2">
      <w:pPr>
        <w:pStyle w:val="Programskikod"/>
        <w:rPr>
          <w:sz w:val="16"/>
          <w:szCs w:val="16"/>
        </w:rPr>
      </w:pPr>
      <w:r w:rsidRPr="00852BD1">
        <w:rPr>
          <w:sz w:val="16"/>
          <w:szCs w:val="16"/>
        </w:rPr>
        <w:t xml:space="preserve">  Col:          0             1             2             3             4     </w:t>
      </w:r>
    </w:p>
    <w:p w14:paraId="268B2DDB" w14:textId="3AA5EF55" w:rsidR="007736B2" w:rsidRPr="00852BD1" w:rsidRDefault="007736B2" w:rsidP="007736B2">
      <w:pPr>
        <w:pStyle w:val="Programskikod"/>
        <w:rPr>
          <w:sz w:val="16"/>
          <w:szCs w:val="16"/>
        </w:rPr>
      </w:pPr>
      <w:r w:rsidRPr="00852BD1">
        <w:rPr>
          <w:sz w:val="16"/>
          <w:szCs w:val="16"/>
        </w:rPr>
        <w:t xml:space="preserve">  Row</w:t>
      </w:r>
    </w:p>
    <w:p w14:paraId="1F20A892" w14:textId="4AA833F0" w:rsidR="007736B2" w:rsidRPr="00852BD1" w:rsidRDefault="007736B2" w:rsidP="00853127">
      <w:pPr>
        <w:pStyle w:val="Programskikod"/>
        <w:rPr>
          <w:sz w:val="16"/>
          <w:szCs w:val="16"/>
        </w:rPr>
      </w:pPr>
      <w:r w:rsidRPr="00852BD1">
        <w:rPr>
          <w:sz w:val="16"/>
          <w:szCs w:val="16"/>
        </w:rPr>
        <w:t xml:space="preserve">    0:          0.3125          0.5625          0.0625           0.875           0.375</w:t>
      </w:r>
    </w:p>
    <w:p w14:paraId="7F7C2CCA" w14:textId="0EE5DAC6" w:rsidR="007736B2" w:rsidRPr="00852BD1" w:rsidRDefault="007736B2" w:rsidP="00853127">
      <w:pPr>
        <w:pStyle w:val="Programskikod"/>
        <w:rPr>
          <w:sz w:val="16"/>
          <w:szCs w:val="16"/>
        </w:rPr>
      </w:pPr>
      <w:r w:rsidRPr="00852BD1">
        <w:rPr>
          <w:sz w:val="16"/>
          <w:szCs w:val="16"/>
        </w:rPr>
        <w:t>...</w:t>
      </w:r>
    </w:p>
    <w:p w14:paraId="59CF4F85" w14:textId="77777777" w:rsidR="007736B2" w:rsidRPr="00852BD1" w:rsidRDefault="007736B2" w:rsidP="007736B2">
      <w:pPr>
        <w:pStyle w:val="Programskikod"/>
        <w:rPr>
          <w:sz w:val="16"/>
          <w:szCs w:val="16"/>
        </w:rPr>
      </w:pPr>
      <w:r w:rsidRPr="00852BD1">
        <w:rPr>
          <w:sz w:val="16"/>
          <w:szCs w:val="16"/>
        </w:rPr>
        <w:t xml:space="preserve">   98:       0.0191205       0.0172084       0.0152964       0.0133843       0.0114723</w:t>
      </w:r>
    </w:p>
    <w:p w14:paraId="012A9130" w14:textId="77777777" w:rsidR="007736B2" w:rsidRPr="00852BD1" w:rsidRDefault="007736B2" w:rsidP="007736B2">
      <w:pPr>
        <w:pStyle w:val="Programskikod"/>
        <w:rPr>
          <w:sz w:val="16"/>
          <w:szCs w:val="16"/>
        </w:rPr>
      </w:pPr>
      <w:r w:rsidRPr="00852BD1">
        <w:rPr>
          <w:sz w:val="16"/>
          <w:szCs w:val="16"/>
        </w:rPr>
        <w:t xml:space="preserve">   99:       0.0184843       0.0166359       0.0147874        0.012939       0.0110906</w:t>
      </w:r>
    </w:p>
    <w:p w14:paraId="5910992E" w14:textId="77777777" w:rsidR="007736B2" w:rsidRPr="00852BD1" w:rsidRDefault="007736B2" w:rsidP="007736B2">
      <w:pPr>
        <w:pStyle w:val="Programskikod"/>
        <w:rPr>
          <w:sz w:val="16"/>
          <w:szCs w:val="16"/>
        </w:rPr>
      </w:pPr>
    </w:p>
    <w:p w14:paraId="6CD16322" w14:textId="77777777" w:rsidR="007736B2" w:rsidRPr="00852BD1" w:rsidRDefault="007736B2" w:rsidP="007736B2">
      <w:pPr>
        <w:pStyle w:val="Programskikod"/>
        <w:rPr>
          <w:sz w:val="16"/>
          <w:szCs w:val="16"/>
        </w:rPr>
      </w:pPr>
      <w:r w:rsidRPr="00852BD1">
        <w:rPr>
          <w:sz w:val="16"/>
          <w:szCs w:val="16"/>
        </w:rPr>
        <w:t xml:space="preserve">  Normal end of execution.</w:t>
      </w:r>
    </w:p>
    <w:p w14:paraId="37D50A76" w14:textId="77777777" w:rsidR="007736B2" w:rsidRPr="00852BD1" w:rsidRDefault="007736B2" w:rsidP="007736B2">
      <w:pPr>
        <w:pStyle w:val="Programskikod"/>
        <w:rPr>
          <w:sz w:val="16"/>
          <w:szCs w:val="16"/>
        </w:rPr>
      </w:pPr>
    </w:p>
    <w:p w14:paraId="02FF1522" w14:textId="67FFF844" w:rsidR="007736B2" w:rsidRPr="00852BD1" w:rsidRDefault="00B52CF3" w:rsidP="007736B2">
      <w:pPr>
        <w:pStyle w:val="Programskikod"/>
        <w:rPr>
          <w:sz w:val="16"/>
          <w:szCs w:val="16"/>
        </w:rPr>
      </w:pPr>
      <w:r>
        <w:rPr>
          <w:sz w:val="16"/>
          <w:szCs w:val="16"/>
        </w:rPr>
        <w:t xml:space="preserve">  real    0m0.025</w:t>
      </w:r>
      <w:r w:rsidR="007736B2" w:rsidRPr="00852BD1">
        <w:rPr>
          <w:sz w:val="16"/>
          <w:szCs w:val="16"/>
        </w:rPr>
        <w:t>s</w:t>
      </w:r>
    </w:p>
    <w:p w14:paraId="0EDA58AD" w14:textId="0B7D9899" w:rsidR="007736B2" w:rsidRPr="00852BD1" w:rsidRDefault="00B52CF3" w:rsidP="007736B2">
      <w:pPr>
        <w:pStyle w:val="Programskikod"/>
        <w:rPr>
          <w:sz w:val="16"/>
          <w:szCs w:val="16"/>
        </w:rPr>
      </w:pPr>
      <w:r>
        <w:rPr>
          <w:sz w:val="16"/>
          <w:szCs w:val="16"/>
        </w:rPr>
        <w:t xml:space="preserve">  user    0m0.021</w:t>
      </w:r>
      <w:r w:rsidR="007736B2" w:rsidRPr="00852BD1">
        <w:rPr>
          <w:sz w:val="16"/>
          <w:szCs w:val="16"/>
        </w:rPr>
        <w:t>s</w:t>
      </w:r>
    </w:p>
    <w:p w14:paraId="6988957A" w14:textId="77777777" w:rsidR="007736B2" w:rsidRPr="00852BD1" w:rsidRDefault="007736B2" w:rsidP="007736B2">
      <w:pPr>
        <w:pStyle w:val="Programskikod"/>
        <w:rPr>
          <w:sz w:val="16"/>
          <w:szCs w:val="16"/>
        </w:rPr>
      </w:pPr>
      <w:r w:rsidRPr="00852BD1">
        <w:rPr>
          <w:sz w:val="16"/>
          <w:szCs w:val="16"/>
        </w:rPr>
        <w:t xml:space="preserve">  sys     0m0.004s</w:t>
      </w:r>
    </w:p>
    <w:p w14:paraId="37DB55BE" w14:textId="77777777" w:rsidR="007736B2" w:rsidRPr="00852BD1" w:rsidRDefault="007736B2" w:rsidP="007736B2">
      <w:pPr>
        <w:pStyle w:val="Programskikod"/>
        <w:rPr>
          <w:sz w:val="16"/>
          <w:szCs w:val="16"/>
        </w:rPr>
      </w:pPr>
    </w:p>
    <w:p w14:paraId="74752D7E" w14:textId="77777777" w:rsidR="007736B2" w:rsidRPr="00852BD1" w:rsidRDefault="007736B2" w:rsidP="007736B2">
      <w:pPr>
        <w:pStyle w:val="Programskikod"/>
        <w:rPr>
          <w:sz w:val="16"/>
          <w:szCs w:val="16"/>
        </w:rPr>
      </w:pPr>
      <w:r w:rsidRPr="00852BD1">
        <w:rPr>
          <w:sz w:val="16"/>
          <w:szCs w:val="16"/>
        </w:rPr>
        <w:t>HALTON_TEST:</w:t>
      </w:r>
    </w:p>
    <w:p w14:paraId="4E5F21F3" w14:textId="77777777" w:rsidR="007736B2" w:rsidRPr="00852BD1" w:rsidRDefault="007736B2" w:rsidP="007736B2">
      <w:pPr>
        <w:pStyle w:val="Programskikod"/>
        <w:rPr>
          <w:sz w:val="16"/>
          <w:szCs w:val="16"/>
        </w:rPr>
      </w:pPr>
    </w:p>
    <w:p w14:paraId="32A645C3" w14:textId="77777777" w:rsidR="007736B2" w:rsidRPr="00852BD1" w:rsidRDefault="007736B2" w:rsidP="007736B2">
      <w:pPr>
        <w:pStyle w:val="Programskikod"/>
        <w:rPr>
          <w:sz w:val="16"/>
          <w:szCs w:val="16"/>
        </w:rPr>
      </w:pPr>
      <w:r w:rsidRPr="00852BD1">
        <w:rPr>
          <w:sz w:val="16"/>
          <w:szCs w:val="16"/>
        </w:rPr>
        <w:t>HALTON_SEQUENCE_TEST</w:t>
      </w:r>
    </w:p>
    <w:p w14:paraId="2FCF258E" w14:textId="77777777" w:rsidR="007736B2" w:rsidRPr="00852BD1" w:rsidRDefault="007736B2" w:rsidP="007736B2">
      <w:pPr>
        <w:pStyle w:val="Programskikod"/>
        <w:rPr>
          <w:sz w:val="16"/>
          <w:szCs w:val="16"/>
        </w:rPr>
      </w:pPr>
      <w:r w:rsidRPr="00852BD1">
        <w:rPr>
          <w:sz w:val="16"/>
          <w:szCs w:val="16"/>
        </w:rPr>
        <w:t xml:space="preserve">  HALTON_SEQUENCE returns the elements I1 through I2</w:t>
      </w:r>
    </w:p>
    <w:p w14:paraId="38E078A6" w14:textId="77777777" w:rsidR="007736B2" w:rsidRPr="00852BD1" w:rsidRDefault="007736B2" w:rsidP="007736B2">
      <w:pPr>
        <w:pStyle w:val="Programskikod"/>
        <w:rPr>
          <w:sz w:val="16"/>
          <w:szCs w:val="16"/>
        </w:rPr>
      </w:pPr>
      <w:r w:rsidRPr="00852BD1">
        <w:rPr>
          <w:sz w:val="16"/>
          <w:szCs w:val="16"/>
        </w:rPr>
        <w:t xml:space="preserve">  of an M-dimensional Halton sequence.</w:t>
      </w:r>
    </w:p>
    <w:p w14:paraId="16815DC3" w14:textId="77777777" w:rsidR="007736B2" w:rsidRPr="00852BD1" w:rsidRDefault="007736B2" w:rsidP="007736B2">
      <w:pPr>
        <w:pStyle w:val="Programskikod"/>
        <w:rPr>
          <w:sz w:val="16"/>
          <w:szCs w:val="16"/>
        </w:rPr>
      </w:pPr>
    </w:p>
    <w:p w14:paraId="424079FA" w14:textId="4B7C7FF0" w:rsidR="007736B2" w:rsidRPr="00852BD1" w:rsidRDefault="007736B2" w:rsidP="007736B2">
      <w:pPr>
        <w:pStyle w:val="Programskikod"/>
        <w:rPr>
          <w:sz w:val="16"/>
          <w:szCs w:val="16"/>
        </w:rPr>
      </w:pPr>
      <w:r w:rsidRPr="00852BD1">
        <w:rPr>
          <w:sz w:val="16"/>
          <w:szCs w:val="16"/>
        </w:rPr>
        <w:t xml:space="preserve">  R:</w:t>
      </w:r>
    </w:p>
    <w:p w14:paraId="3E944DC1" w14:textId="77777777" w:rsidR="007736B2" w:rsidRPr="00852BD1" w:rsidRDefault="007736B2" w:rsidP="007736B2">
      <w:pPr>
        <w:pStyle w:val="Programskikod"/>
        <w:rPr>
          <w:sz w:val="16"/>
          <w:szCs w:val="16"/>
        </w:rPr>
      </w:pPr>
      <w:r w:rsidRPr="00852BD1">
        <w:rPr>
          <w:sz w:val="16"/>
          <w:szCs w:val="16"/>
        </w:rPr>
        <w:t xml:space="preserve">  Col:          0             1             2             3             4     </w:t>
      </w:r>
    </w:p>
    <w:p w14:paraId="3B78AFC2" w14:textId="57F9B44B" w:rsidR="007736B2" w:rsidRPr="00852BD1" w:rsidRDefault="007736B2" w:rsidP="007736B2">
      <w:pPr>
        <w:pStyle w:val="Programskikod"/>
        <w:rPr>
          <w:sz w:val="16"/>
          <w:szCs w:val="16"/>
        </w:rPr>
      </w:pPr>
      <w:r w:rsidRPr="00852BD1">
        <w:rPr>
          <w:sz w:val="16"/>
          <w:szCs w:val="16"/>
        </w:rPr>
        <w:t xml:space="preserve">  Row</w:t>
      </w:r>
    </w:p>
    <w:p w14:paraId="1FFB75CD" w14:textId="77777777" w:rsidR="007736B2" w:rsidRPr="00852BD1" w:rsidRDefault="007736B2" w:rsidP="007736B2">
      <w:pPr>
        <w:pStyle w:val="Programskikod"/>
        <w:rPr>
          <w:sz w:val="16"/>
          <w:szCs w:val="16"/>
        </w:rPr>
      </w:pPr>
      <w:r w:rsidRPr="00852BD1">
        <w:rPr>
          <w:sz w:val="16"/>
          <w:szCs w:val="16"/>
        </w:rPr>
        <w:t xml:space="preserve">    0:          0.3125          0.5625          0.0625           0.875           0.375</w:t>
      </w:r>
    </w:p>
    <w:p w14:paraId="4DB5FF0A" w14:textId="5E435A94" w:rsidR="007736B2" w:rsidRPr="00852BD1" w:rsidRDefault="007736B2" w:rsidP="00853127">
      <w:pPr>
        <w:pStyle w:val="Programskikod"/>
        <w:rPr>
          <w:sz w:val="16"/>
          <w:szCs w:val="16"/>
        </w:rPr>
      </w:pPr>
      <w:r w:rsidRPr="00852BD1">
        <w:rPr>
          <w:sz w:val="16"/>
          <w:szCs w:val="16"/>
        </w:rPr>
        <w:t xml:space="preserve">    ...</w:t>
      </w:r>
    </w:p>
    <w:p w14:paraId="5A05FDBF" w14:textId="77777777" w:rsidR="007736B2" w:rsidRPr="00852BD1" w:rsidRDefault="007736B2" w:rsidP="007736B2">
      <w:pPr>
        <w:pStyle w:val="Programskikod"/>
        <w:rPr>
          <w:sz w:val="16"/>
          <w:szCs w:val="16"/>
        </w:rPr>
      </w:pPr>
      <w:r w:rsidRPr="00852BD1">
        <w:rPr>
          <w:sz w:val="16"/>
          <w:szCs w:val="16"/>
        </w:rPr>
        <w:t xml:space="preserve">  998:       0.0012647      0.00113823      0.00101176     0.000885292     0.000758821</w:t>
      </w:r>
    </w:p>
    <w:p w14:paraId="32E45D6E" w14:textId="77777777" w:rsidR="007736B2" w:rsidRPr="00852BD1" w:rsidRDefault="007736B2" w:rsidP="007736B2">
      <w:pPr>
        <w:pStyle w:val="Programskikod"/>
        <w:rPr>
          <w:sz w:val="16"/>
          <w:szCs w:val="16"/>
        </w:rPr>
      </w:pPr>
      <w:r w:rsidRPr="00852BD1">
        <w:rPr>
          <w:sz w:val="16"/>
          <w:szCs w:val="16"/>
        </w:rPr>
        <w:t xml:space="preserve">  999:      0.00126279      0.00113651      0.00101023      0.00088395     0.000757671</w:t>
      </w:r>
    </w:p>
    <w:p w14:paraId="7DE12504" w14:textId="77777777" w:rsidR="007736B2" w:rsidRPr="00852BD1" w:rsidRDefault="007736B2" w:rsidP="007736B2">
      <w:pPr>
        <w:pStyle w:val="Programskikod"/>
        <w:rPr>
          <w:sz w:val="16"/>
          <w:szCs w:val="16"/>
        </w:rPr>
      </w:pPr>
    </w:p>
    <w:p w14:paraId="41560569" w14:textId="77777777" w:rsidR="007736B2" w:rsidRPr="00852BD1" w:rsidRDefault="007736B2" w:rsidP="007736B2">
      <w:pPr>
        <w:pStyle w:val="Programskikod"/>
        <w:rPr>
          <w:sz w:val="16"/>
          <w:szCs w:val="16"/>
        </w:rPr>
      </w:pPr>
      <w:r w:rsidRPr="00852BD1">
        <w:rPr>
          <w:sz w:val="16"/>
          <w:szCs w:val="16"/>
        </w:rPr>
        <w:t xml:space="preserve">  Normal end of execution.</w:t>
      </w:r>
    </w:p>
    <w:p w14:paraId="1C1A69D5" w14:textId="77777777" w:rsidR="007736B2" w:rsidRPr="00852BD1" w:rsidRDefault="007736B2" w:rsidP="007736B2">
      <w:pPr>
        <w:pStyle w:val="Programskikod"/>
        <w:rPr>
          <w:sz w:val="16"/>
          <w:szCs w:val="16"/>
        </w:rPr>
      </w:pPr>
    </w:p>
    <w:p w14:paraId="3C5ADE4E" w14:textId="5141BE82" w:rsidR="007736B2" w:rsidRPr="00852BD1" w:rsidRDefault="0014138F" w:rsidP="007736B2">
      <w:pPr>
        <w:pStyle w:val="Programskikod"/>
        <w:rPr>
          <w:sz w:val="16"/>
          <w:szCs w:val="16"/>
        </w:rPr>
      </w:pPr>
      <w:r>
        <w:rPr>
          <w:sz w:val="16"/>
          <w:szCs w:val="16"/>
        </w:rPr>
        <w:t xml:space="preserve">  real    0m2.483</w:t>
      </w:r>
      <w:r w:rsidR="007736B2" w:rsidRPr="00852BD1">
        <w:rPr>
          <w:sz w:val="16"/>
          <w:szCs w:val="16"/>
        </w:rPr>
        <w:t>s</w:t>
      </w:r>
    </w:p>
    <w:p w14:paraId="050F2C95" w14:textId="3A58D575" w:rsidR="007736B2" w:rsidRPr="00852BD1" w:rsidRDefault="0014138F" w:rsidP="007736B2">
      <w:pPr>
        <w:pStyle w:val="Programskikod"/>
        <w:rPr>
          <w:sz w:val="16"/>
          <w:szCs w:val="16"/>
        </w:rPr>
      </w:pPr>
      <w:r>
        <w:rPr>
          <w:sz w:val="16"/>
          <w:szCs w:val="16"/>
        </w:rPr>
        <w:t xml:space="preserve">  user    0m2.479</w:t>
      </w:r>
      <w:r w:rsidR="007736B2" w:rsidRPr="00852BD1">
        <w:rPr>
          <w:sz w:val="16"/>
          <w:szCs w:val="16"/>
        </w:rPr>
        <w:t>s</w:t>
      </w:r>
    </w:p>
    <w:p w14:paraId="108A431A" w14:textId="223A487C" w:rsidR="00DE7059" w:rsidRPr="00852BD1" w:rsidRDefault="007736B2" w:rsidP="007736B2">
      <w:pPr>
        <w:pStyle w:val="Programskikod"/>
        <w:rPr>
          <w:sz w:val="16"/>
          <w:szCs w:val="16"/>
        </w:rPr>
      </w:pPr>
      <w:r w:rsidRPr="00852BD1">
        <w:rPr>
          <w:sz w:val="16"/>
          <w:szCs w:val="16"/>
        </w:rPr>
        <w:t xml:space="preserve">  sys     0m0.0</w:t>
      </w:r>
      <w:r w:rsidR="008E4366">
        <w:rPr>
          <w:sz w:val="16"/>
          <w:szCs w:val="16"/>
        </w:rPr>
        <w:t>04</w:t>
      </w:r>
      <w:r w:rsidRPr="00852BD1">
        <w:rPr>
          <w:sz w:val="16"/>
          <w:szCs w:val="16"/>
        </w:rPr>
        <w:t>s</w:t>
      </w:r>
    </w:p>
    <w:p w14:paraId="7B3230AF" w14:textId="0C553EBF" w:rsidR="00DE7059" w:rsidRDefault="005B3DD8" w:rsidP="005B3DD8">
      <w:pPr>
        <w:pStyle w:val="Caption"/>
        <w:jc w:val="center"/>
        <w:rPr>
          <w:noProof/>
          <w:lang w:val="sr-Latn-CS"/>
        </w:rPr>
      </w:pPr>
      <w:r>
        <w:rPr>
          <w:noProof/>
          <w:lang w:val="sr-Latn-CS"/>
        </w:rPr>
        <w:t>Listing1</w:t>
      </w:r>
      <w:r w:rsidRPr="00FD52EC">
        <w:rPr>
          <w:noProof/>
          <w:lang w:val="sr-Latn-CS"/>
        </w:rPr>
        <w:t xml:space="preserve">. </w:t>
      </w:r>
      <w:r w:rsidR="003768EC">
        <w:rPr>
          <w:noProof/>
          <w:lang w:val="sr-Latn-CS"/>
        </w:rPr>
        <w:t>Sekvencijalno izvr</w:t>
      </w:r>
      <w:r w:rsidR="003768EC">
        <w:rPr>
          <w:noProof/>
          <w:lang w:val="sr-Latn-RS"/>
        </w:rPr>
        <w:t>š</w:t>
      </w:r>
      <w:r w:rsidR="003768EC">
        <w:rPr>
          <w:noProof/>
          <w:lang w:val="sr-Latn-CS"/>
        </w:rPr>
        <w:t>avanje</w:t>
      </w:r>
    </w:p>
    <w:p w14:paraId="6BD8C1A9" w14:textId="77777777" w:rsidR="00B16E72" w:rsidRDefault="00B16E72" w:rsidP="00B16E72">
      <w:pPr>
        <w:rPr>
          <w:lang w:val="sr-Latn-CS"/>
        </w:rPr>
      </w:pPr>
    </w:p>
    <w:p w14:paraId="627A4DB8" w14:textId="77777777" w:rsidR="00D93160" w:rsidRPr="00B16E72" w:rsidRDefault="00D93160" w:rsidP="00B16E72">
      <w:pPr>
        <w:rPr>
          <w:lang w:val="sr-Latn-CS"/>
        </w:rPr>
      </w:pPr>
    </w:p>
    <w:p w14:paraId="629495D0" w14:textId="77777777" w:rsidR="00FF60C4" w:rsidRPr="00852BD1" w:rsidRDefault="00FF60C4" w:rsidP="00FF60C4">
      <w:pPr>
        <w:pStyle w:val="Programskikod"/>
        <w:rPr>
          <w:sz w:val="16"/>
          <w:szCs w:val="16"/>
        </w:rPr>
      </w:pPr>
      <w:r w:rsidRPr="00852BD1">
        <w:rPr>
          <w:sz w:val="16"/>
          <w:szCs w:val="16"/>
        </w:rPr>
        <w:t>HALTON_TEST:</w:t>
      </w:r>
    </w:p>
    <w:p w14:paraId="79443097" w14:textId="77777777" w:rsidR="00FF60C4" w:rsidRPr="00852BD1" w:rsidRDefault="00FF60C4" w:rsidP="00FF60C4">
      <w:pPr>
        <w:pStyle w:val="Programskikod"/>
        <w:rPr>
          <w:sz w:val="16"/>
          <w:szCs w:val="16"/>
        </w:rPr>
      </w:pPr>
    </w:p>
    <w:p w14:paraId="4808FD80" w14:textId="77777777" w:rsidR="00FF60C4" w:rsidRPr="00852BD1" w:rsidRDefault="00FF60C4" w:rsidP="00FF60C4">
      <w:pPr>
        <w:pStyle w:val="Programskikod"/>
        <w:rPr>
          <w:sz w:val="16"/>
          <w:szCs w:val="16"/>
        </w:rPr>
      </w:pPr>
      <w:r w:rsidRPr="00852BD1">
        <w:rPr>
          <w:sz w:val="16"/>
          <w:szCs w:val="16"/>
        </w:rPr>
        <w:t>HALTON_SEQUENCE_TEST</w:t>
      </w:r>
    </w:p>
    <w:p w14:paraId="1BF20007" w14:textId="77777777" w:rsidR="00FF60C4" w:rsidRPr="00852BD1" w:rsidRDefault="00FF60C4" w:rsidP="00FF60C4">
      <w:pPr>
        <w:pStyle w:val="Programskikod"/>
        <w:rPr>
          <w:sz w:val="16"/>
          <w:szCs w:val="16"/>
        </w:rPr>
      </w:pPr>
      <w:r w:rsidRPr="00852BD1">
        <w:rPr>
          <w:sz w:val="16"/>
          <w:szCs w:val="16"/>
        </w:rPr>
        <w:t xml:space="preserve">  HALTON_SEQUENCE returns the elements I1 through I2</w:t>
      </w:r>
    </w:p>
    <w:p w14:paraId="2DF7CEEE" w14:textId="77777777" w:rsidR="00FF60C4" w:rsidRPr="00852BD1" w:rsidRDefault="00FF60C4" w:rsidP="00FF60C4">
      <w:pPr>
        <w:pStyle w:val="Programskikod"/>
        <w:rPr>
          <w:sz w:val="16"/>
          <w:szCs w:val="16"/>
        </w:rPr>
      </w:pPr>
      <w:r w:rsidRPr="00852BD1">
        <w:rPr>
          <w:sz w:val="16"/>
          <w:szCs w:val="16"/>
        </w:rPr>
        <w:t xml:space="preserve">  of an M-dimensional Halton sequence.</w:t>
      </w:r>
    </w:p>
    <w:p w14:paraId="16CA57C1" w14:textId="77777777" w:rsidR="00FF60C4" w:rsidRPr="00852BD1" w:rsidRDefault="00FF60C4" w:rsidP="00FF60C4">
      <w:pPr>
        <w:pStyle w:val="Programskikod"/>
        <w:rPr>
          <w:sz w:val="16"/>
          <w:szCs w:val="16"/>
        </w:rPr>
      </w:pPr>
    </w:p>
    <w:p w14:paraId="6B95520A" w14:textId="77777777" w:rsidR="00FF60C4" w:rsidRPr="00852BD1" w:rsidRDefault="00FF60C4" w:rsidP="00FF60C4">
      <w:pPr>
        <w:pStyle w:val="Programskikod"/>
        <w:rPr>
          <w:sz w:val="16"/>
          <w:szCs w:val="16"/>
        </w:rPr>
      </w:pPr>
      <w:r w:rsidRPr="00852BD1">
        <w:rPr>
          <w:sz w:val="16"/>
          <w:szCs w:val="16"/>
        </w:rPr>
        <w:t xml:space="preserve">  R:</w:t>
      </w:r>
    </w:p>
    <w:p w14:paraId="5A793C0C" w14:textId="77777777" w:rsidR="00FF60C4" w:rsidRPr="00852BD1" w:rsidRDefault="00FF60C4" w:rsidP="00FF60C4">
      <w:pPr>
        <w:pStyle w:val="Programskikod"/>
        <w:rPr>
          <w:sz w:val="16"/>
          <w:szCs w:val="16"/>
        </w:rPr>
      </w:pPr>
      <w:r w:rsidRPr="00852BD1">
        <w:rPr>
          <w:sz w:val="16"/>
          <w:szCs w:val="16"/>
        </w:rPr>
        <w:t xml:space="preserve">  Col:          0             1             2             3             4     </w:t>
      </w:r>
    </w:p>
    <w:p w14:paraId="78018048" w14:textId="77777777" w:rsidR="00FF60C4" w:rsidRPr="00852BD1" w:rsidRDefault="00FF60C4" w:rsidP="00FF60C4">
      <w:pPr>
        <w:pStyle w:val="Programskikod"/>
        <w:rPr>
          <w:sz w:val="16"/>
          <w:szCs w:val="16"/>
        </w:rPr>
      </w:pPr>
      <w:r w:rsidRPr="00852BD1">
        <w:rPr>
          <w:sz w:val="16"/>
          <w:szCs w:val="16"/>
        </w:rPr>
        <w:t xml:space="preserve">  Row</w:t>
      </w:r>
    </w:p>
    <w:p w14:paraId="6CA347E2" w14:textId="77777777" w:rsidR="00FF60C4" w:rsidRPr="00852BD1" w:rsidRDefault="00FF60C4" w:rsidP="00FF60C4">
      <w:pPr>
        <w:pStyle w:val="Programskikod"/>
        <w:rPr>
          <w:sz w:val="16"/>
          <w:szCs w:val="16"/>
        </w:rPr>
      </w:pPr>
      <w:r w:rsidRPr="00852BD1">
        <w:rPr>
          <w:sz w:val="16"/>
          <w:szCs w:val="16"/>
        </w:rPr>
        <w:t xml:space="preserve">    0:          0.3125          0.5625          0.0625           0.875           0.375</w:t>
      </w:r>
    </w:p>
    <w:p w14:paraId="4F09A183" w14:textId="77777777" w:rsidR="00FF60C4" w:rsidRPr="00852BD1" w:rsidRDefault="00FF60C4" w:rsidP="00FF60C4">
      <w:pPr>
        <w:pStyle w:val="Programskikod"/>
        <w:rPr>
          <w:sz w:val="16"/>
          <w:szCs w:val="16"/>
        </w:rPr>
      </w:pPr>
      <w:r w:rsidRPr="00852BD1">
        <w:rPr>
          <w:sz w:val="16"/>
          <w:szCs w:val="16"/>
        </w:rPr>
        <w:t>...</w:t>
      </w:r>
    </w:p>
    <w:p w14:paraId="3F85F488" w14:textId="77777777" w:rsidR="00FF60C4" w:rsidRPr="00852BD1" w:rsidRDefault="00FF60C4" w:rsidP="00FF60C4">
      <w:pPr>
        <w:pStyle w:val="Programskikod"/>
        <w:rPr>
          <w:sz w:val="16"/>
          <w:szCs w:val="16"/>
        </w:rPr>
      </w:pPr>
      <w:r w:rsidRPr="00852BD1">
        <w:rPr>
          <w:sz w:val="16"/>
          <w:szCs w:val="16"/>
        </w:rPr>
        <w:t xml:space="preserve">    8:        0.434783        0.391304        0.347826        0.304348         0.26087</w:t>
      </w:r>
    </w:p>
    <w:p w14:paraId="1102EC5C" w14:textId="77777777" w:rsidR="00FF60C4" w:rsidRPr="00852BD1" w:rsidRDefault="00FF60C4" w:rsidP="00FF60C4">
      <w:pPr>
        <w:pStyle w:val="Programskikod"/>
        <w:rPr>
          <w:sz w:val="16"/>
          <w:szCs w:val="16"/>
        </w:rPr>
      </w:pPr>
      <w:r w:rsidRPr="00852BD1">
        <w:rPr>
          <w:sz w:val="16"/>
          <w:szCs w:val="16"/>
        </w:rPr>
        <w:t xml:space="preserve">    9:        0.344828        0.310345        0.275862        0.241379        0.206897</w:t>
      </w:r>
    </w:p>
    <w:p w14:paraId="38324EED" w14:textId="77777777" w:rsidR="00FF60C4" w:rsidRPr="00852BD1" w:rsidRDefault="00FF60C4" w:rsidP="00FF60C4">
      <w:pPr>
        <w:pStyle w:val="Programskikod"/>
        <w:rPr>
          <w:sz w:val="16"/>
          <w:szCs w:val="16"/>
        </w:rPr>
      </w:pPr>
    </w:p>
    <w:p w14:paraId="7D0ABB34" w14:textId="77777777" w:rsidR="00FF60C4" w:rsidRPr="00852BD1" w:rsidRDefault="00FF60C4" w:rsidP="00FF60C4">
      <w:pPr>
        <w:pStyle w:val="Programskikod"/>
        <w:rPr>
          <w:sz w:val="16"/>
          <w:szCs w:val="16"/>
        </w:rPr>
      </w:pPr>
      <w:r w:rsidRPr="00852BD1">
        <w:rPr>
          <w:sz w:val="16"/>
          <w:szCs w:val="16"/>
        </w:rPr>
        <w:t xml:space="preserve">  Normal end of execution.</w:t>
      </w:r>
    </w:p>
    <w:p w14:paraId="1FBCA351" w14:textId="77777777" w:rsidR="00FF60C4" w:rsidRPr="00852BD1" w:rsidRDefault="00FF60C4" w:rsidP="00FF60C4">
      <w:pPr>
        <w:pStyle w:val="Programskikod"/>
        <w:rPr>
          <w:sz w:val="16"/>
          <w:szCs w:val="16"/>
        </w:rPr>
      </w:pPr>
    </w:p>
    <w:p w14:paraId="2433A27F" w14:textId="733DEE10" w:rsidR="00AC11B2" w:rsidRPr="00AC11B2" w:rsidRDefault="00FF60C4" w:rsidP="00AC11B2">
      <w:pPr>
        <w:pStyle w:val="Programskikod"/>
        <w:rPr>
          <w:sz w:val="16"/>
          <w:szCs w:val="16"/>
        </w:rPr>
      </w:pPr>
      <w:r w:rsidRPr="00852BD1">
        <w:rPr>
          <w:sz w:val="16"/>
          <w:szCs w:val="16"/>
        </w:rPr>
        <w:lastRenderedPageBreak/>
        <w:t xml:space="preserve">  </w:t>
      </w:r>
      <w:r w:rsidR="00782228">
        <w:rPr>
          <w:sz w:val="16"/>
          <w:szCs w:val="16"/>
        </w:rPr>
        <w:t>real    0m0.068</w:t>
      </w:r>
      <w:r w:rsidR="00AC11B2" w:rsidRPr="00AC11B2">
        <w:rPr>
          <w:sz w:val="16"/>
          <w:szCs w:val="16"/>
        </w:rPr>
        <w:t>s</w:t>
      </w:r>
    </w:p>
    <w:p w14:paraId="6BEDB395" w14:textId="7F3935F5" w:rsidR="00AC11B2" w:rsidRPr="00AC11B2" w:rsidRDefault="00AC11B2" w:rsidP="00AC11B2">
      <w:pPr>
        <w:pStyle w:val="Programskikod"/>
        <w:rPr>
          <w:sz w:val="16"/>
          <w:szCs w:val="16"/>
        </w:rPr>
      </w:pPr>
      <w:r>
        <w:rPr>
          <w:sz w:val="16"/>
          <w:szCs w:val="16"/>
        </w:rPr>
        <w:t xml:space="preserve">  </w:t>
      </w:r>
      <w:r w:rsidR="00A2089B">
        <w:rPr>
          <w:sz w:val="16"/>
          <w:szCs w:val="16"/>
        </w:rPr>
        <w:t xml:space="preserve">user    </w:t>
      </w:r>
      <w:r w:rsidR="00782228">
        <w:rPr>
          <w:sz w:val="16"/>
          <w:szCs w:val="16"/>
        </w:rPr>
        <w:t>0m0.009</w:t>
      </w:r>
      <w:r w:rsidRPr="00AC11B2">
        <w:rPr>
          <w:sz w:val="16"/>
          <w:szCs w:val="16"/>
        </w:rPr>
        <w:t>s</w:t>
      </w:r>
    </w:p>
    <w:p w14:paraId="2B947465" w14:textId="087979A8" w:rsidR="00FF60C4" w:rsidRDefault="00AC11B2" w:rsidP="00AC11B2">
      <w:pPr>
        <w:pStyle w:val="Programskikod"/>
        <w:rPr>
          <w:sz w:val="16"/>
          <w:szCs w:val="16"/>
        </w:rPr>
      </w:pPr>
      <w:r>
        <w:rPr>
          <w:sz w:val="16"/>
          <w:szCs w:val="16"/>
        </w:rPr>
        <w:t xml:space="preserve">  </w:t>
      </w:r>
      <w:r w:rsidR="00782228">
        <w:rPr>
          <w:sz w:val="16"/>
          <w:szCs w:val="16"/>
        </w:rPr>
        <w:t>sys     0m0.052</w:t>
      </w:r>
      <w:r w:rsidRPr="00AC11B2">
        <w:rPr>
          <w:sz w:val="16"/>
          <w:szCs w:val="16"/>
        </w:rPr>
        <w:t>s</w:t>
      </w:r>
    </w:p>
    <w:p w14:paraId="367B07D6" w14:textId="77777777" w:rsidR="0073413F" w:rsidRPr="00852BD1" w:rsidRDefault="0073413F" w:rsidP="00AC11B2">
      <w:pPr>
        <w:pStyle w:val="Programskikod"/>
        <w:rPr>
          <w:sz w:val="16"/>
          <w:szCs w:val="16"/>
        </w:rPr>
      </w:pPr>
    </w:p>
    <w:p w14:paraId="794220FA" w14:textId="77777777" w:rsidR="00FF60C4" w:rsidRPr="00852BD1" w:rsidRDefault="00FF60C4" w:rsidP="00FF60C4">
      <w:pPr>
        <w:pStyle w:val="Programskikod"/>
        <w:rPr>
          <w:sz w:val="16"/>
          <w:szCs w:val="16"/>
        </w:rPr>
      </w:pPr>
      <w:r w:rsidRPr="00852BD1">
        <w:rPr>
          <w:sz w:val="16"/>
          <w:szCs w:val="16"/>
        </w:rPr>
        <w:t>HALTON_TEST:</w:t>
      </w:r>
    </w:p>
    <w:p w14:paraId="78F8124D" w14:textId="77777777" w:rsidR="00FF60C4" w:rsidRPr="00852BD1" w:rsidRDefault="00FF60C4" w:rsidP="00FF60C4">
      <w:pPr>
        <w:pStyle w:val="Programskikod"/>
        <w:rPr>
          <w:sz w:val="16"/>
          <w:szCs w:val="16"/>
        </w:rPr>
      </w:pPr>
    </w:p>
    <w:p w14:paraId="5FE2FAFF" w14:textId="77777777" w:rsidR="00FF60C4" w:rsidRPr="00852BD1" w:rsidRDefault="00FF60C4" w:rsidP="00FF60C4">
      <w:pPr>
        <w:pStyle w:val="Programskikod"/>
        <w:rPr>
          <w:sz w:val="16"/>
          <w:szCs w:val="16"/>
        </w:rPr>
      </w:pPr>
      <w:r w:rsidRPr="00852BD1">
        <w:rPr>
          <w:sz w:val="16"/>
          <w:szCs w:val="16"/>
        </w:rPr>
        <w:t>HALTON_SEQUENCE_TEST</w:t>
      </w:r>
    </w:p>
    <w:p w14:paraId="21C3FF8D" w14:textId="77777777" w:rsidR="00FF60C4" w:rsidRPr="00852BD1" w:rsidRDefault="00FF60C4" w:rsidP="00FF60C4">
      <w:pPr>
        <w:pStyle w:val="Programskikod"/>
        <w:rPr>
          <w:sz w:val="16"/>
          <w:szCs w:val="16"/>
        </w:rPr>
      </w:pPr>
      <w:r w:rsidRPr="00852BD1">
        <w:rPr>
          <w:sz w:val="16"/>
          <w:szCs w:val="16"/>
        </w:rPr>
        <w:t xml:space="preserve">  HALTON_SEQUENCE returns the elements I1 through I2</w:t>
      </w:r>
    </w:p>
    <w:p w14:paraId="772F81D0" w14:textId="77777777" w:rsidR="00FF60C4" w:rsidRPr="00852BD1" w:rsidRDefault="00FF60C4" w:rsidP="00FF60C4">
      <w:pPr>
        <w:pStyle w:val="Programskikod"/>
        <w:rPr>
          <w:sz w:val="16"/>
          <w:szCs w:val="16"/>
        </w:rPr>
      </w:pPr>
      <w:r w:rsidRPr="00852BD1">
        <w:rPr>
          <w:sz w:val="16"/>
          <w:szCs w:val="16"/>
        </w:rPr>
        <w:t xml:space="preserve">  of an M-dimensional Halton sequence.</w:t>
      </w:r>
    </w:p>
    <w:p w14:paraId="7493EE3D" w14:textId="77777777" w:rsidR="00FF60C4" w:rsidRPr="00852BD1" w:rsidRDefault="00FF60C4" w:rsidP="00FF60C4">
      <w:pPr>
        <w:pStyle w:val="Programskikod"/>
        <w:rPr>
          <w:sz w:val="16"/>
          <w:szCs w:val="16"/>
        </w:rPr>
      </w:pPr>
    </w:p>
    <w:p w14:paraId="6A2786BB" w14:textId="77777777" w:rsidR="00FF60C4" w:rsidRPr="00852BD1" w:rsidRDefault="00FF60C4" w:rsidP="00FF60C4">
      <w:pPr>
        <w:pStyle w:val="Programskikod"/>
        <w:rPr>
          <w:sz w:val="16"/>
          <w:szCs w:val="16"/>
        </w:rPr>
      </w:pPr>
      <w:r w:rsidRPr="00852BD1">
        <w:rPr>
          <w:sz w:val="16"/>
          <w:szCs w:val="16"/>
        </w:rPr>
        <w:t xml:space="preserve">  R:</w:t>
      </w:r>
    </w:p>
    <w:p w14:paraId="0968956B" w14:textId="77777777" w:rsidR="00FF60C4" w:rsidRPr="00852BD1" w:rsidRDefault="00FF60C4" w:rsidP="00FF60C4">
      <w:pPr>
        <w:pStyle w:val="Programskikod"/>
        <w:rPr>
          <w:sz w:val="16"/>
          <w:szCs w:val="16"/>
        </w:rPr>
      </w:pPr>
      <w:r w:rsidRPr="00852BD1">
        <w:rPr>
          <w:sz w:val="16"/>
          <w:szCs w:val="16"/>
        </w:rPr>
        <w:t xml:space="preserve">  Col:          0             1             2             3             4     </w:t>
      </w:r>
    </w:p>
    <w:p w14:paraId="0C38E96A" w14:textId="77777777" w:rsidR="00FF60C4" w:rsidRPr="00852BD1" w:rsidRDefault="00FF60C4" w:rsidP="00FF60C4">
      <w:pPr>
        <w:pStyle w:val="Programskikod"/>
        <w:rPr>
          <w:sz w:val="16"/>
          <w:szCs w:val="16"/>
        </w:rPr>
      </w:pPr>
      <w:r w:rsidRPr="00852BD1">
        <w:rPr>
          <w:sz w:val="16"/>
          <w:szCs w:val="16"/>
        </w:rPr>
        <w:t xml:space="preserve">  Row</w:t>
      </w:r>
    </w:p>
    <w:p w14:paraId="7E5F3C2E" w14:textId="77777777" w:rsidR="00FF60C4" w:rsidRPr="00852BD1" w:rsidRDefault="00FF60C4" w:rsidP="00FF60C4">
      <w:pPr>
        <w:pStyle w:val="Programskikod"/>
        <w:rPr>
          <w:sz w:val="16"/>
          <w:szCs w:val="16"/>
        </w:rPr>
      </w:pPr>
      <w:r w:rsidRPr="00852BD1">
        <w:rPr>
          <w:sz w:val="16"/>
          <w:szCs w:val="16"/>
        </w:rPr>
        <w:t xml:space="preserve">    0:          0.3125          0.5625          0.0625           0.875           0.375</w:t>
      </w:r>
    </w:p>
    <w:p w14:paraId="2694A527" w14:textId="77777777" w:rsidR="00FF60C4" w:rsidRPr="00852BD1" w:rsidRDefault="00FF60C4" w:rsidP="00FF60C4">
      <w:pPr>
        <w:pStyle w:val="Programskikod"/>
        <w:rPr>
          <w:sz w:val="16"/>
          <w:szCs w:val="16"/>
        </w:rPr>
      </w:pPr>
      <w:r w:rsidRPr="00852BD1">
        <w:rPr>
          <w:sz w:val="16"/>
          <w:szCs w:val="16"/>
        </w:rPr>
        <w:t>...</w:t>
      </w:r>
    </w:p>
    <w:p w14:paraId="2F908723" w14:textId="77777777" w:rsidR="00FF60C4" w:rsidRPr="00852BD1" w:rsidRDefault="00FF60C4" w:rsidP="00FF60C4">
      <w:pPr>
        <w:pStyle w:val="Programskikod"/>
        <w:rPr>
          <w:sz w:val="16"/>
          <w:szCs w:val="16"/>
        </w:rPr>
      </w:pPr>
      <w:r w:rsidRPr="00852BD1">
        <w:rPr>
          <w:sz w:val="16"/>
          <w:szCs w:val="16"/>
        </w:rPr>
        <w:t xml:space="preserve">   98:       0.0191205       0.0172084       0.0152964       0.0133843       0.0114723</w:t>
      </w:r>
    </w:p>
    <w:p w14:paraId="569D0582" w14:textId="77777777" w:rsidR="00FF60C4" w:rsidRPr="00852BD1" w:rsidRDefault="00FF60C4" w:rsidP="00FF60C4">
      <w:pPr>
        <w:pStyle w:val="Programskikod"/>
        <w:rPr>
          <w:sz w:val="16"/>
          <w:szCs w:val="16"/>
        </w:rPr>
      </w:pPr>
      <w:r w:rsidRPr="00852BD1">
        <w:rPr>
          <w:sz w:val="16"/>
          <w:szCs w:val="16"/>
        </w:rPr>
        <w:t xml:space="preserve">   99:       0.0184843       0.0166359       0.0147874        0.012939       0.0110906</w:t>
      </w:r>
    </w:p>
    <w:p w14:paraId="60E9241E" w14:textId="77777777" w:rsidR="00FF60C4" w:rsidRPr="00852BD1" w:rsidRDefault="00FF60C4" w:rsidP="00FF60C4">
      <w:pPr>
        <w:pStyle w:val="Programskikod"/>
        <w:rPr>
          <w:sz w:val="16"/>
          <w:szCs w:val="16"/>
        </w:rPr>
      </w:pPr>
    </w:p>
    <w:p w14:paraId="6B1B6F35" w14:textId="77777777" w:rsidR="00FF60C4" w:rsidRPr="00852BD1" w:rsidRDefault="00FF60C4" w:rsidP="00FF60C4">
      <w:pPr>
        <w:pStyle w:val="Programskikod"/>
        <w:rPr>
          <w:sz w:val="16"/>
          <w:szCs w:val="16"/>
        </w:rPr>
      </w:pPr>
      <w:r w:rsidRPr="00852BD1">
        <w:rPr>
          <w:sz w:val="16"/>
          <w:szCs w:val="16"/>
        </w:rPr>
        <w:t xml:space="preserve">  Normal end of execution.</w:t>
      </w:r>
    </w:p>
    <w:p w14:paraId="16863C11" w14:textId="77777777" w:rsidR="00FF60C4" w:rsidRPr="00852BD1" w:rsidRDefault="00FF60C4" w:rsidP="00FF60C4">
      <w:pPr>
        <w:pStyle w:val="Programskikod"/>
        <w:rPr>
          <w:sz w:val="16"/>
          <w:szCs w:val="16"/>
        </w:rPr>
      </w:pPr>
    </w:p>
    <w:p w14:paraId="5802EC89" w14:textId="1580D722" w:rsidR="00BD3A6D" w:rsidRPr="00BD3A6D" w:rsidRDefault="00FF60C4" w:rsidP="00BD3A6D">
      <w:pPr>
        <w:pStyle w:val="Programskikod"/>
        <w:rPr>
          <w:sz w:val="16"/>
          <w:szCs w:val="16"/>
        </w:rPr>
      </w:pPr>
      <w:r w:rsidRPr="00852BD1">
        <w:rPr>
          <w:sz w:val="16"/>
          <w:szCs w:val="16"/>
        </w:rPr>
        <w:t xml:space="preserve">  </w:t>
      </w:r>
      <w:r w:rsidR="00F1028B">
        <w:rPr>
          <w:sz w:val="16"/>
          <w:szCs w:val="16"/>
        </w:rPr>
        <w:t>real    0m0.083</w:t>
      </w:r>
      <w:r w:rsidR="00BD3A6D" w:rsidRPr="00BD3A6D">
        <w:rPr>
          <w:sz w:val="16"/>
          <w:szCs w:val="16"/>
        </w:rPr>
        <w:t>s</w:t>
      </w:r>
    </w:p>
    <w:p w14:paraId="03392914" w14:textId="7D7B5243" w:rsidR="00BD3A6D" w:rsidRPr="00BD3A6D" w:rsidRDefault="00BD3A6D" w:rsidP="00BD3A6D">
      <w:pPr>
        <w:pStyle w:val="Programskikod"/>
        <w:rPr>
          <w:sz w:val="16"/>
          <w:szCs w:val="16"/>
        </w:rPr>
      </w:pPr>
      <w:r>
        <w:rPr>
          <w:sz w:val="16"/>
          <w:szCs w:val="16"/>
        </w:rPr>
        <w:t xml:space="preserve">  </w:t>
      </w:r>
      <w:r w:rsidRPr="00BD3A6D">
        <w:rPr>
          <w:sz w:val="16"/>
          <w:szCs w:val="16"/>
        </w:rPr>
        <w:t xml:space="preserve">user    </w:t>
      </w:r>
      <w:r w:rsidR="00F1028B">
        <w:rPr>
          <w:sz w:val="16"/>
          <w:szCs w:val="16"/>
        </w:rPr>
        <w:t>0m0.025</w:t>
      </w:r>
      <w:r w:rsidRPr="00BD3A6D">
        <w:rPr>
          <w:sz w:val="16"/>
          <w:szCs w:val="16"/>
        </w:rPr>
        <w:t>s</w:t>
      </w:r>
    </w:p>
    <w:p w14:paraId="678B5C17" w14:textId="1EE37874" w:rsidR="00FF60C4" w:rsidRDefault="00BD3A6D" w:rsidP="00BD3A6D">
      <w:pPr>
        <w:pStyle w:val="Programskikod"/>
        <w:rPr>
          <w:sz w:val="16"/>
          <w:szCs w:val="16"/>
        </w:rPr>
      </w:pPr>
      <w:r>
        <w:rPr>
          <w:sz w:val="16"/>
          <w:szCs w:val="16"/>
        </w:rPr>
        <w:t xml:space="preserve">  </w:t>
      </w:r>
      <w:r w:rsidR="00F1028B">
        <w:rPr>
          <w:sz w:val="16"/>
          <w:szCs w:val="16"/>
        </w:rPr>
        <w:t>sys     0m0.056</w:t>
      </w:r>
      <w:r w:rsidRPr="00BD3A6D">
        <w:rPr>
          <w:sz w:val="16"/>
          <w:szCs w:val="16"/>
        </w:rPr>
        <w:t>s</w:t>
      </w:r>
    </w:p>
    <w:p w14:paraId="78596C76" w14:textId="77777777" w:rsidR="0073413F" w:rsidRPr="00852BD1" w:rsidRDefault="0073413F" w:rsidP="00BD3A6D">
      <w:pPr>
        <w:pStyle w:val="Programskikod"/>
        <w:rPr>
          <w:sz w:val="16"/>
          <w:szCs w:val="16"/>
        </w:rPr>
      </w:pPr>
    </w:p>
    <w:p w14:paraId="6858D32B" w14:textId="77777777" w:rsidR="00FF60C4" w:rsidRPr="00852BD1" w:rsidRDefault="00FF60C4" w:rsidP="00FF60C4">
      <w:pPr>
        <w:pStyle w:val="Programskikod"/>
        <w:rPr>
          <w:sz w:val="16"/>
          <w:szCs w:val="16"/>
        </w:rPr>
      </w:pPr>
      <w:r w:rsidRPr="00852BD1">
        <w:rPr>
          <w:sz w:val="16"/>
          <w:szCs w:val="16"/>
        </w:rPr>
        <w:t>HALTON_TEST:</w:t>
      </w:r>
    </w:p>
    <w:p w14:paraId="32A9F948" w14:textId="77777777" w:rsidR="00FF60C4" w:rsidRPr="00852BD1" w:rsidRDefault="00FF60C4" w:rsidP="00FF60C4">
      <w:pPr>
        <w:pStyle w:val="Programskikod"/>
        <w:rPr>
          <w:sz w:val="16"/>
          <w:szCs w:val="16"/>
        </w:rPr>
      </w:pPr>
    </w:p>
    <w:p w14:paraId="3DCCFEC5" w14:textId="77777777" w:rsidR="00FF60C4" w:rsidRPr="00852BD1" w:rsidRDefault="00FF60C4" w:rsidP="00FF60C4">
      <w:pPr>
        <w:pStyle w:val="Programskikod"/>
        <w:rPr>
          <w:sz w:val="16"/>
          <w:szCs w:val="16"/>
        </w:rPr>
      </w:pPr>
      <w:r w:rsidRPr="00852BD1">
        <w:rPr>
          <w:sz w:val="16"/>
          <w:szCs w:val="16"/>
        </w:rPr>
        <w:t>HALTON_SEQUENCE_TEST</w:t>
      </w:r>
    </w:p>
    <w:p w14:paraId="7C56AD92" w14:textId="77777777" w:rsidR="00FF60C4" w:rsidRPr="00852BD1" w:rsidRDefault="00FF60C4" w:rsidP="00FF60C4">
      <w:pPr>
        <w:pStyle w:val="Programskikod"/>
        <w:rPr>
          <w:sz w:val="16"/>
          <w:szCs w:val="16"/>
        </w:rPr>
      </w:pPr>
      <w:r w:rsidRPr="00852BD1">
        <w:rPr>
          <w:sz w:val="16"/>
          <w:szCs w:val="16"/>
        </w:rPr>
        <w:t xml:space="preserve">  HALTON_SEQUENCE returns the elements I1 through I2</w:t>
      </w:r>
    </w:p>
    <w:p w14:paraId="244DAA5C" w14:textId="77777777" w:rsidR="00FF60C4" w:rsidRPr="00852BD1" w:rsidRDefault="00FF60C4" w:rsidP="00FF60C4">
      <w:pPr>
        <w:pStyle w:val="Programskikod"/>
        <w:rPr>
          <w:sz w:val="16"/>
          <w:szCs w:val="16"/>
        </w:rPr>
      </w:pPr>
      <w:r w:rsidRPr="00852BD1">
        <w:rPr>
          <w:sz w:val="16"/>
          <w:szCs w:val="16"/>
        </w:rPr>
        <w:t xml:space="preserve">  of an M-dimensional Halton sequence.</w:t>
      </w:r>
    </w:p>
    <w:p w14:paraId="528D49B0" w14:textId="77777777" w:rsidR="00FF60C4" w:rsidRPr="00852BD1" w:rsidRDefault="00FF60C4" w:rsidP="00FF60C4">
      <w:pPr>
        <w:pStyle w:val="Programskikod"/>
        <w:rPr>
          <w:sz w:val="16"/>
          <w:szCs w:val="16"/>
        </w:rPr>
      </w:pPr>
    </w:p>
    <w:p w14:paraId="1150BC9B" w14:textId="77777777" w:rsidR="00FF60C4" w:rsidRPr="00852BD1" w:rsidRDefault="00FF60C4" w:rsidP="00FF60C4">
      <w:pPr>
        <w:pStyle w:val="Programskikod"/>
        <w:rPr>
          <w:sz w:val="16"/>
          <w:szCs w:val="16"/>
        </w:rPr>
      </w:pPr>
      <w:r w:rsidRPr="00852BD1">
        <w:rPr>
          <w:sz w:val="16"/>
          <w:szCs w:val="16"/>
        </w:rPr>
        <w:t xml:space="preserve">  R:</w:t>
      </w:r>
    </w:p>
    <w:p w14:paraId="61604DB7" w14:textId="77777777" w:rsidR="00FF60C4" w:rsidRPr="00852BD1" w:rsidRDefault="00FF60C4" w:rsidP="00FF60C4">
      <w:pPr>
        <w:pStyle w:val="Programskikod"/>
        <w:rPr>
          <w:sz w:val="16"/>
          <w:szCs w:val="16"/>
        </w:rPr>
      </w:pPr>
      <w:r w:rsidRPr="00852BD1">
        <w:rPr>
          <w:sz w:val="16"/>
          <w:szCs w:val="16"/>
        </w:rPr>
        <w:t xml:space="preserve">  Col:          0             1             2             3             4     </w:t>
      </w:r>
    </w:p>
    <w:p w14:paraId="4692434A" w14:textId="77777777" w:rsidR="00FF60C4" w:rsidRPr="00852BD1" w:rsidRDefault="00FF60C4" w:rsidP="00FF60C4">
      <w:pPr>
        <w:pStyle w:val="Programskikod"/>
        <w:rPr>
          <w:sz w:val="16"/>
          <w:szCs w:val="16"/>
        </w:rPr>
      </w:pPr>
      <w:r w:rsidRPr="00852BD1">
        <w:rPr>
          <w:sz w:val="16"/>
          <w:szCs w:val="16"/>
        </w:rPr>
        <w:t xml:space="preserve">  Row</w:t>
      </w:r>
    </w:p>
    <w:p w14:paraId="742C579B" w14:textId="77777777" w:rsidR="00FF60C4" w:rsidRPr="00852BD1" w:rsidRDefault="00FF60C4" w:rsidP="00FF60C4">
      <w:pPr>
        <w:pStyle w:val="Programskikod"/>
        <w:rPr>
          <w:sz w:val="16"/>
          <w:szCs w:val="16"/>
        </w:rPr>
      </w:pPr>
      <w:r w:rsidRPr="00852BD1">
        <w:rPr>
          <w:sz w:val="16"/>
          <w:szCs w:val="16"/>
        </w:rPr>
        <w:t xml:space="preserve">    0:          0.3125          0.5625          0.0625           0.875           0.375</w:t>
      </w:r>
    </w:p>
    <w:p w14:paraId="6429BA76" w14:textId="77777777" w:rsidR="00FF60C4" w:rsidRPr="00852BD1" w:rsidRDefault="00FF60C4" w:rsidP="00FF60C4">
      <w:pPr>
        <w:pStyle w:val="Programskikod"/>
        <w:rPr>
          <w:sz w:val="16"/>
          <w:szCs w:val="16"/>
        </w:rPr>
      </w:pPr>
      <w:r w:rsidRPr="00852BD1">
        <w:rPr>
          <w:sz w:val="16"/>
          <w:szCs w:val="16"/>
        </w:rPr>
        <w:t xml:space="preserve">    ...</w:t>
      </w:r>
    </w:p>
    <w:p w14:paraId="2FE32319" w14:textId="77777777" w:rsidR="00FF60C4" w:rsidRPr="00852BD1" w:rsidRDefault="00FF60C4" w:rsidP="00FF60C4">
      <w:pPr>
        <w:pStyle w:val="Programskikod"/>
        <w:rPr>
          <w:sz w:val="16"/>
          <w:szCs w:val="16"/>
        </w:rPr>
      </w:pPr>
      <w:r w:rsidRPr="00852BD1">
        <w:rPr>
          <w:sz w:val="16"/>
          <w:szCs w:val="16"/>
        </w:rPr>
        <w:t xml:space="preserve">  998:       0.0012647      0.00113823      0.00101176     0.000885292     0.000758821</w:t>
      </w:r>
    </w:p>
    <w:p w14:paraId="37C654F1" w14:textId="77777777" w:rsidR="00FF60C4" w:rsidRPr="00852BD1" w:rsidRDefault="00FF60C4" w:rsidP="00FF60C4">
      <w:pPr>
        <w:pStyle w:val="Programskikod"/>
        <w:rPr>
          <w:sz w:val="16"/>
          <w:szCs w:val="16"/>
        </w:rPr>
      </w:pPr>
      <w:r w:rsidRPr="00852BD1">
        <w:rPr>
          <w:sz w:val="16"/>
          <w:szCs w:val="16"/>
        </w:rPr>
        <w:t xml:space="preserve">  999:      0.00126279      0.00113651      0.00101023      0.00088395     0.000757671</w:t>
      </w:r>
    </w:p>
    <w:p w14:paraId="4EB579BE" w14:textId="77777777" w:rsidR="00FF60C4" w:rsidRPr="00852BD1" w:rsidRDefault="00FF60C4" w:rsidP="00FF60C4">
      <w:pPr>
        <w:pStyle w:val="Programskikod"/>
        <w:rPr>
          <w:sz w:val="16"/>
          <w:szCs w:val="16"/>
        </w:rPr>
      </w:pPr>
    </w:p>
    <w:p w14:paraId="230C3FD9" w14:textId="77777777" w:rsidR="00FF60C4" w:rsidRPr="00852BD1" w:rsidRDefault="00FF60C4" w:rsidP="00FF60C4">
      <w:pPr>
        <w:pStyle w:val="Programskikod"/>
        <w:rPr>
          <w:sz w:val="16"/>
          <w:szCs w:val="16"/>
        </w:rPr>
      </w:pPr>
      <w:r w:rsidRPr="00852BD1">
        <w:rPr>
          <w:sz w:val="16"/>
          <w:szCs w:val="16"/>
        </w:rPr>
        <w:t xml:space="preserve">  Normal end of execution.</w:t>
      </w:r>
    </w:p>
    <w:p w14:paraId="27FA28CC" w14:textId="77777777" w:rsidR="00FF60C4" w:rsidRPr="00852BD1" w:rsidRDefault="00FF60C4" w:rsidP="00FF60C4">
      <w:pPr>
        <w:pStyle w:val="Programskikod"/>
        <w:rPr>
          <w:sz w:val="16"/>
          <w:szCs w:val="16"/>
        </w:rPr>
      </w:pPr>
    </w:p>
    <w:p w14:paraId="0F357C0A" w14:textId="2E801736" w:rsidR="00BD3A6D" w:rsidRPr="00BD3A6D" w:rsidRDefault="00FF60C4" w:rsidP="00BD3A6D">
      <w:pPr>
        <w:pStyle w:val="Programskikod"/>
        <w:rPr>
          <w:sz w:val="16"/>
          <w:szCs w:val="16"/>
        </w:rPr>
      </w:pPr>
      <w:r w:rsidRPr="00852BD1">
        <w:rPr>
          <w:sz w:val="16"/>
          <w:szCs w:val="16"/>
        </w:rPr>
        <w:t xml:space="preserve">  </w:t>
      </w:r>
      <w:r w:rsidR="008E0F1A">
        <w:rPr>
          <w:sz w:val="16"/>
          <w:szCs w:val="16"/>
        </w:rPr>
        <w:t>real    0m0.214</w:t>
      </w:r>
      <w:r w:rsidR="00BD3A6D" w:rsidRPr="00BD3A6D">
        <w:rPr>
          <w:sz w:val="16"/>
          <w:szCs w:val="16"/>
        </w:rPr>
        <w:t>s</w:t>
      </w:r>
    </w:p>
    <w:p w14:paraId="11E44A20" w14:textId="4D00CC51" w:rsidR="00BD3A6D" w:rsidRPr="00BD3A6D" w:rsidRDefault="00BD3A6D" w:rsidP="00BD3A6D">
      <w:pPr>
        <w:pStyle w:val="Programskikod"/>
        <w:rPr>
          <w:sz w:val="16"/>
          <w:szCs w:val="16"/>
        </w:rPr>
      </w:pPr>
      <w:r>
        <w:rPr>
          <w:sz w:val="16"/>
          <w:szCs w:val="16"/>
        </w:rPr>
        <w:t xml:space="preserve">  </w:t>
      </w:r>
      <w:r w:rsidR="008E0F1A">
        <w:rPr>
          <w:sz w:val="16"/>
          <w:szCs w:val="16"/>
        </w:rPr>
        <w:t>user    0m0.161</w:t>
      </w:r>
      <w:r w:rsidRPr="00BD3A6D">
        <w:rPr>
          <w:sz w:val="16"/>
          <w:szCs w:val="16"/>
        </w:rPr>
        <w:t>s</w:t>
      </w:r>
    </w:p>
    <w:p w14:paraId="57A77670" w14:textId="38414DB7" w:rsidR="00B16E72" w:rsidRDefault="0073413F" w:rsidP="00BD3A6D">
      <w:pPr>
        <w:pStyle w:val="Programskikod"/>
        <w:rPr>
          <w:noProof/>
        </w:rPr>
      </w:pPr>
      <w:r>
        <w:rPr>
          <w:sz w:val="16"/>
          <w:szCs w:val="16"/>
        </w:rPr>
        <w:t xml:space="preserve">  </w:t>
      </w:r>
      <w:r w:rsidR="009C4F90">
        <w:rPr>
          <w:sz w:val="16"/>
          <w:szCs w:val="16"/>
        </w:rPr>
        <w:t>sys     0m0.048</w:t>
      </w:r>
      <w:r w:rsidR="00BD3A6D" w:rsidRPr="00BD3A6D">
        <w:rPr>
          <w:sz w:val="16"/>
          <w:szCs w:val="16"/>
        </w:rPr>
        <w:t>s</w:t>
      </w:r>
    </w:p>
    <w:p w14:paraId="00ECB843" w14:textId="0FDDA64F" w:rsidR="00C8770C" w:rsidRDefault="00C8770C" w:rsidP="00C8770C">
      <w:pPr>
        <w:pStyle w:val="Caption"/>
        <w:jc w:val="center"/>
        <w:rPr>
          <w:noProof/>
          <w:lang w:val="sr-Latn-CS"/>
        </w:rPr>
      </w:pPr>
      <w:r>
        <w:rPr>
          <w:noProof/>
          <w:lang w:val="sr-Latn-CS"/>
        </w:rPr>
        <w:t>Listing</w:t>
      </w:r>
      <w:r w:rsidR="009B4AD7">
        <w:rPr>
          <w:noProof/>
          <w:lang w:val="sr-Latn-CS"/>
        </w:rPr>
        <w:t>2</w:t>
      </w:r>
      <w:r w:rsidRPr="00FD52EC">
        <w:rPr>
          <w:noProof/>
          <w:lang w:val="sr-Latn-CS"/>
        </w:rPr>
        <w:t xml:space="preserve">. </w:t>
      </w:r>
      <w:r w:rsidR="00D465DA">
        <w:rPr>
          <w:noProof/>
          <w:lang w:val="sr-Latn-CS"/>
        </w:rPr>
        <w:t>Izvršavanje nakon paralelizacije</w:t>
      </w:r>
    </w:p>
    <w:p w14:paraId="5CB4E281" w14:textId="77777777" w:rsidR="00F42107" w:rsidRPr="00DE7059" w:rsidRDefault="00F42107" w:rsidP="00A837FA">
      <w:pPr>
        <w:pStyle w:val="Osnovnitekst"/>
        <w:ind w:firstLine="0"/>
      </w:pPr>
    </w:p>
    <w:p w14:paraId="5DEFF6EC" w14:textId="3D7718B3" w:rsidR="00B6273F" w:rsidRDefault="0041207D" w:rsidP="00B6273F">
      <w:pPr>
        <w:pStyle w:val="IIInivonaslova-Odeljak"/>
      </w:pPr>
      <w:bookmarkStart w:id="19" w:name="_Toc169557281"/>
      <w:r>
        <w:t>Grafik</w:t>
      </w:r>
      <w:r w:rsidR="00B6273F">
        <w:t xml:space="preserve"> ubrzanja</w:t>
      </w:r>
      <w:bookmarkEnd w:id="19"/>
    </w:p>
    <w:p w14:paraId="0BE454C1" w14:textId="57229B62" w:rsidR="00521501" w:rsidRPr="009D52F1" w:rsidRDefault="002033BB" w:rsidP="009D52F1">
      <w:pPr>
        <w:pStyle w:val="Osnovnitekst"/>
      </w:pPr>
      <w:r>
        <w:rPr>
          <w:noProof/>
          <w:lang w:val="en-US"/>
        </w:rPr>
        <w:drawing>
          <wp:anchor distT="0" distB="0" distL="114300" distR="114300" simplePos="0" relativeHeight="251722752" behindDoc="0" locked="0" layoutInCell="1" allowOverlap="1" wp14:anchorId="5BACE962" wp14:editId="412C90D0">
            <wp:simplePos x="0" y="0"/>
            <wp:positionH relativeFrom="margin">
              <wp:align>center</wp:align>
            </wp:positionH>
            <wp:positionV relativeFrom="paragraph">
              <wp:posOffset>393122</wp:posOffset>
            </wp:positionV>
            <wp:extent cx="5562600" cy="3587750"/>
            <wp:effectExtent l="0" t="0" r="0" b="1270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41207D">
        <w:t>U okviru ove sekcije je dat grafik</w:t>
      </w:r>
      <w:r w:rsidR="00B6273F">
        <w:t xml:space="preserve"> ubrzanja u odnosu na sekvencijalnu implementaciju.</w:t>
      </w:r>
    </w:p>
    <w:p w14:paraId="27D37FFD" w14:textId="77777777" w:rsidR="00E76E0D" w:rsidRDefault="00E76E0D" w:rsidP="005D2266">
      <w:pPr>
        <w:pStyle w:val="Caption"/>
        <w:ind w:left="2160" w:firstLine="720"/>
        <w:rPr>
          <w:noProof/>
          <w:lang w:val="sr-Latn-CS"/>
        </w:rPr>
      </w:pPr>
    </w:p>
    <w:p w14:paraId="7C21EBB5" w14:textId="4C982C36" w:rsidR="0049236C" w:rsidRPr="0049236C" w:rsidRDefault="00067AB5" w:rsidP="005D2266">
      <w:pPr>
        <w:pStyle w:val="Caption"/>
        <w:ind w:left="2160" w:firstLine="720"/>
        <w:rPr>
          <w:noProof/>
          <w:lang w:val="sr-Latn-CS"/>
        </w:rPr>
      </w:pPr>
      <w:r>
        <w:rPr>
          <w:noProof/>
          <w:lang w:val="sr-Latn-CS"/>
        </w:rPr>
        <w:t xml:space="preserve">         </w:t>
      </w:r>
      <w:r w:rsidR="00B6273F">
        <w:rPr>
          <w:noProof/>
          <w:lang w:val="sr-Latn-CS"/>
        </w:rPr>
        <w:t>Slika</w:t>
      </w:r>
      <w:r w:rsidR="00B6273F" w:rsidRPr="00FD52EC">
        <w:rPr>
          <w:noProof/>
          <w:lang w:val="sr-Latn-CS"/>
        </w:rPr>
        <w:t xml:space="preserve"> 1. </w:t>
      </w:r>
      <w:r w:rsidR="00EB140B">
        <w:rPr>
          <w:noProof/>
          <w:lang w:val="sr-Latn-CS"/>
        </w:rPr>
        <w:t>HaltonQMC</w:t>
      </w:r>
      <w:r w:rsidR="00E76E0D">
        <w:rPr>
          <w:noProof/>
          <w:lang w:val="sr-Latn-CS"/>
        </w:rPr>
        <w:t xml:space="preserve"> - ubrzanje</w:t>
      </w:r>
    </w:p>
    <w:p w14:paraId="26A9F7A0" w14:textId="77777777" w:rsidR="00EB140B" w:rsidRDefault="00EB140B" w:rsidP="00EB140B">
      <w:pPr>
        <w:rPr>
          <w:lang w:val="sr-Latn-CS"/>
        </w:rPr>
      </w:pPr>
    </w:p>
    <w:p w14:paraId="5ACE11B8" w14:textId="77777777" w:rsidR="002D6D81" w:rsidRDefault="002D6D81" w:rsidP="00EB140B">
      <w:pPr>
        <w:rPr>
          <w:lang w:val="sr-Latn-CS"/>
        </w:rPr>
      </w:pPr>
    </w:p>
    <w:p w14:paraId="162840E5" w14:textId="77777777" w:rsidR="002D6D81" w:rsidRPr="00EB140B" w:rsidRDefault="002D6D81" w:rsidP="00EB140B">
      <w:pPr>
        <w:rPr>
          <w:lang w:val="sr-Latn-CS"/>
        </w:rPr>
      </w:pPr>
    </w:p>
    <w:p w14:paraId="5642D14C" w14:textId="77777777" w:rsidR="00B6273F" w:rsidRDefault="00B6273F" w:rsidP="00B6273F">
      <w:pPr>
        <w:pStyle w:val="IIInivonaslova-Odeljak"/>
        <w:rPr>
          <w:lang w:val="sr-Latn-RS"/>
        </w:rPr>
      </w:pPr>
      <w:bookmarkStart w:id="20" w:name="_Toc169557282"/>
      <w:r>
        <w:t>Diskusija dobijenih re</w:t>
      </w:r>
      <w:r>
        <w:rPr>
          <w:lang w:val="sr-Latn-RS"/>
        </w:rPr>
        <w:t>zultata</w:t>
      </w:r>
      <w:bookmarkEnd w:id="20"/>
    </w:p>
    <w:p w14:paraId="339B925D" w14:textId="2A0B11F6" w:rsidR="00605960" w:rsidRDefault="00DE58AA" w:rsidP="00DE58AA">
      <w:pPr>
        <w:ind w:left="432"/>
        <w:rPr>
          <w:lang w:val="sr-Latn-CS"/>
        </w:rPr>
      </w:pPr>
      <w:r>
        <w:t xml:space="preserve">Kao </w:t>
      </w:r>
      <w:proofErr w:type="spellStart"/>
      <w:r>
        <w:t>i</w:t>
      </w:r>
      <w:proofErr w:type="spellEnd"/>
      <w:r>
        <w:t xml:space="preserve"> u </w:t>
      </w:r>
      <w:proofErr w:type="spellStart"/>
      <w:r>
        <w:t>prethodnom</w:t>
      </w:r>
      <w:proofErr w:type="spellEnd"/>
      <w:r>
        <w:t xml:space="preserve"> </w:t>
      </w:r>
      <w:proofErr w:type="spellStart"/>
      <w:r>
        <w:t>zadatku</w:t>
      </w:r>
      <w:proofErr w:type="spellEnd"/>
      <w:r>
        <w:t xml:space="preserve">, </w:t>
      </w:r>
      <w:proofErr w:type="spellStart"/>
      <w:r>
        <w:t>ubrzanje</w:t>
      </w:r>
      <w:proofErr w:type="spellEnd"/>
      <w:r>
        <w:t xml:space="preserve"> se </w:t>
      </w:r>
      <w:proofErr w:type="spellStart"/>
      <w:r>
        <w:t>postiže</w:t>
      </w:r>
      <w:proofErr w:type="spellEnd"/>
      <w:r>
        <w:t xml:space="preserve"> za </w:t>
      </w:r>
      <w:proofErr w:type="spellStart"/>
      <w:r>
        <w:t>najveće</w:t>
      </w:r>
      <w:proofErr w:type="spellEnd"/>
      <w:r>
        <w:t xml:space="preserve"> </w:t>
      </w:r>
      <w:proofErr w:type="spellStart"/>
      <w:r>
        <w:t>ulazne</w:t>
      </w:r>
      <w:proofErr w:type="spellEnd"/>
      <w:r>
        <w:t xml:space="preserve"> </w:t>
      </w:r>
      <w:proofErr w:type="spellStart"/>
      <w:r>
        <w:t>podatke</w:t>
      </w:r>
      <w:proofErr w:type="spellEnd"/>
      <w:r>
        <w:t xml:space="preserve">. </w:t>
      </w:r>
      <w:proofErr w:type="spellStart"/>
      <w:r>
        <w:t>Bitno</w:t>
      </w:r>
      <w:proofErr w:type="spellEnd"/>
      <w:r>
        <w:t xml:space="preserve"> je </w:t>
      </w:r>
      <w:proofErr w:type="spellStart"/>
      <w:r>
        <w:t>napomenuti</w:t>
      </w:r>
      <w:proofErr w:type="spellEnd"/>
      <w:r>
        <w:t xml:space="preserve"> da </w:t>
      </w:r>
      <w:proofErr w:type="spellStart"/>
      <w:r>
        <w:t>korišćenje</w:t>
      </w:r>
      <w:proofErr w:type="spellEnd"/>
      <w:r>
        <w:t xml:space="preserve"> CUDA </w:t>
      </w:r>
      <w:proofErr w:type="spellStart"/>
      <w:r>
        <w:t>okruženja</w:t>
      </w:r>
      <w:proofErr w:type="spellEnd"/>
      <w:r>
        <w:t xml:space="preserve"> </w:t>
      </w:r>
      <w:proofErr w:type="spellStart"/>
      <w:r>
        <w:t>sa</w:t>
      </w:r>
      <w:proofErr w:type="spellEnd"/>
      <w:r>
        <w:t xml:space="preserve"> </w:t>
      </w:r>
      <w:proofErr w:type="spellStart"/>
      <w:r>
        <w:t>sobom</w:t>
      </w:r>
      <w:proofErr w:type="spellEnd"/>
      <w:r>
        <w:t xml:space="preserve"> </w:t>
      </w:r>
      <w:proofErr w:type="spellStart"/>
      <w:r>
        <w:t>povlači</w:t>
      </w:r>
      <w:proofErr w:type="spellEnd"/>
      <w:r>
        <w:t xml:space="preserve"> </w:t>
      </w:r>
      <w:proofErr w:type="spellStart"/>
      <w:r>
        <w:t>izvesne</w:t>
      </w:r>
      <w:proofErr w:type="spellEnd"/>
      <w:r>
        <w:t xml:space="preserve"> </w:t>
      </w:r>
      <w:proofErr w:type="spellStart"/>
      <w:r>
        <w:t>vremenske</w:t>
      </w:r>
      <w:proofErr w:type="spellEnd"/>
      <w:r>
        <w:t xml:space="preserve"> </w:t>
      </w:r>
      <w:proofErr w:type="spellStart"/>
      <w:r>
        <w:t>troškove</w:t>
      </w:r>
      <w:proofErr w:type="spellEnd"/>
      <w:r>
        <w:t xml:space="preserve"> koji </w:t>
      </w:r>
      <w:proofErr w:type="spellStart"/>
      <w:r>
        <w:t>su</w:t>
      </w:r>
      <w:proofErr w:type="spellEnd"/>
      <w:r>
        <w:t xml:space="preserve"> </w:t>
      </w:r>
      <w:proofErr w:type="spellStart"/>
      <w:r>
        <w:t>konstantni</w:t>
      </w:r>
      <w:proofErr w:type="spellEnd"/>
      <w:r>
        <w:t xml:space="preserve">. </w:t>
      </w:r>
      <w:proofErr w:type="spellStart"/>
      <w:r>
        <w:t>Sekvencijalna</w:t>
      </w:r>
      <w:proofErr w:type="spellEnd"/>
      <w:r>
        <w:t xml:space="preserve"> </w:t>
      </w:r>
      <w:proofErr w:type="spellStart"/>
      <w:r>
        <w:t>implementacija</w:t>
      </w:r>
      <w:proofErr w:type="spellEnd"/>
      <w:r>
        <w:t xml:space="preserve"> </w:t>
      </w:r>
      <w:proofErr w:type="spellStart"/>
      <w:r>
        <w:t>ovog</w:t>
      </w:r>
      <w:proofErr w:type="spellEnd"/>
      <w:r>
        <w:t xml:space="preserve"> </w:t>
      </w:r>
      <w:proofErr w:type="spellStart"/>
      <w:r>
        <w:t>programa</w:t>
      </w:r>
      <w:proofErr w:type="spellEnd"/>
      <w:r>
        <w:t xml:space="preserve"> se </w:t>
      </w:r>
      <w:proofErr w:type="spellStart"/>
      <w:r>
        <w:t>izvršava</w:t>
      </w:r>
      <w:proofErr w:type="spellEnd"/>
      <w:r>
        <w:t xml:space="preserve"> za </w:t>
      </w:r>
      <w:proofErr w:type="spellStart"/>
      <w:r>
        <w:t>veoma</w:t>
      </w:r>
      <w:proofErr w:type="spellEnd"/>
      <w:r>
        <w:t xml:space="preserve"> </w:t>
      </w:r>
      <w:proofErr w:type="spellStart"/>
      <w:r>
        <w:t>kratko</w:t>
      </w:r>
      <w:proofErr w:type="spellEnd"/>
      <w:r>
        <w:t xml:space="preserve"> </w:t>
      </w:r>
      <w:proofErr w:type="spellStart"/>
      <w:r>
        <w:t>vreme</w:t>
      </w:r>
      <w:proofErr w:type="spellEnd"/>
      <w:r>
        <w:t xml:space="preserve"> </w:t>
      </w:r>
      <w:proofErr w:type="spellStart"/>
      <w:r>
        <w:t>koje</w:t>
      </w:r>
      <w:proofErr w:type="spellEnd"/>
      <w:r>
        <w:t xml:space="preserve"> je </w:t>
      </w:r>
      <w:proofErr w:type="spellStart"/>
      <w:r>
        <w:t>uvek</w:t>
      </w:r>
      <w:proofErr w:type="spellEnd"/>
      <w:r>
        <w:t xml:space="preserve"> </w:t>
      </w:r>
      <w:proofErr w:type="spellStart"/>
      <w:r>
        <w:t>manje</w:t>
      </w:r>
      <w:proofErr w:type="spellEnd"/>
      <w:r>
        <w:t xml:space="preserve"> od </w:t>
      </w:r>
      <w:proofErr w:type="spellStart"/>
      <w:r>
        <w:t>vremena</w:t>
      </w:r>
      <w:proofErr w:type="spellEnd"/>
      <w:r>
        <w:t xml:space="preserve"> </w:t>
      </w:r>
      <w:proofErr w:type="spellStart"/>
      <w:r>
        <w:t>inicijalizacije</w:t>
      </w:r>
      <w:proofErr w:type="spellEnd"/>
      <w:r>
        <w:t xml:space="preserve"> CUDA </w:t>
      </w:r>
      <w:proofErr w:type="spellStart"/>
      <w:r>
        <w:t>okruženja</w:t>
      </w:r>
      <w:proofErr w:type="spellEnd"/>
      <w:r>
        <w:t xml:space="preserve"> </w:t>
      </w:r>
      <w:proofErr w:type="spellStart"/>
      <w:r>
        <w:t>zbog</w:t>
      </w:r>
      <w:proofErr w:type="spellEnd"/>
      <w:r>
        <w:t xml:space="preserve"> </w:t>
      </w:r>
      <w:proofErr w:type="spellStart"/>
      <w:r>
        <w:t>čega</w:t>
      </w:r>
      <w:proofErr w:type="spellEnd"/>
      <w:r>
        <w:t xml:space="preserve"> </w:t>
      </w:r>
      <w:proofErr w:type="spellStart"/>
      <w:r>
        <w:t>nije</w:t>
      </w:r>
      <w:proofErr w:type="spellEnd"/>
      <w:r>
        <w:t xml:space="preserve"> </w:t>
      </w:r>
      <w:proofErr w:type="spellStart"/>
      <w:r>
        <w:t>moguće</w:t>
      </w:r>
      <w:proofErr w:type="spellEnd"/>
      <w:r>
        <w:t xml:space="preserve"> </w:t>
      </w:r>
      <w:proofErr w:type="spellStart"/>
      <w:r>
        <w:t>postići</w:t>
      </w:r>
      <w:proofErr w:type="spellEnd"/>
      <w:r>
        <w:t xml:space="preserve"> </w:t>
      </w:r>
      <w:proofErr w:type="spellStart"/>
      <w:r>
        <w:t>ubrzanje</w:t>
      </w:r>
      <w:proofErr w:type="spellEnd"/>
      <w:r>
        <w:t xml:space="preserve"> za </w:t>
      </w:r>
      <w:proofErr w:type="spellStart"/>
      <w:r>
        <w:t>ove</w:t>
      </w:r>
      <w:proofErr w:type="spellEnd"/>
      <w:r>
        <w:t xml:space="preserve"> </w:t>
      </w:r>
      <w:proofErr w:type="spellStart"/>
      <w:r>
        <w:t>dimenzije</w:t>
      </w:r>
      <w:proofErr w:type="spellEnd"/>
      <w:r>
        <w:t xml:space="preserve"> </w:t>
      </w:r>
      <w:proofErr w:type="spellStart"/>
      <w:r>
        <w:t>problema</w:t>
      </w:r>
      <w:proofErr w:type="spellEnd"/>
      <w:r>
        <w:t>.</w:t>
      </w:r>
      <w:r w:rsidR="00605960">
        <w:br w:type="page"/>
      </w:r>
    </w:p>
    <w:p w14:paraId="724AC742" w14:textId="722894BB" w:rsidR="00605960" w:rsidRPr="00E7161C" w:rsidRDefault="00605960" w:rsidP="00605960">
      <w:pPr>
        <w:pStyle w:val="Inivonaslova-Poglavlje"/>
      </w:pPr>
      <w:bookmarkStart w:id="21" w:name="_Toc169557283"/>
      <w:r>
        <w:rPr>
          <w:lang w:val="sr-Latn-RS"/>
        </w:rPr>
        <w:lastRenderedPageBreak/>
        <w:t>Problem 3 – N Body Problem</w:t>
      </w:r>
      <w:bookmarkEnd w:id="21"/>
    </w:p>
    <w:p w14:paraId="39CB2823" w14:textId="77777777" w:rsidR="00605960" w:rsidRDefault="00605960" w:rsidP="00605960">
      <w:pPr>
        <w:pStyle w:val="IInivonaslova-Potpoglavlje"/>
      </w:pPr>
      <w:bookmarkStart w:id="22" w:name="_Toc169557284"/>
      <w:r>
        <w:t>Tekst problema</w:t>
      </w:r>
      <w:bookmarkEnd w:id="22"/>
    </w:p>
    <w:p w14:paraId="41CF959D" w14:textId="4A20EB5F" w:rsidR="00605960" w:rsidRPr="00677498" w:rsidRDefault="00605960" w:rsidP="00605960">
      <w:pPr>
        <w:pStyle w:val="IIInivonaslova-Odeljak"/>
      </w:pPr>
      <w:bookmarkStart w:id="23" w:name="_Toc169557285"/>
      <w:r>
        <w:t xml:space="preserve">Zadatak </w:t>
      </w:r>
      <w:r w:rsidR="00E43E7E">
        <w:t>3</w:t>
      </w:r>
      <w:bookmarkEnd w:id="23"/>
    </w:p>
    <w:p w14:paraId="7F057C6E" w14:textId="1CC150A1" w:rsidR="005147BD" w:rsidRDefault="005147BD" w:rsidP="00FE234C">
      <w:pPr>
        <w:pStyle w:val="Osnovnitekst"/>
      </w:pPr>
      <w:r>
        <w:t>Paralelizovati program koji se bavi problemom n tela (n-body problem). Sva tela imaju jediničnu masu, trokomponentni vektor položaja (x, y, z) i trokomponentni vektor brzine (vx, vy, vz). Simulaciju n tela se odvija u iteracijama, pri čemu se u svakoj iteraciji izračunava sila kojom sva tela deluju na sva ostala, a zatim se brzine i koordinate tela ažuriraju prema II Njutnovom zakonu. Brzine i položaji su slučajno generisani na početku simulacije. Zbog same prirode numeričke simulacije uveden je parametar SOFTENING, koji predstavlja korektivni faktor prilikom izračunavanja rastojanja između čestica (kako je gravitaciona sila obrnuto proporcionalna rastojanju između čestica, za nulta rastojanja i rastojanja</w:t>
      </w:r>
      <w:r w:rsidR="00FE234C">
        <w:t xml:space="preserve"> </w:t>
      </w:r>
      <w:r>
        <w:t>bliska nuli, izračunata gravitaciona sila postaje izuzetno velika – teži beskonačnosti).</w:t>
      </w:r>
    </w:p>
    <w:p w14:paraId="2E96217C" w14:textId="53BC98B9" w:rsidR="005147BD" w:rsidRDefault="005147BD" w:rsidP="00FE234C">
      <w:pPr>
        <w:pStyle w:val="Osnovnitekst"/>
      </w:pPr>
      <w:r>
        <w:t xml:space="preserve">Program se nalazi u datoteci direktorijumu </w:t>
      </w:r>
      <w:r w:rsidRPr="005677D1">
        <w:rPr>
          <w:b/>
        </w:rPr>
        <w:t>nbodymini</w:t>
      </w:r>
      <w:r>
        <w:t xml:space="preserve"> u arhivi koja je priložena uz ovaj dokument.</w:t>
      </w:r>
      <w:r w:rsidR="00FE234C">
        <w:t xml:space="preserve"> </w:t>
      </w:r>
      <w:r>
        <w:t xml:space="preserve">Program koji treba paralelizovati nalazi se u datoteci </w:t>
      </w:r>
      <w:r w:rsidRPr="005677D1">
        <w:rPr>
          <w:b/>
        </w:rPr>
        <w:t>nbody.c</w:t>
      </w:r>
      <w:r>
        <w:t>. Pored samog izračunavanja, program</w:t>
      </w:r>
      <w:r w:rsidR="00FE234C">
        <w:t xml:space="preserve"> </w:t>
      </w:r>
      <w:r>
        <w:t>čuva rezultate svake iteracije u zasebnim datotekama (za svako telo se čuvaju pozicije i brzine), dok</w:t>
      </w:r>
      <w:r w:rsidR="00FE234C">
        <w:t xml:space="preserve"> </w:t>
      </w:r>
      <w:r>
        <w:t xml:space="preserve">kod </w:t>
      </w:r>
      <w:r w:rsidRPr="005677D1">
        <w:rPr>
          <w:b/>
        </w:rPr>
        <w:t>show_nbody.py</w:t>
      </w:r>
      <w:r>
        <w:t xml:space="preserve"> kreira gif same simulacije.</w:t>
      </w:r>
    </w:p>
    <w:p w14:paraId="702E90C4" w14:textId="507F94AE" w:rsidR="00605960" w:rsidRDefault="005147BD" w:rsidP="00FE234C">
      <w:pPr>
        <w:pStyle w:val="Osnovnitekst"/>
      </w:pPr>
      <w:r>
        <w:t>Skripta run pokreće simulaciju za različite parametre, i nakon toga, za određene</w:t>
      </w:r>
      <w:r w:rsidR="00FE234C">
        <w:t xml:space="preserve"> </w:t>
      </w:r>
      <w:r>
        <w:t>simulacije poziva python kod koji kreira gifove.</w:t>
      </w:r>
    </w:p>
    <w:p w14:paraId="4574B0E7" w14:textId="77777777" w:rsidR="00605960" w:rsidRDefault="00605960" w:rsidP="00605960">
      <w:pPr>
        <w:pStyle w:val="IInivonaslova-Potpoglavlje"/>
      </w:pPr>
      <w:bookmarkStart w:id="24" w:name="_Toc169557286"/>
      <w:r>
        <w:t>Delovi koje treba paralelizovati</w:t>
      </w:r>
      <w:bookmarkEnd w:id="24"/>
    </w:p>
    <w:p w14:paraId="28B377F1" w14:textId="77777777" w:rsidR="00605960" w:rsidRDefault="00605960" w:rsidP="00605960">
      <w:pPr>
        <w:pStyle w:val="IIInivonaslova-Odeljak"/>
      </w:pPr>
      <w:bookmarkStart w:id="25" w:name="_Toc169557287"/>
      <w:r>
        <w:t>Diskusija</w:t>
      </w:r>
      <w:bookmarkEnd w:id="25"/>
      <w:r>
        <w:t xml:space="preserve"> </w:t>
      </w:r>
    </w:p>
    <w:p w14:paraId="080D3338" w14:textId="311C44FE" w:rsidR="00605960" w:rsidRDefault="00A75D09" w:rsidP="00F705C6">
      <w:pPr>
        <w:pStyle w:val="Osnovnitekst"/>
      </w:pPr>
      <w:r>
        <w:t xml:space="preserve">N Body Problem </w:t>
      </w:r>
      <w:r w:rsidR="0025127E">
        <w:t xml:space="preserve">u svakoj iteraciji glavne petlje u main funkciji </w:t>
      </w:r>
      <w:r w:rsidR="00F705C6">
        <w:t>ažurira</w:t>
      </w:r>
      <w:r w:rsidR="00A60B47">
        <w:t xml:space="preserve"> brzine tela na osnovu</w:t>
      </w:r>
      <w:r w:rsidR="00F705C6">
        <w:t xml:space="preserve"> njihovog položaja u odnosu na druga tela. Zatim, položaji i brzine se sačuvaju u </w:t>
      </w:r>
      <w:r w:rsidR="0089161D">
        <w:t>.csv fajl, nakon čega se ažuriraju položaji tela za narednu iteraciju.</w:t>
      </w:r>
      <w:r w:rsidR="00FD62B8">
        <w:t xml:space="preserve"> </w:t>
      </w:r>
      <w:r w:rsidR="001047B2">
        <w:t>Zbog zavisnosti po podacima između iteracija koje je potrebno zabeležiti, nije moguće</w:t>
      </w:r>
      <w:r w:rsidR="00CB7B34">
        <w:t xml:space="preserve"> raspodeliti iteracije simulacije po nitima. </w:t>
      </w:r>
      <w:r w:rsidR="00BC6486">
        <w:t>Dodatan problem su upisi u fajlove u svakoj iteraciji simulacije, koje nije moguće paralelizovati.</w:t>
      </w:r>
      <w:r w:rsidR="00A60B47">
        <w:t xml:space="preserve"> </w:t>
      </w:r>
      <w:r w:rsidR="00AB20D2">
        <w:t>Sa druge strane, moguće je raspodeliti ažuriranje brzine i položaja tela između niti</w:t>
      </w:r>
      <w:r w:rsidR="009C189B">
        <w:t>, tako da svaka nit dobije svoju grupu tela sa kojom radi.</w:t>
      </w:r>
    </w:p>
    <w:p w14:paraId="7D729693" w14:textId="553E0EFB" w:rsidR="00605960" w:rsidRDefault="00605960" w:rsidP="00605960">
      <w:pPr>
        <w:pStyle w:val="IIInivonaslova-Odeljak"/>
      </w:pPr>
      <w:bookmarkStart w:id="26" w:name="_Toc169557288"/>
      <w:r>
        <w:lastRenderedPageBreak/>
        <w:t xml:space="preserve">Zadatak </w:t>
      </w:r>
      <w:r w:rsidR="00CF615E">
        <w:t>3</w:t>
      </w:r>
      <w:r w:rsidR="00EB0F64">
        <w:t xml:space="preserve"> – re</w:t>
      </w:r>
      <w:r w:rsidR="00EB0F64">
        <w:rPr>
          <w:lang w:val="sr-Latn-RS"/>
        </w:rPr>
        <w:t>šenje</w:t>
      </w:r>
      <w:bookmarkEnd w:id="26"/>
    </w:p>
    <w:p w14:paraId="0EA878BE" w14:textId="0D6CF38D" w:rsidR="00B42296" w:rsidRPr="00EB0F64" w:rsidRDefault="00DE58AA" w:rsidP="00EB0F64">
      <w:pPr>
        <w:pStyle w:val="Osnovnitekst"/>
        <w:rPr>
          <w:lang w:val="sr-Latn-RS"/>
        </w:rPr>
      </w:pPr>
      <w:r>
        <w:t xml:space="preserve">Ovaj problem se pokazao znatno težim za paralelizaciju pomoću CUDA tehnologije. </w:t>
      </w:r>
      <w:r w:rsidR="008469DD">
        <w:t>Izabrano je rešenje gde je jedino paralelizovana petlja u kojoj se vrši izračunavanje sila koje deluju na tela. Podaci o telima se čuvaju u globalnoj memoriji GPU-a, a svaka nit dobije na izračunavanje sile pojedinačnog tela.</w:t>
      </w:r>
    </w:p>
    <w:p w14:paraId="19F96AB6" w14:textId="281A040F" w:rsidR="00605960" w:rsidRPr="00FA63AF" w:rsidRDefault="00FA63AF" w:rsidP="00FA63AF">
      <w:pPr>
        <w:rPr>
          <w:lang w:val="sr-Latn-CS"/>
        </w:rPr>
      </w:pPr>
      <w:r>
        <w:br w:type="page"/>
      </w:r>
    </w:p>
    <w:p w14:paraId="42F1EB8E" w14:textId="697655D7" w:rsidR="00605960" w:rsidRDefault="00605960" w:rsidP="00605960">
      <w:pPr>
        <w:pStyle w:val="IInivonaslova-Potpoglavlje"/>
      </w:pPr>
      <w:bookmarkStart w:id="27" w:name="_Toc169557289"/>
      <w:r>
        <w:lastRenderedPageBreak/>
        <w:t xml:space="preserve">Rezultati – Zadatak </w:t>
      </w:r>
      <w:r w:rsidR="00CC6B25">
        <w:t>3</w:t>
      </w:r>
      <w:bookmarkEnd w:id="27"/>
    </w:p>
    <w:p w14:paraId="55E675B6" w14:textId="638C05AA" w:rsidR="00605960" w:rsidRDefault="00605960" w:rsidP="00605960">
      <w:pPr>
        <w:pStyle w:val="Osnovnitekst"/>
      </w:pPr>
      <w:r>
        <w:t xml:space="preserve">U okviru ove sekcije su izloženi rezultati paralelizacije koda za izračunavanja </w:t>
      </w:r>
      <w:r w:rsidR="002D5664">
        <w:t>problema n tela</w:t>
      </w:r>
      <w:r>
        <w:t>.</w:t>
      </w:r>
    </w:p>
    <w:p w14:paraId="053E99C4" w14:textId="77777777" w:rsidR="00605960" w:rsidRDefault="00605960" w:rsidP="00605960">
      <w:pPr>
        <w:pStyle w:val="IIInivonaslova-Odeljak"/>
      </w:pPr>
      <w:bookmarkStart w:id="28" w:name="_Toc169557290"/>
      <w:r>
        <w:t>Logovi izvršavanja</w:t>
      </w:r>
      <w:bookmarkEnd w:id="28"/>
    </w:p>
    <w:p w14:paraId="1DD94F75" w14:textId="13217DF6" w:rsidR="00CF0F07" w:rsidRDefault="00CF0F07" w:rsidP="00035839">
      <w:pPr>
        <w:pStyle w:val="Osnovnitekst"/>
      </w:pPr>
      <w:r>
        <w:t>Ovde su dati logovi izvršavanja z</w:t>
      </w:r>
      <w:r w:rsidR="00035839">
        <w:t>a sekvencijalno izvršavanje i izvršavanje nakon paralelizacije</w:t>
      </w:r>
      <w:r>
        <w:t>.</w:t>
      </w:r>
    </w:p>
    <w:p w14:paraId="12F10017" w14:textId="77777777" w:rsidR="009E42F1" w:rsidRPr="009E42F1" w:rsidRDefault="009E42F1" w:rsidP="009E42F1">
      <w:pPr>
        <w:pStyle w:val="Programskikod"/>
        <w:rPr>
          <w:sz w:val="16"/>
          <w:szCs w:val="16"/>
        </w:rPr>
      </w:pPr>
      <w:r w:rsidRPr="009E42F1">
        <w:rPr>
          <w:sz w:val="16"/>
          <w:szCs w:val="16"/>
        </w:rPr>
        <w:t>Running ./nbody with 30 particles, 100 iterations, and saving to simulation_1 folder</w:t>
      </w:r>
    </w:p>
    <w:p w14:paraId="429D333E" w14:textId="77777777" w:rsidR="009E42F1" w:rsidRPr="009E42F1" w:rsidRDefault="009E42F1" w:rsidP="009E42F1">
      <w:pPr>
        <w:pStyle w:val="Programskikod"/>
        <w:rPr>
          <w:sz w:val="16"/>
          <w:szCs w:val="16"/>
        </w:rPr>
      </w:pPr>
    </w:p>
    <w:p w14:paraId="23C3B6E7" w14:textId="6EC775D8" w:rsidR="009E42F1" w:rsidRPr="009E42F1" w:rsidRDefault="00A25198" w:rsidP="009E42F1">
      <w:pPr>
        <w:pStyle w:val="Programskikod"/>
        <w:rPr>
          <w:sz w:val="16"/>
          <w:szCs w:val="16"/>
        </w:rPr>
      </w:pPr>
      <w:r>
        <w:rPr>
          <w:sz w:val="16"/>
          <w:szCs w:val="16"/>
        </w:rPr>
        <w:t>real    0m0.012</w:t>
      </w:r>
      <w:r w:rsidR="009E42F1" w:rsidRPr="009E42F1">
        <w:rPr>
          <w:sz w:val="16"/>
          <w:szCs w:val="16"/>
        </w:rPr>
        <w:t>s</w:t>
      </w:r>
    </w:p>
    <w:p w14:paraId="264C8C8B" w14:textId="394D4C60" w:rsidR="009E42F1" w:rsidRPr="009E42F1" w:rsidRDefault="00A25198" w:rsidP="009E42F1">
      <w:pPr>
        <w:pStyle w:val="Programskikod"/>
        <w:rPr>
          <w:sz w:val="16"/>
          <w:szCs w:val="16"/>
        </w:rPr>
      </w:pPr>
      <w:r>
        <w:rPr>
          <w:sz w:val="16"/>
          <w:szCs w:val="16"/>
        </w:rPr>
        <w:t>user    0m0.007</w:t>
      </w:r>
      <w:r w:rsidR="009E42F1" w:rsidRPr="009E42F1">
        <w:rPr>
          <w:sz w:val="16"/>
          <w:szCs w:val="16"/>
        </w:rPr>
        <w:t>s</w:t>
      </w:r>
    </w:p>
    <w:p w14:paraId="61B8750E" w14:textId="77777777" w:rsidR="009E42F1" w:rsidRPr="009E42F1" w:rsidRDefault="009E42F1" w:rsidP="009E42F1">
      <w:pPr>
        <w:pStyle w:val="Programskikod"/>
        <w:rPr>
          <w:sz w:val="16"/>
          <w:szCs w:val="16"/>
        </w:rPr>
      </w:pPr>
      <w:r w:rsidRPr="009E42F1">
        <w:rPr>
          <w:sz w:val="16"/>
          <w:szCs w:val="16"/>
        </w:rPr>
        <w:t>sys     0m0.005s</w:t>
      </w:r>
    </w:p>
    <w:p w14:paraId="7C6F7BA4" w14:textId="77777777" w:rsidR="009E42F1" w:rsidRPr="009E42F1" w:rsidRDefault="009E42F1" w:rsidP="009E42F1">
      <w:pPr>
        <w:pStyle w:val="Programskikod"/>
        <w:rPr>
          <w:sz w:val="16"/>
          <w:szCs w:val="16"/>
        </w:rPr>
      </w:pPr>
    </w:p>
    <w:p w14:paraId="5BE72F73" w14:textId="77777777" w:rsidR="009E42F1" w:rsidRPr="009E42F1" w:rsidRDefault="009E42F1" w:rsidP="009E42F1">
      <w:pPr>
        <w:pStyle w:val="Programskikod"/>
        <w:rPr>
          <w:sz w:val="16"/>
          <w:szCs w:val="16"/>
        </w:rPr>
      </w:pPr>
    </w:p>
    <w:p w14:paraId="4F1425C5" w14:textId="77777777" w:rsidR="009E42F1" w:rsidRPr="009E42F1" w:rsidRDefault="009E42F1" w:rsidP="009E42F1">
      <w:pPr>
        <w:pStyle w:val="Programskikod"/>
        <w:rPr>
          <w:sz w:val="16"/>
          <w:szCs w:val="16"/>
        </w:rPr>
      </w:pPr>
      <w:r w:rsidRPr="009E42F1">
        <w:rPr>
          <w:sz w:val="16"/>
          <w:szCs w:val="16"/>
        </w:rPr>
        <w:t>Running ./nbody with 30 particles, 1000 iterations, and saving to simulation_2 folder</w:t>
      </w:r>
    </w:p>
    <w:p w14:paraId="52F9CBFC" w14:textId="77777777" w:rsidR="009E42F1" w:rsidRPr="009E42F1" w:rsidRDefault="009E42F1" w:rsidP="009E42F1">
      <w:pPr>
        <w:pStyle w:val="Programskikod"/>
        <w:rPr>
          <w:sz w:val="16"/>
          <w:szCs w:val="16"/>
        </w:rPr>
      </w:pPr>
    </w:p>
    <w:p w14:paraId="54135F15" w14:textId="13193CBE" w:rsidR="009E42F1" w:rsidRPr="009E42F1" w:rsidRDefault="00D02FEA" w:rsidP="009E42F1">
      <w:pPr>
        <w:pStyle w:val="Programskikod"/>
        <w:rPr>
          <w:sz w:val="16"/>
          <w:szCs w:val="16"/>
        </w:rPr>
      </w:pPr>
      <w:r>
        <w:rPr>
          <w:sz w:val="16"/>
          <w:szCs w:val="16"/>
        </w:rPr>
        <w:t>real    0m0.065</w:t>
      </w:r>
      <w:r w:rsidR="009E42F1" w:rsidRPr="009E42F1">
        <w:rPr>
          <w:sz w:val="16"/>
          <w:szCs w:val="16"/>
        </w:rPr>
        <w:t>s</w:t>
      </w:r>
    </w:p>
    <w:p w14:paraId="06338EFC" w14:textId="7D8D4C11" w:rsidR="009E42F1" w:rsidRPr="009E42F1" w:rsidRDefault="00D02FEA" w:rsidP="009E42F1">
      <w:pPr>
        <w:pStyle w:val="Programskikod"/>
        <w:rPr>
          <w:sz w:val="16"/>
          <w:szCs w:val="16"/>
        </w:rPr>
      </w:pPr>
      <w:r>
        <w:rPr>
          <w:sz w:val="16"/>
          <w:szCs w:val="16"/>
        </w:rPr>
        <w:t>user    0m0.053</w:t>
      </w:r>
      <w:r w:rsidR="009E42F1" w:rsidRPr="009E42F1">
        <w:rPr>
          <w:sz w:val="16"/>
          <w:szCs w:val="16"/>
        </w:rPr>
        <w:t>s</w:t>
      </w:r>
    </w:p>
    <w:p w14:paraId="030111AC" w14:textId="59A3EB64" w:rsidR="009E42F1" w:rsidRPr="009E42F1" w:rsidRDefault="00D02FEA" w:rsidP="009E42F1">
      <w:pPr>
        <w:pStyle w:val="Programskikod"/>
        <w:rPr>
          <w:sz w:val="16"/>
          <w:szCs w:val="16"/>
        </w:rPr>
      </w:pPr>
      <w:r>
        <w:rPr>
          <w:sz w:val="16"/>
          <w:szCs w:val="16"/>
        </w:rPr>
        <w:t>sys     0m0.013</w:t>
      </w:r>
      <w:r w:rsidR="009E42F1" w:rsidRPr="009E42F1">
        <w:rPr>
          <w:sz w:val="16"/>
          <w:szCs w:val="16"/>
        </w:rPr>
        <w:t>s</w:t>
      </w:r>
    </w:p>
    <w:p w14:paraId="5B0FA8D5" w14:textId="77777777" w:rsidR="009E42F1" w:rsidRPr="009E42F1" w:rsidRDefault="009E42F1" w:rsidP="009E42F1">
      <w:pPr>
        <w:pStyle w:val="Programskikod"/>
        <w:rPr>
          <w:sz w:val="16"/>
          <w:szCs w:val="16"/>
        </w:rPr>
      </w:pPr>
    </w:p>
    <w:p w14:paraId="02CCD9D0" w14:textId="77777777" w:rsidR="009E42F1" w:rsidRPr="009E42F1" w:rsidRDefault="009E42F1" w:rsidP="009E42F1">
      <w:pPr>
        <w:pStyle w:val="Programskikod"/>
        <w:rPr>
          <w:sz w:val="16"/>
          <w:szCs w:val="16"/>
        </w:rPr>
      </w:pPr>
    </w:p>
    <w:p w14:paraId="07CCB04C" w14:textId="77777777" w:rsidR="009E42F1" w:rsidRPr="009E42F1" w:rsidRDefault="009E42F1" w:rsidP="009E42F1">
      <w:pPr>
        <w:pStyle w:val="Programskikod"/>
        <w:rPr>
          <w:sz w:val="16"/>
          <w:szCs w:val="16"/>
        </w:rPr>
      </w:pPr>
      <w:r w:rsidRPr="009E42F1">
        <w:rPr>
          <w:sz w:val="16"/>
          <w:szCs w:val="16"/>
        </w:rPr>
        <w:t>Running ./nbody with 3000 particles, 100 iterations, and saving to simulation_3 folder</w:t>
      </w:r>
    </w:p>
    <w:p w14:paraId="5293FBC6" w14:textId="77777777" w:rsidR="009E42F1" w:rsidRPr="009E42F1" w:rsidRDefault="009E42F1" w:rsidP="009E42F1">
      <w:pPr>
        <w:pStyle w:val="Programskikod"/>
        <w:rPr>
          <w:sz w:val="16"/>
          <w:szCs w:val="16"/>
        </w:rPr>
      </w:pPr>
    </w:p>
    <w:p w14:paraId="122EB330" w14:textId="288BC629" w:rsidR="009E42F1" w:rsidRPr="009E42F1" w:rsidRDefault="00844DE1" w:rsidP="009E42F1">
      <w:pPr>
        <w:pStyle w:val="Programskikod"/>
        <w:rPr>
          <w:sz w:val="16"/>
          <w:szCs w:val="16"/>
        </w:rPr>
      </w:pPr>
      <w:r>
        <w:rPr>
          <w:sz w:val="16"/>
          <w:szCs w:val="16"/>
        </w:rPr>
        <w:t>real    0m2.403</w:t>
      </w:r>
      <w:r w:rsidR="009E42F1" w:rsidRPr="009E42F1">
        <w:rPr>
          <w:sz w:val="16"/>
          <w:szCs w:val="16"/>
        </w:rPr>
        <w:t>s</w:t>
      </w:r>
    </w:p>
    <w:p w14:paraId="249D01F2" w14:textId="00AD5CA2" w:rsidR="009E42F1" w:rsidRPr="009E42F1" w:rsidRDefault="00844DE1" w:rsidP="009E42F1">
      <w:pPr>
        <w:pStyle w:val="Programskikod"/>
        <w:rPr>
          <w:sz w:val="16"/>
          <w:szCs w:val="16"/>
        </w:rPr>
      </w:pPr>
      <w:r>
        <w:rPr>
          <w:sz w:val="16"/>
          <w:szCs w:val="16"/>
        </w:rPr>
        <w:t>user    0m2.383</w:t>
      </w:r>
      <w:r w:rsidR="009E42F1" w:rsidRPr="009E42F1">
        <w:rPr>
          <w:sz w:val="16"/>
          <w:szCs w:val="16"/>
        </w:rPr>
        <w:t>s</w:t>
      </w:r>
    </w:p>
    <w:p w14:paraId="36605BA9" w14:textId="1C65C4EF" w:rsidR="009E42F1" w:rsidRPr="009E42F1" w:rsidRDefault="00844DE1" w:rsidP="009E42F1">
      <w:pPr>
        <w:pStyle w:val="Programskikod"/>
        <w:rPr>
          <w:sz w:val="16"/>
          <w:szCs w:val="16"/>
        </w:rPr>
      </w:pPr>
      <w:r>
        <w:rPr>
          <w:sz w:val="16"/>
          <w:szCs w:val="16"/>
        </w:rPr>
        <w:t>sys     0m0.020</w:t>
      </w:r>
      <w:r w:rsidR="009E42F1" w:rsidRPr="009E42F1">
        <w:rPr>
          <w:sz w:val="16"/>
          <w:szCs w:val="16"/>
        </w:rPr>
        <w:t>s</w:t>
      </w:r>
    </w:p>
    <w:p w14:paraId="29A92575" w14:textId="77777777" w:rsidR="009E42F1" w:rsidRPr="009E42F1" w:rsidRDefault="009E42F1" w:rsidP="009E42F1">
      <w:pPr>
        <w:pStyle w:val="Programskikod"/>
        <w:rPr>
          <w:sz w:val="16"/>
          <w:szCs w:val="16"/>
        </w:rPr>
      </w:pPr>
    </w:p>
    <w:p w14:paraId="590EC2C8" w14:textId="77777777" w:rsidR="009E42F1" w:rsidRPr="009E42F1" w:rsidRDefault="009E42F1" w:rsidP="009E42F1">
      <w:pPr>
        <w:pStyle w:val="Programskikod"/>
        <w:rPr>
          <w:sz w:val="16"/>
          <w:szCs w:val="16"/>
        </w:rPr>
      </w:pPr>
    </w:p>
    <w:p w14:paraId="26536539" w14:textId="77777777" w:rsidR="009E42F1" w:rsidRPr="009E42F1" w:rsidRDefault="009E42F1" w:rsidP="009E42F1">
      <w:pPr>
        <w:pStyle w:val="Programskikod"/>
        <w:rPr>
          <w:sz w:val="16"/>
          <w:szCs w:val="16"/>
        </w:rPr>
      </w:pPr>
      <w:r w:rsidRPr="009E42F1">
        <w:rPr>
          <w:sz w:val="16"/>
          <w:szCs w:val="16"/>
        </w:rPr>
        <w:t>Running ./nbody with 3000 particles, 1000 iterations, and saving to simulation_4 folder</w:t>
      </w:r>
    </w:p>
    <w:p w14:paraId="685F0B21" w14:textId="77777777" w:rsidR="009E42F1" w:rsidRPr="009E42F1" w:rsidRDefault="009E42F1" w:rsidP="009E42F1">
      <w:pPr>
        <w:pStyle w:val="Programskikod"/>
        <w:rPr>
          <w:sz w:val="16"/>
          <w:szCs w:val="16"/>
        </w:rPr>
      </w:pPr>
    </w:p>
    <w:p w14:paraId="213ADF82" w14:textId="05FC714C" w:rsidR="009E42F1" w:rsidRPr="009E42F1" w:rsidRDefault="002807E7" w:rsidP="009E42F1">
      <w:pPr>
        <w:pStyle w:val="Programskikod"/>
        <w:rPr>
          <w:sz w:val="16"/>
          <w:szCs w:val="16"/>
        </w:rPr>
      </w:pPr>
      <w:r>
        <w:rPr>
          <w:sz w:val="16"/>
          <w:szCs w:val="16"/>
        </w:rPr>
        <w:t>real    0m24.402</w:t>
      </w:r>
      <w:r w:rsidR="009E42F1" w:rsidRPr="009E42F1">
        <w:rPr>
          <w:sz w:val="16"/>
          <w:szCs w:val="16"/>
        </w:rPr>
        <w:t>s</w:t>
      </w:r>
    </w:p>
    <w:p w14:paraId="6A9D54FE" w14:textId="3CD2706C" w:rsidR="009E42F1" w:rsidRPr="009E42F1" w:rsidRDefault="00CF0F35" w:rsidP="009E42F1">
      <w:pPr>
        <w:pStyle w:val="Programskikod"/>
        <w:rPr>
          <w:sz w:val="16"/>
          <w:szCs w:val="16"/>
        </w:rPr>
      </w:pPr>
      <w:r>
        <w:rPr>
          <w:sz w:val="16"/>
          <w:szCs w:val="16"/>
        </w:rPr>
        <w:t>user    0m24.185</w:t>
      </w:r>
      <w:r w:rsidR="009E42F1" w:rsidRPr="009E42F1">
        <w:rPr>
          <w:sz w:val="16"/>
          <w:szCs w:val="16"/>
        </w:rPr>
        <w:t>s</w:t>
      </w:r>
    </w:p>
    <w:p w14:paraId="2C7F0446" w14:textId="728577F1" w:rsidR="00204912" w:rsidRDefault="00CF0F35" w:rsidP="009E42F1">
      <w:pPr>
        <w:pStyle w:val="Programskikod"/>
        <w:rPr>
          <w:sz w:val="16"/>
          <w:szCs w:val="16"/>
        </w:rPr>
      </w:pPr>
      <w:r>
        <w:rPr>
          <w:sz w:val="16"/>
          <w:szCs w:val="16"/>
        </w:rPr>
        <w:t>sys     0m0.160</w:t>
      </w:r>
      <w:r w:rsidR="009E42F1">
        <w:rPr>
          <w:sz w:val="16"/>
          <w:szCs w:val="16"/>
        </w:rPr>
        <w:t>s</w:t>
      </w:r>
    </w:p>
    <w:p w14:paraId="32A0E516" w14:textId="4F46C493" w:rsidR="00315BD6" w:rsidRDefault="00315BD6" w:rsidP="00315BD6">
      <w:pPr>
        <w:pStyle w:val="Caption"/>
        <w:jc w:val="center"/>
        <w:rPr>
          <w:noProof/>
          <w:lang w:val="sr-Latn-RS"/>
        </w:rPr>
      </w:pPr>
      <w:r>
        <w:rPr>
          <w:noProof/>
          <w:lang w:val="sr-Latn-CS"/>
        </w:rPr>
        <w:t>Listing</w:t>
      </w:r>
      <w:r w:rsidR="00472A98">
        <w:rPr>
          <w:noProof/>
          <w:lang w:val="sr-Latn-CS"/>
        </w:rPr>
        <w:t xml:space="preserve"> 1</w:t>
      </w:r>
      <w:r w:rsidRPr="00FD52EC">
        <w:rPr>
          <w:noProof/>
          <w:lang w:val="sr-Latn-CS"/>
        </w:rPr>
        <w:t xml:space="preserve">. </w:t>
      </w:r>
      <w:r w:rsidR="00680898">
        <w:rPr>
          <w:noProof/>
          <w:lang w:val="sr-Latn-CS"/>
        </w:rPr>
        <w:t>Zadatak 3</w:t>
      </w:r>
      <w:r>
        <w:rPr>
          <w:noProof/>
          <w:lang w:val="sr-Latn-CS"/>
        </w:rPr>
        <w:t>– Sekvencijalno iz</w:t>
      </w:r>
      <w:r w:rsidR="00472A98">
        <w:rPr>
          <w:noProof/>
          <w:lang w:val="sr-Latn-RS"/>
        </w:rPr>
        <w:t>vršavanje</w:t>
      </w:r>
    </w:p>
    <w:p w14:paraId="34008E05" w14:textId="77777777" w:rsidR="00472A98" w:rsidRPr="00472A98" w:rsidRDefault="00472A98" w:rsidP="00472A98">
      <w:pPr>
        <w:rPr>
          <w:lang w:val="sr-Latn-RS"/>
        </w:rPr>
      </w:pPr>
    </w:p>
    <w:p w14:paraId="50DEFC7F" w14:textId="77777777" w:rsidR="00AB0B2E" w:rsidRPr="00AB0B2E" w:rsidRDefault="00AB0B2E" w:rsidP="00AB0B2E">
      <w:pPr>
        <w:pStyle w:val="Programskikod"/>
        <w:rPr>
          <w:sz w:val="16"/>
          <w:szCs w:val="16"/>
        </w:rPr>
      </w:pPr>
      <w:r w:rsidRPr="00AB0B2E">
        <w:rPr>
          <w:sz w:val="16"/>
          <w:szCs w:val="16"/>
        </w:rPr>
        <w:t>Running ./nbody with 30 particles, 100 iterations, and saving to simulation_1 folder</w:t>
      </w:r>
    </w:p>
    <w:p w14:paraId="1589630A" w14:textId="77777777" w:rsidR="00AB0B2E" w:rsidRPr="00AB0B2E" w:rsidRDefault="00AB0B2E" w:rsidP="00AB0B2E">
      <w:pPr>
        <w:pStyle w:val="Programskikod"/>
        <w:rPr>
          <w:sz w:val="16"/>
          <w:szCs w:val="16"/>
        </w:rPr>
      </w:pPr>
    </w:p>
    <w:p w14:paraId="52A9345F" w14:textId="12F447D8" w:rsidR="00AB0B2E" w:rsidRPr="00AB0B2E" w:rsidRDefault="00FC3037" w:rsidP="00AB0B2E">
      <w:pPr>
        <w:pStyle w:val="Programskikod"/>
        <w:rPr>
          <w:sz w:val="16"/>
          <w:szCs w:val="16"/>
        </w:rPr>
      </w:pPr>
      <w:r>
        <w:rPr>
          <w:sz w:val="16"/>
          <w:szCs w:val="16"/>
        </w:rPr>
        <w:t>real    0m0.100</w:t>
      </w:r>
      <w:r w:rsidR="00AB0B2E" w:rsidRPr="00AB0B2E">
        <w:rPr>
          <w:sz w:val="16"/>
          <w:szCs w:val="16"/>
        </w:rPr>
        <w:t>s</w:t>
      </w:r>
    </w:p>
    <w:p w14:paraId="404B1420" w14:textId="5ECE5BC4" w:rsidR="00AB0B2E" w:rsidRPr="00AB0B2E" w:rsidRDefault="00FC3037" w:rsidP="00AB0B2E">
      <w:pPr>
        <w:pStyle w:val="Programskikod"/>
        <w:rPr>
          <w:sz w:val="16"/>
          <w:szCs w:val="16"/>
        </w:rPr>
      </w:pPr>
      <w:r>
        <w:rPr>
          <w:sz w:val="16"/>
          <w:szCs w:val="16"/>
        </w:rPr>
        <w:t>user    0m0.021</w:t>
      </w:r>
      <w:r w:rsidR="00AB0B2E" w:rsidRPr="00AB0B2E">
        <w:rPr>
          <w:sz w:val="16"/>
          <w:szCs w:val="16"/>
        </w:rPr>
        <w:t>s</w:t>
      </w:r>
    </w:p>
    <w:p w14:paraId="1B4FF3E2" w14:textId="6CF2B573" w:rsidR="00AB0B2E" w:rsidRPr="00AB0B2E" w:rsidRDefault="00FC3037" w:rsidP="00AB0B2E">
      <w:pPr>
        <w:pStyle w:val="Programskikod"/>
        <w:rPr>
          <w:sz w:val="16"/>
          <w:szCs w:val="16"/>
        </w:rPr>
      </w:pPr>
      <w:r>
        <w:rPr>
          <w:sz w:val="16"/>
          <w:szCs w:val="16"/>
        </w:rPr>
        <w:t>sys     0m0.058</w:t>
      </w:r>
      <w:r w:rsidR="00AB0B2E" w:rsidRPr="00AB0B2E">
        <w:rPr>
          <w:sz w:val="16"/>
          <w:szCs w:val="16"/>
        </w:rPr>
        <w:t>s</w:t>
      </w:r>
    </w:p>
    <w:p w14:paraId="654BD9ED" w14:textId="77777777" w:rsidR="00AB0B2E" w:rsidRPr="00AB0B2E" w:rsidRDefault="00AB0B2E" w:rsidP="00AB0B2E">
      <w:pPr>
        <w:pStyle w:val="Programskikod"/>
        <w:rPr>
          <w:sz w:val="16"/>
          <w:szCs w:val="16"/>
        </w:rPr>
      </w:pPr>
    </w:p>
    <w:p w14:paraId="29F4351C" w14:textId="77777777" w:rsidR="00AB0B2E" w:rsidRPr="00AB0B2E" w:rsidRDefault="00AB0B2E" w:rsidP="00AB0B2E">
      <w:pPr>
        <w:pStyle w:val="Programskikod"/>
        <w:rPr>
          <w:sz w:val="16"/>
          <w:szCs w:val="16"/>
        </w:rPr>
      </w:pPr>
    </w:p>
    <w:p w14:paraId="18A64F1D" w14:textId="77777777" w:rsidR="00AB0B2E" w:rsidRPr="00AB0B2E" w:rsidRDefault="00AB0B2E" w:rsidP="00AB0B2E">
      <w:pPr>
        <w:pStyle w:val="Programskikod"/>
        <w:rPr>
          <w:sz w:val="16"/>
          <w:szCs w:val="16"/>
        </w:rPr>
      </w:pPr>
      <w:r w:rsidRPr="00AB0B2E">
        <w:rPr>
          <w:sz w:val="16"/>
          <w:szCs w:val="16"/>
        </w:rPr>
        <w:t>Running ./nbody with 30 particles, 1000 iterations, and saving to simulation_2 folder</w:t>
      </w:r>
    </w:p>
    <w:p w14:paraId="3F35BA24" w14:textId="77777777" w:rsidR="00AB0B2E" w:rsidRPr="00AB0B2E" w:rsidRDefault="00AB0B2E" w:rsidP="00AB0B2E">
      <w:pPr>
        <w:pStyle w:val="Programskikod"/>
        <w:rPr>
          <w:sz w:val="16"/>
          <w:szCs w:val="16"/>
        </w:rPr>
      </w:pPr>
    </w:p>
    <w:p w14:paraId="0B32D02C" w14:textId="17FB2DEB" w:rsidR="00AB0B2E" w:rsidRPr="00AB0B2E" w:rsidRDefault="00F47510" w:rsidP="00AB0B2E">
      <w:pPr>
        <w:pStyle w:val="Programskikod"/>
        <w:rPr>
          <w:sz w:val="16"/>
          <w:szCs w:val="16"/>
        </w:rPr>
      </w:pPr>
      <w:r>
        <w:rPr>
          <w:sz w:val="16"/>
          <w:szCs w:val="16"/>
        </w:rPr>
        <w:t>real    0m0.156</w:t>
      </w:r>
      <w:r w:rsidR="00AB0B2E" w:rsidRPr="00AB0B2E">
        <w:rPr>
          <w:sz w:val="16"/>
          <w:szCs w:val="16"/>
        </w:rPr>
        <w:t>s</w:t>
      </w:r>
    </w:p>
    <w:p w14:paraId="3768DA56" w14:textId="50E39B05" w:rsidR="00AB0B2E" w:rsidRPr="00AB0B2E" w:rsidRDefault="009D2102" w:rsidP="00AB0B2E">
      <w:pPr>
        <w:pStyle w:val="Programskikod"/>
        <w:rPr>
          <w:sz w:val="16"/>
          <w:szCs w:val="16"/>
        </w:rPr>
      </w:pPr>
      <w:r>
        <w:rPr>
          <w:sz w:val="16"/>
          <w:szCs w:val="16"/>
        </w:rPr>
        <w:t>user    0m0.052</w:t>
      </w:r>
      <w:r w:rsidR="00AB0B2E" w:rsidRPr="00AB0B2E">
        <w:rPr>
          <w:sz w:val="16"/>
          <w:szCs w:val="16"/>
        </w:rPr>
        <w:t>s</w:t>
      </w:r>
    </w:p>
    <w:p w14:paraId="4C8CF17A" w14:textId="25E04BF2" w:rsidR="00AB0B2E" w:rsidRPr="00AB0B2E" w:rsidRDefault="009D2102" w:rsidP="00AB0B2E">
      <w:pPr>
        <w:pStyle w:val="Programskikod"/>
        <w:rPr>
          <w:sz w:val="16"/>
          <w:szCs w:val="16"/>
        </w:rPr>
      </w:pPr>
      <w:r>
        <w:rPr>
          <w:sz w:val="16"/>
          <w:szCs w:val="16"/>
        </w:rPr>
        <w:t>sys     0m0.078</w:t>
      </w:r>
      <w:r w:rsidR="00AB0B2E" w:rsidRPr="00AB0B2E">
        <w:rPr>
          <w:sz w:val="16"/>
          <w:szCs w:val="16"/>
        </w:rPr>
        <w:t>s</w:t>
      </w:r>
    </w:p>
    <w:p w14:paraId="5618C629" w14:textId="77777777" w:rsidR="00AB0B2E" w:rsidRPr="00AB0B2E" w:rsidRDefault="00AB0B2E" w:rsidP="00AB0B2E">
      <w:pPr>
        <w:pStyle w:val="Programskikod"/>
        <w:rPr>
          <w:sz w:val="16"/>
          <w:szCs w:val="16"/>
        </w:rPr>
      </w:pPr>
    </w:p>
    <w:p w14:paraId="0F7701DE" w14:textId="77777777" w:rsidR="00AB0B2E" w:rsidRPr="00AB0B2E" w:rsidRDefault="00AB0B2E" w:rsidP="00AB0B2E">
      <w:pPr>
        <w:pStyle w:val="Programskikod"/>
        <w:rPr>
          <w:sz w:val="16"/>
          <w:szCs w:val="16"/>
        </w:rPr>
      </w:pPr>
    </w:p>
    <w:p w14:paraId="638F557F" w14:textId="77777777" w:rsidR="00AB0B2E" w:rsidRPr="00AB0B2E" w:rsidRDefault="00AB0B2E" w:rsidP="00AB0B2E">
      <w:pPr>
        <w:pStyle w:val="Programskikod"/>
        <w:rPr>
          <w:sz w:val="16"/>
          <w:szCs w:val="16"/>
        </w:rPr>
      </w:pPr>
      <w:r w:rsidRPr="00AB0B2E">
        <w:rPr>
          <w:sz w:val="16"/>
          <w:szCs w:val="16"/>
        </w:rPr>
        <w:t>Running ./nbody with 3000 particles, 100 iterations, and saving to simulation_3 folder</w:t>
      </w:r>
    </w:p>
    <w:p w14:paraId="0CCFDDA7" w14:textId="77777777" w:rsidR="00AB0B2E" w:rsidRPr="00AB0B2E" w:rsidRDefault="00AB0B2E" w:rsidP="00AB0B2E">
      <w:pPr>
        <w:pStyle w:val="Programskikod"/>
        <w:rPr>
          <w:sz w:val="16"/>
          <w:szCs w:val="16"/>
        </w:rPr>
      </w:pPr>
    </w:p>
    <w:p w14:paraId="1D771474" w14:textId="752FC8F5" w:rsidR="00AB0B2E" w:rsidRPr="00AB0B2E" w:rsidRDefault="00AF762F" w:rsidP="00AB0B2E">
      <w:pPr>
        <w:pStyle w:val="Programskikod"/>
        <w:rPr>
          <w:sz w:val="16"/>
          <w:szCs w:val="16"/>
        </w:rPr>
      </w:pPr>
      <w:r>
        <w:rPr>
          <w:sz w:val="16"/>
          <w:szCs w:val="16"/>
        </w:rPr>
        <w:t>real    0m0.405</w:t>
      </w:r>
      <w:r w:rsidR="00AB0B2E" w:rsidRPr="00AB0B2E">
        <w:rPr>
          <w:sz w:val="16"/>
          <w:szCs w:val="16"/>
        </w:rPr>
        <w:t>s</w:t>
      </w:r>
    </w:p>
    <w:p w14:paraId="7C58763C" w14:textId="47B1984D" w:rsidR="00AB0B2E" w:rsidRPr="00AB0B2E" w:rsidRDefault="00AF762F" w:rsidP="00AB0B2E">
      <w:pPr>
        <w:pStyle w:val="Programskikod"/>
        <w:rPr>
          <w:sz w:val="16"/>
          <w:szCs w:val="16"/>
        </w:rPr>
      </w:pPr>
      <w:r>
        <w:rPr>
          <w:sz w:val="16"/>
          <w:szCs w:val="16"/>
        </w:rPr>
        <w:t>user    0m0.310</w:t>
      </w:r>
      <w:r w:rsidR="00AB0B2E" w:rsidRPr="00AB0B2E">
        <w:rPr>
          <w:sz w:val="16"/>
          <w:szCs w:val="16"/>
        </w:rPr>
        <w:t>s</w:t>
      </w:r>
    </w:p>
    <w:p w14:paraId="68BCE2AA" w14:textId="62877F0B" w:rsidR="00AB0B2E" w:rsidRPr="00AB0B2E" w:rsidRDefault="00AF762F" w:rsidP="00AB0B2E">
      <w:pPr>
        <w:pStyle w:val="Programskikod"/>
        <w:rPr>
          <w:sz w:val="16"/>
          <w:szCs w:val="16"/>
        </w:rPr>
      </w:pPr>
      <w:r>
        <w:rPr>
          <w:sz w:val="16"/>
          <w:szCs w:val="16"/>
        </w:rPr>
        <w:t>sys     0m0.076</w:t>
      </w:r>
      <w:r w:rsidR="00AB0B2E" w:rsidRPr="00AB0B2E">
        <w:rPr>
          <w:sz w:val="16"/>
          <w:szCs w:val="16"/>
        </w:rPr>
        <w:t>s</w:t>
      </w:r>
    </w:p>
    <w:p w14:paraId="3150922A" w14:textId="77777777" w:rsidR="00AB0B2E" w:rsidRPr="00AB0B2E" w:rsidRDefault="00AB0B2E" w:rsidP="00AB0B2E">
      <w:pPr>
        <w:pStyle w:val="Programskikod"/>
        <w:rPr>
          <w:sz w:val="16"/>
          <w:szCs w:val="16"/>
        </w:rPr>
      </w:pPr>
    </w:p>
    <w:p w14:paraId="7B041924" w14:textId="77777777" w:rsidR="00AB0B2E" w:rsidRPr="00AB0B2E" w:rsidRDefault="00AB0B2E" w:rsidP="00AB0B2E">
      <w:pPr>
        <w:pStyle w:val="Programskikod"/>
        <w:rPr>
          <w:sz w:val="16"/>
          <w:szCs w:val="16"/>
        </w:rPr>
      </w:pPr>
    </w:p>
    <w:p w14:paraId="674569A5" w14:textId="77777777" w:rsidR="00AB0B2E" w:rsidRPr="00AB0B2E" w:rsidRDefault="00AB0B2E" w:rsidP="00AB0B2E">
      <w:pPr>
        <w:pStyle w:val="Programskikod"/>
        <w:rPr>
          <w:sz w:val="16"/>
          <w:szCs w:val="16"/>
        </w:rPr>
      </w:pPr>
      <w:r w:rsidRPr="00AB0B2E">
        <w:rPr>
          <w:sz w:val="16"/>
          <w:szCs w:val="16"/>
        </w:rPr>
        <w:t>Running ./nbody with 3000 particles, 1000 iterations, and saving to simulation_4 folder</w:t>
      </w:r>
    </w:p>
    <w:p w14:paraId="6CF2CA9C" w14:textId="77777777" w:rsidR="00AB0B2E" w:rsidRPr="00AB0B2E" w:rsidRDefault="00AB0B2E" w:rsidP="00AB0B2E">
      <w:pPr>
        <w:pStyle w:val="Programskikod"/>
        <w:rPr>
          <w:sz w:val="16"/>
          <w:szCs w:val="16"/>
        </w:rPr>
      </w:pPr>
    </w:p>
    <w:p w14:paraId="3953C38D" w14:textId="5EA4B076" w:rsidR="00AB0B2E" w:rsidRPr="00AB0B2E" w:rsidRDefault="00AF762F" w:rsidP="00AB0B2E">
      <w:pPr>
        <w:pStyle w:val="Programskikod"/>
        <w:rPr>
          <w:sz w:val="16"/>
          <w:szCs w:val="16"/>
        </w:rPr>
      </w:pPr>
      <w:r>
        <w:rPr>
          <w:sz w:val="16"/>
          <w:szCs w:val="16"/>
        </w:rPr>
        <w:t>real    0m6.856</w:t>
      </w:r>
      <w:r w:rsidR="00AB0B2E" w:rsidRPr="00AB0B2E">
        <w:rPr>
          <w:sz w:val="16"/>
          <w:szCs w:val="16"/>
        </w:rPr>
        <w:t>s</w:t>
      </w:r>
    </w:p>
    <w:p w14:paraId="5D81BBE2" w14:textId="6BB2176E" w:rsidR="00AB0B2E" w:rsidRPr="00AB0B2E" w:rsidRDefault="00AF762F" w:rsidP="00AB0B2E">
      <w:pPr>
        <w:pStyle w:val="Programskikod"/>
        <w:rPr>
          <w:sz w:val="16"/>
          <w:szCs w:val="16"/>
        </w:rPr>
      </w:pPr>
      <w:r>
        <w:rPr>
          <w:sz w:val="16"/>
          <w:szCs w:val="16"/>
        </w:rPr>
        <w:t>user    0m3.281</w:t>
      </w:r>
      <w:r w:rsidR="00AB0B2E" w:rsidRPr="00AB0B2E">
        <w:rPr>
          <w:sz w:val="16"/>
          <w:szCs w:val="16"/>
        </w:rPr>
        <w:t>s</w:t>
      </w:r>
    </w:p>
    <w:p w14:paraId="25572A35" w14:textId="02F2B235" w:rsidR="00315BD6" w:rsidRDefault="00AF762F" w:rsidP="00AB0B2E">
      <w:pPr>
        <w:pStyle w:val="Programskikod"/>
        <w:rPr>
          <w:sz w:val="16"/>
          <w:szCs w:val="16"/>
        </w:rPr>
      </w:pPr>
      <w:r>
        <w:rPr>
          <w:sz w:val="16"/>
          <w:szCs w:val="16"/>
        </w:rPr>
        <w:t>sys     0m0.212</w:t>
      </w:r>
      <w:r w:rsidR="00AB0B2E" w:rsidRPr="00AB0B2E">
        <w:rPr>
          <w:sz w:val="16"/>
          <w:szCs w:val="16"/>
        </w:rPr>
        <w:t>s</w:t>
      </w:r>
    </w:p>
    <w:p w14:paraId="17674EB5" w14:textId="55B3DF00" w:rsidR="00211D79" w:rsidRPr="00575258" w:rsidRDefault="00315BD6" w:rsidP="00575258">
      <w:pPr>
        <w:pStyle w:val="Caption"/>
        <w:jc w:val="center"/>
        <w:rPr>
          <w:noProof/>
          <w:lang w:val="sr-Latn-CS"/>
        </w:rPr>
      </w:pPr>
      <w:r>
        <w:rPr>
          <w:noProof/>
          <w:lang w:val="sr-Latn-CS"/>
        </w:rPr>
        <w:t>Listing</w:t>
      </w:r>
      <w:r w:rsidR="00472A98">
        <w:rPr>
          <w:noProof/>
          <w:lang w:val="sr-Latn-CS"/>
        </w:rPr>
        <w:t xml:space="preserve"> 2</w:t>
      </w:r>
      <w:r w:rsidRPr="00FD52EC">
        <w:rPr>
          <w:noProof/>
          <w:lang w:val="sr-Latn-CS"/>
        </w:rPr>
        <w:t xml:space="preserve">. </w:t>
      </w:r>
      <w:r w:rsidR="00680898">
        <w:rPr>
          <w:noProof/>
          <w:lang w:val="sr-Latn-CS"/>
        </w:rPr>
        <w:t>Zadatak 3</w:t>
      </w:r>
      <w:r w:rsidR="00F45202">
        <w:rPr>
          <w:noProof/>
          <w:lang w:val="sr-Latn-CS"/>
        </w:rPr>
        <w:t xml:space="preserve"> – Izvršavanje nakon paralelizacije</w:t>
      </w:r>
    </w:p>
    <w:p w14:paraId="71433511" w14:textId="77777777" w:rsidR="00211D79" w:rsidRPr="004E5112" w:rsidRDefault="00211D79" w:rsidP="00CF0F07">
      <w:pPr>
        <w:pStyle w:val="Osnovnitekst"/>
        <w:rPr>
          <w:lang w:val="en-US"/>
        </w:rPr>
      </w:pPr>
    </w:p>
    <w:p w14:paraId="4D9DB517" w14:textId="50075D77" w:rsidR="00605960" w:rsidRDefault="00575258" w:rsidP="00211D79">
      <w:pPr>
        <w:pStyle w:val="IIInivonaslova-Odeljak"/>
      </w:pPr>
      <w:bookmarkStart w:id="29" w:name="_Toc169557291"/>
      <w:r>
        <w:t xml:space="preserve">Grafik </w:t>
      </w:r>
      <w:r w:rsidR="00605960">
        <w:t>ubrzanja</w:t>
      </w:r>
      <w:bookmarkEnd w:id="29"/>
    </w:p>
    <w:p w14:paraId="744FB20A" w14:textId="24E8B391" w:rsidR="00B44561" w:rsidRDefault="00562C8E" w:rsidP="00B44561">
      <w:pPr>
        <w:pStyle w:val="Osnovnitekst"/>
      </w:pPr>
      <w:r>
        <w:rPr>
          <w:noProof/>
          <w:lang w:val="en-US"/>
        </w:rPr>
        <w:drawing>
          <wp:anchor distT="0" distB="0" distL="114300" distR="114300" simplePos="0" relativeHeight="251724800" behindDoc="0" locked="0" layoutInCell="1" allowOverlap="1" wp14:anchorId="49B0AD67" wp14:editId="71F07A0B">
            <wp:simplePos x="0" y="0"/>
            <wp:positionH relativeFrom="margin">
              <wp:align>center</wp:align>
            </wp:positionH>
            <wp:positionV relativeFrom="paragraph">
              <wp:posOffset>327141</wp:posOffset>
            </wp:positionV>
            <wp:extent cx="5516880" cy="3402330"/>
            <wp:effectExtent l="0" t="0" r="7620" b="762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575258">
        <w:t>U okviru ove sekcije je dat grafik</w:t>
      </w:r>
      <w:r w:rsidR="00605960">
        <w:t xml:space="preserve"> ubrzanja u odnosu na sekvencijalnu implementaciju</w:t>
      </w:r>
    </w:p>
    <w:p w14:paraId="4776B4EB" w14:textId="0C293BD3" w:rsidR="00605960" w:rsidRDefault="00605960" w:rsidP="00B44561">
      <w:pPr>
        <w:pStyle w:val="Osnovnitekst"/>
      </w:pPr>
      <w:r>
        <w:t>.</w:t>
      </w:r>
      <w:r w:rsidR="00211D79" w:rsidRPr="00211D79">
        <w:rPr>
          <w:noProof/>
          <w:lang w:val="en-US"/>
        </w:rPr>
        <w:t xml:space="preserve"> </w:t>
      </w:r>
    </w:p>
    <w:p w14:paraId="25B43DF1" w14:textId="79EEA94E" w:rsidR="00523806" w:rsidRPr="00523806" w:rsidRDefault="00605960" w:rsidP="00A6594F">
      <w:pPr>
        <w:pStyle w:val="Caption"/>
        <w:jc w:val="center"/>
        <w:rPr>
          <w:noProof/>
          <w:lang w:val="sr-Latn-CS"/>
        </w:rPr>
      </w:pPr>
      <w:r>
        <w:rPr>
          <w:noProof/>
          <w:lang w:val="sr-Latn-CS"/>
        </w:rPr>
        <w:t>Slika</w:t>
      </w:r>
      <w:r w:rsidRPr="00FD52EC">
        <w:rPr>
          <w:noProof/>
          <w:lang w:val="sr-Latn-CS"/>
        </w:rPr>
        <w:t xml:space="preserve"> 1. </w:t>
      </w:r>
      <w:r w:rsidR="00A6594F">
        <w:rPr>
          <w:noProof/>
          <w:lang w:val="sr-Latn-CS"/>
        </w:rPr>
        <w:t>Nbody problem - ubrzanj</w:t>
      </w:r>
      <w:r w:rsidR="00562C8E">
        <w:rPr>
          <w:noProof/>
          <w:lang w:val="sr-Latn-CS"/>
        </w:rPr>
        <w:t>e</w:t>
      </w:r>
    </w:p>
    <w:p w14:paraId="12CFA7CA" w14:textId="77777777" w:rsidR="008646BB" w:rsidRDefault="008646BB" w:rsidP="008646BB">
      <w:pPr>
        <w:rPr>
          <w:lang w:val="sr-Latn-CS"/>
        </w:rPr>
      </w:pPr>
    </w:p>
    <w:p w14:paraId="0681D103" w14:textId="77777777" w:rsidR="008646BB" w:rsidRPr="008646BB" w:rsidRDefault="008646BB" w:rsidP="008646BB">
      <w:pPr>
        <w:rPr>
          <w:lang w:val="sr-Latn-CS"/>
        </w:rPr>
      </w:pPr>
    </w:p>
    <w:p w14:paraId="2BB7CCCE" w14:textId="77777777" w:rsidR="00605960" w:rsidRDefault="00605960" w:rsidP="00605960">
      <w:pPr>
        <w:pStyle w:val="IIInivonaslova-Odeljak"/>
        <w:rPr>
          <w:lang w:val="sr-Latn-RS"/>
        </w:rPr>
      </w:pPr>
      <w:bookmarkStart w:id="30" w:name="_Toc169557292"/>
      <w:r>
        <w:t>Diskusija dobijenih re</w:t>
      </w:r>
      <w:r>
        <w:rPr>
          <w:lang w:val="sr-Latn-RS"/>
        </w:rPr>
        <w:t>zultata</w:t>
      </w:r>
      <w:bookmarkEnd w:id="30"/>
    </w:p>
    <w:p w14:paraId="75C72B5D" w14:textId="4D1B4AF0" w:rsidR="006530D1" w:rsidRPr="008E4C5D" w:rsidRDefault="008469DD" w:rsidP="00A6594F">
      <w:pPr>
        <w:pStyle w:val="Osnovnitekst"/>
        <w:rPr>
          <w:lang w:val="sr-Latn-RS"/>
        </w:rPr>
      </w:pPr>
      <w:r>
        <w:rPr>
          <w:lang w:val="sr-Latn-RS"/>
        </w:rPr>
        <w:t>Ubrzanje je ponovo postignuto za veće ulazne podatke. Treba napomenuti kao značajno usko grlo činjenicu da se podaci u svakoj iteraciji simulacije kopiraju dva puta, jednom sa grafičkog procesora na glavni procesor, kako bi se sačuvali podaci, i drugi put, u suprotnom smeru, kako bi se vratili ažurni podaci za dalje izračunavanje. Zbog velikog broja ovih poziva, dolazi do značajnog pada u performansama sa većim povećanjem iteracija simulacije.</w:t>
      </w:r>
    </w:p>
    <w:sectPr w:rsidR="006530D1" w:rsidRPr="008E4C5D" w:rsidSect="0079355D">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8F7F9" w14:textId="77777777" w:rsidR="00910158" w:rsidRDefault="00910158">
      <w:r>
        <w:separator/>
      </w:r>
    </w:p>
  </w:endnote>
  <w:endnote w:type="continuationSeparator" w:id="0">
    <w:p w14:paraId="41E3F660" w14:textId="77777777" w:rsidR="00910158" w:rsidRDefault="00910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3FE57" w14:textId="77777777" w:rsidR="00F427B3" w:rsidRDefault="00F427B3"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F427B3" w:rsidRDefault="00F427B3"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8F565" w14:textId="77777777" w:rsidR="00F427B3" w:rsidRDefault="00F427B3"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6F9E">
      <w:rPr>
        <w:rStyle w:val="PageNumber"/>
        <w:noProof/>
      </w:rPr>
      <w:t>3</w:t>
    </w:r>
    <w:r>
      <w:rPr>
        <w:rStyle w:val="PageNumber"/>
      </w:rPr>
      <w:fldChar w:fldCharType="end"/>
    </w:r>
  </w:p>
  <w:p w14:paraId="502AD811" w14:textId="77777777" w:rsidR="00F427B3" w:rsidRDefault="00F427B3" w:rsidP="00847C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D5AAE" w14:textId="77777777" w:rsidR="00910158" w:rsidRDefault="00910158">
      <w:r>
        <w:separator/>
      </w:r>
    </w:p>
  </w:footnote>
  <w:footnote w:type="continuationSeparator" w:id="0">
    <w:p w14:paraId="2FB74937" w14:textId="77777777" w:rsidR="00910158" w:rsidRDefault="00910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992"/>
        </w:tabs>
        <w:ind w:left="992" w:hanging="567"/>
      </w:pPr>
      <w:rPr>
        <w:rFonts w:hint="default"/>
      </w:rPr>
    </w:lvl>
    <w:lvl w:ilvl="2">
      <w:start w:val="1"/>
      <w:numFmt w:val="decimal"/>
      <w:pStyle w:val="IIInivonaslova-Odeljak"/>
      <w:lvlText w:val="%1.%2.%3."/>
      <w:lvlJc w:val="left"/>
      <w:pPr>
        <w:tabs>
          <w:tab w:val="num" w:pos="7949"/>
        </w:tabs>
        <w:ind w:left="7949"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440808847">
    <w:abstractNumId w:val="5"/>
  </w:num>
  <w:num w:numId="2" w16cid:durableId="1670717528">
    <w:abstractNumId w:val="11"/>
  </w:num>
  <w:num w:numId="3" w16cid:durableId="2045709941">
    <w:abstractNumId w:val="8"/>
  </w:num>
  <w:num w:numId="4" w16cid:durableId="288708129">
    <w:abstractNumId w:val="9"/>
  </w:num>
  <w:num w:numId="5" w16cid:durableId="1123230874">
    <w:abstractNumId w:val="12"/>
  </w:num>
  <w:num w:numId="6" w16cid:durableId="2049912589">
    <w:abstractNumId w:val="2"/>
  </w:num>
  <w:num w:numId="7" w16cid:durableId="1602563108">
    <w:abstractNumId w:val="16"/>
  </w:num>
  <w:num w:numId="8" w16cid:durableId="1556433783">
    <w:abstractNumId w:val="20"/>
  </w:num>
  <w:num w:numId="9" w16cid:durableId="1518272930">
    <w:abstractNumId w:val="15"/>
  </w:num>
  <w:num w:numId="10" w16cid:durableId="595747097">
    <w:abstractNumId w:val="4"/>
  </w:num>
  <w:num w:numId="11" w16cid:durableId="781804412">
    <w:abstractNumId w:val="3"/>
  </w:num>
  <w:num w:numId="12" w16cid:durableId="785973287">
    <w:abstractNumId w:val="1"/>
  </w:num>
  <w:num w:numId="13" w16cid:durableId="1686639817">
    <w:abstractNumId w:val="6"/>
  </w:num>
  <w:num w:numId="14" w16cid:durableId="1498496984">
    <w:abstractNumId w:val="7"/>
  </w:num>
  <w:num w:numId="15" w16cid:durableId="1443308206">
    <w:abstractNumId w:val="23"/>
  </w:num>
  <w:num w:numId="16" w16cid:durableId="900286167">
    <w:abstractNumId w:val="17"/>
  </w:num>
  <w:num w:numId="17" w16cid:durableId="608006829">
    <w:abstractNumId w:val="22"/>
  </w:num>
  <w:num w:numId="18" w16cid:durableId="50618646">
    <w:abstractNumId w:val="18"/>
  </w:num>
  <w:num w:numId="19" w16cid:durableId="332417989">
    <w:abstractNumId w:val="10"/>
  </w:num>
  <w:num w:numId="20" w16cid:durableId="647369703">
    <w:abstractNumId w:val="21"/>
  </w:num>
  <w:num w:numId="21" w16cid:durableId="119211329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979064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41472518">
    <w:abstractNumId w:val="13"/>
  </w:num>
  <w:num w:numId="24" w16cid:durableId="1812332967">
    <w:abstractNumId w:val="19"/>
  </w:num>
  <w:num w:numId="25" w16cid:durableId="1352561836">
    <w:abstractNumId w:val="14"/>
  </w:num>
  <w:num w:numId="26" w16cid:durableId="212442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63A"/>
    <w:rsid w:val="00000736"/>
    <w:rsid w:val="000008F8"/>
    <w:rsid w:val="00001822"/>
    <w:rsid w:val="00001DEB"/>
    <w:rsid w:val="000025AC"/>
    <w:rsid w:val="00004A1B"/>
    <w:rsid w:val="00014BD2"/>
    <w:rsid w:val="00017712"/>
    <w:rsid w:val="00020E3B"/>
    <w:rsid w:val="00022379"/>
    <w:rsid w:val="00022D5C"/>
    <w:rsid w:val="000232E2"/>
    <w:rsid w:val="00025A02"/>
    <w:rsid w:val="000273B0"/>
    <w:rsid w:val="0003268B"/>
    <w:rsid w:val="00035839"/>
    <w:rsid w:val="00036A86"/>
    <w:rsid w:val="00040B73"/>
    <w:rsid w:val="00044642"/>
    <w:rsid w:val="00046722"/>
    <w:rsid w:val="0005125D"/>
    <w:rsid w:val="000542B1"/>
    <w:rsid w:val="000551E7"/>
    <w:rsid w:val="0005666D"/>
    <w:rsid w:val="00062996"/>
    <w:rsid w:val="00063807"/>
    <w:rsid w:val="00066AB0"/>
    <w:rsid w:val="00066C16"/>
    <w:rsid w:val="00067AB5"/>
    <w:rsid w:val="000726E2"/>
    <w:rsid w:val="00072EAB"/>
    <w:rsid w:val="00075453"/>
    <w:rsid w:val="00080C50"/>
    <w:rsid w:val="000834BF"/>
    <w:rsid w:val="00084D3C"/>
    <w:rsid w:val="00096F5F"/>
    <w:rsid w:val="000972D0"/>
    <w:rsid w:val="000A0467"/>
    <w:rsid w:val="000A134E"/>
    <w:rsid w:val="000A13ED"/>
    <w:rsid w:val="000A1856"/>
    <w:rsid w:val="000A1F58"/>
    <w:rsid w:val="000A46C2"/>
    <w:rsid w:val="000B0A8E"/>
    <w:rsid w:val="000B0E6E"/>
    <w:rsid w:val="000B1246"/>
    <w:rsid w:val="000B7411"/>
    <w:rsid w:val="000C1F71"/>
    <w:rsid w:val="000C2AE8"/>
    <w:rsid w:val="000C3FD6"/>
    <w:rsid w:val="000D2B68"/>
    <w:rsid w:val="000D46B8"/>
    <w:rsid w:val="000D51FA"/>
    <w:rsid w:val="000E1F6A"/>
    <w:rsid w:val="000E469D"/>
    <w:rsid w:val="000E56CA"/>
    <w:rsid w:val="000F0F13"/>
    <w:rsid w:val="000F3DEF"/>
    <w:rsid w:val="000F4EBC"/>
    <w:rsid w:val="000F7F3D"/>
    <w:rsid w:val="001040EA"/>
    <w:rsid w:val="001047B2"/>
    <w:rsid w:val="001104C5"/>
    <w:rsid w:val="00117B18"/>
    <w:rsid w:val="00125C81"/>
    <w:rsid w:val="00126146"/>
    <w:rsid w:val="00131004"/>
    <w:rsid w:val="00131ABD"/>
    <w:rsid w:val="00135926"/>
    <w:rsid w:val="001407C0"/>
    <w:rsid w:val="0014138F"/>
    <w:rsid w:val="00141478"/>
    <w:rsid w:val="001512DF"/>
    <w:rsid w:val="00156157"/>
    <w:rsid w:val="00161CD8"/>
    <w:rsid w:val="0016272B"/>
    <w:rsid w:val="00163687"/>
    <w:rsid w:val="001660A0"/>
    <w:rsid w:val="00167158"/>
    <w:rsid w:val="00167613"/>
    <w:rsid w:val="00170470"/>
    <w:rsid w:val="00171830"/>
    <w:rsid w:val="001719EF"/>
    <w:rsid w:val="00174AC1"/>
    <w:rsid w:val="00177E01"/>
    <w:rsid w:val="00182901"/>
    <w:rsid w:val="00184F75"/>
    <w:rsid w:val="00190281"/>
    <w:rsid w:val="00191C19"/>
    <w:rsid w:val="0019403C"/>
    <w:rsid w:val="00194C7E"/>
    <w:rsid w:val="001952A5"/>
    <w:rsid w:val="00196C7A"/>
    <w:rsid w:val="001A30F7"/>
    <w:rsid w:val="001A5771"/>
    <w:rsid w:val="001A5810"/>
    <w:rsid w:val="001B3030"/>
    <w:rsid w:val="001B659A"/>
    <w:rsid w:val="001C00BD"/>
    <w:rsid w:val="001C179E"/>
    <w:rsid w:val="001C1888"/>
    <w:rsid w:val="001C4D7F"/>
    <w:rsid w:val="001C6A5D"/>
    <w:rsid w:val="001D4F81"/>
    <w:rsid w:val="001D5A3B"/>
    <w:rsid w:val="001D5BB8"/>
    <w:rsid w:val="001E3141"/>
    <w:rsid w:val="001E349E"/>
    <w:rsid w:val="001E5BE1"/>
    <w:rsid w:val="001E75AB"/>
    <w:rsid w:val="001F3548"/>
    <w:rsid w:val="001F562B"/>
    <w:rsid w:val="001F70F3"/>
    <w:rsid w:val="00200531"/>
    <w:rsid w:val="002033BB"/>
    <w:rsid w:val="00203A16"/>
    <w:rsid w:val="00204912"/>
    <w:rsid w:val="00204E87"/>
    <w:rsid w:val="002060B1"/>
    <w:rsid w:val="00206D2B"/>
    <w:rsid w:val="002079CF"/>
    <w:rsid w:val="00207E96"/>
    <w:rsid w:val="0021095F"/>
    <w:rsid w:val="00211D79"/>
    <w:rsid w:val="00213BA0"/>
    <w:rsid w:val="002142F8"/>
    <w:rsid w:val="00217F33"/>
    <w:rsid w:val="002213FB"/>
    <w:rsid w:val="0022170F"/>
    <w:rsid w:val="00223C15"/>
    <w:rsid w:val="00235469"/>
    <w:rsid w:val="0024148D"/>
    <w:rsid w:val="002427FE"/>
    <w:rsid w:val="00242C69"/>
    <w:rsid w:val="00244D32"/>
    <w:rsid w:val="00250722"/>
    <w:rsid w:val="00250829"/>
    <w:rsid w:val="00250BF4"/>
    <w:rsid w:val="0025127E"/>
    <w:rsid w:val="0025268B"/>
    <w:rsid w:val="00256EB8"/>
    <w:rsid w:val="002629A8"/>
    <w:rsid w:val="00263400"/>
    <w:rsid w:val="00267306"/>
    <w:rsid w:val="00273DC1"/>
    <w:rsid w:val="00275463"/>
    <w:rsid w:val="00275BE1"/>
    <w:rsid w:val="002764DB"/>
    <w:rsid w:val="002807E7"/>
    <w:rsid w:val="00280A97"/>
    <w:rsid w:val="00283ADA"/>
    <w:rsid w:val="00284305"/>
    <w:rsid w:val="0028548E"/>
    <w:rsid w:val="00287E82"/>
    <w:rsid w:val="00291D06"/>
    <w:rsid w:val="002A0293"/>
    <w:rsid w:val="002A0FDC"/>
    <w:rsid w:val="002A5F84"/>
    <w:rsid w:val="002A7DBE"/>
    <w:rsid w:val="002B1F28"/>
    <w:rsid w:val="002C4908"/>
    <w:rsid w:val="002C7EF4"/>
    <w:rsid w:val="002D4609"/>
    <w:rsid w:val="002D5664"/>
    <w:rsid w:val="002D6D81"/>
    <w:rsid w:val="002D7455"/>
    <w:rsid w:val="002E22CC"/>
    <w:rsid w:val="002E288B"/>
    <w:rsid w:val="002E3A4A"/>
    <w:rsid w:val="002E78D1"/>
    <w:rsid w:val="002E7E8A"/>
    <w:rsid w:val="002F29E2"/>
    <w:rsid w:val="002F5FFB"/>
    <w:rsid w:val="002F704B"/>
    <w:rsid w:val="002F7C33"/>
    <w:rsid w:val="002F7E77"/>
    <w:rsid w:val="0031114C"/>
    <w:rsid w:val="003136EF"/>
    <w:rsid w:val="00313CD2"/>
    <w:rsid w:val="00313E64"/>
    <w:rsid w:val="00315BD6"/>
    <w:rsid w:val="003200F6"/>
    <w:rsid w:val="00321F85"/>
    <w:rsid w:val="00322179"/>
    <w:rsid w:val="00330E89"/>
    <w:rsid w:val="00332848"/>
    <w:rsid w:val="00332DAC"/>
    <w:rsid w:val="00336394"/>
    <w:rsid w:val="00337262"/>
    <w:rsid w:val="0034609C"/>
    <w:rsid w:val="00347BDF"/>
    <w:rsid w:val="00351F1B"/>
    <w:rsid w:val="00352436"/>
    <w:rsid w:val="00353033"/>
    <w:rsid w:val="00356F1E"/>
    <w:rsid w:val="003606E0"/>
    <w:rsid w:val="00362A7D"/>
    <w:rsid w:val="0036300C"/>
    <w:rsid w:val="0036469F"/>
    <w:rsid w:val="00364A0E"/>
    <w:rsid w:val="0037293D"/>
    <w:rsid w:val="00373F90"/>
    <w:rsid w:val="00374335"/>
    <w:rsid w:val="003768EC"/>
    <w:rsid w:val="0038314C"/>
    <w:rsid w:val="00384BF4"/>
    <w:rsid w:val="003854F8"/>
    <w:rsid w:val="00387D9B"/>
    <w:rsid w:val="0039080C"/>
    <w:rsid w:val="00392739"/>
    <w:rsid w:val="00392876"/>
    <w:rsid w:val="00394773"/>
    <w:rsid w:val="0039564B"/>
    <w:rsid w:val="00397C91"/>
    <w:rsid w:val="003A1B35"/>
    <w:rsid w:val="003A1C38"/>
    <w:rsid w:val="003A2F02"/>
    <w:rsid w:val="003A43B6"/>
    <w:rsid w:val="003B394E"/>
    <w:rsid w:val="003B395F"/>
    <w:rsid w:val="003C2741"/>
    <w:rsid w:val="003C5ECF"/>
    <w:rsid w:val="003D2129"/>
    <w:rsid w:val="003E07BC"/>
    <w:rsid w:val="003E4421"/>
    <w:rsid w:val="003E5D20"/>
    <w:rsid w:val="003F1675"/>
    <w:rsid w:val="003F374B"/>
    <w:rsid w:val="0041207D"/>
    <w:rsid w:val="004169F4"/>
    <w:rsid w:val="00421A49"/>
    <w:rsid w:val="00421CDC"/>
    <w:rsid w:val="004262E6"/>
    <w:rsid w:val="00426C9C"/>
    <w:rsid w:val="00426E8D"/>
    <w:rsid w:val="00430536"/>
    <w:rsid w:val="00430ACE"/>
    <w:rsid w:val="004321F0"/>
    <w:rsid w:val="00433588"/>
    <w:rsid w:val="00440381"/>
    <w:rsid w:val="00443679"/>
    <w:rsid w:val="00444FBF"/>
    <w:rsid w:val="00450D74"/>
    <w:rsid w:val="00453721"/>
    <w:rsid w:val="00453999"/>
    <w:rsid w:val="00457C9E"/>
    <w:rsid w:val="00461618"/>
    <w:rsid w:val="00461A6F"/>
    <w:rsid w:val="004653F4"/>
    <w:rsid w:val="00466380"/>
    <w:rsid w:val="00467D12"/>
    <w:rsid w:val="0047047E"/>
    <w:rsid w:val="00470D3F"/>
    <w:rsid w:val="00472A98"/>
    <w:rsid w:val="004741D3"/>
    <w:rsid w:val="004757A7"/>
    <w:rsid w:val="00475EDB"/>
    <w:rsid w:val="00480403"/>
    <w:rsid w:val="00482FE5"/>
    <w:rsid w:val="0049236C"/>
    <w:rsid w:val="004A6E89"/>
    <w:rsid w:val="004A79BC"/>
    <w:rsid w:val="004B4CFE"/>
    <w:rsid w:val="004B74DF"/>
    <w:rsid w:val="004C0086"/>
    <w:rsid w:val="004C1B99"/>
    <w:rsid w:val="004C232A"/>
    <w:rsid w:val="004C2E53"/>
    <w:rsid w:val="004C5E49"/>
    <w:rsid w:val="004D0692"/>
    <w:rsid w:val="004D467F"/>
    <w:rsid w:val="004D749F"/>
    <w:rsid w:val="004D79E2"/>
    <w:rsid w:val="004E01D5"/>
    <w:rsid w:val="004E1762"/>
    <w:rsid w:val="004E42A8"/>
    <w:rsid w:val="004E5112"/>
    <w:rsid w:val="004E5F0D"/>
    <w:rsid w:val="004E75A5"/>
    <w:rsid w:val="004E7F03"/>
    <w:rsid w:val="004F1D5A"/>
    <w:rsid w:val="004F3EF3"/>
    <w:rsid w:val="004F4578"/>
    <w:rsid w:val="004F76D5"/>
    <w:rsid w:val="00501091"/>
    <w:rsid w:val="005027B3"/>
    <w:rsid w:val="00503989"/>
    <w:rsid w:val="005049DE"/>
    <w:rsid w:val="00505586"/>
    <w:rsid w:val="0050700C"/>
    <w:rsid w:val="0051067E"/>
    <w:rsid w:val="005147BD"/>
    <w:rsid w:val="0051626B"/>
    <w:rsid w:val="005169ED"/>
    <w:rsid w:val="00517EF6"/>
    <w:rsid w:val="005203C5"/>
    <w:rsid w:val="00521501"/>
    <w:rsid w:val="00523806"/>
    <w:rsid w:val="005240D0"/>
    <w:rsid w:val="00530373"/>
    <w:rsid w:val="005333CE"/>
    <w:rsid w:val="00544F10"/>
    <w:rsid w:val="005458AC"/>
    <w:rsid w:val="00546E72"/>
    <w:rsid w:val="00547243"/>
    <w:rsid w:val="005500BE"/>
    <w:rsid w:val="00552C76"/>
    <w:rsid w:val="00553CB9"/>
    <w:rsid w:val="005540C9"/>
    <w:rsid w:val="0055468C"/>
    <w:rsid w:val="005624FB"/>
    <w:rsid w:val="00562C8E"/>
    <w:rsid w:val="005642B4"/>
    <w:rsid w:val="00565081"/>
    <w:rsid w:val="00566168"/>
    <w:rsid w:val="005677D1"/>
    <w:rsid w:val="00572F6C"/>
    <w:rsid w:val="00573BBE"/>
    <w:rsid w:val="00575258"/>
    <w:rsid w:val="00575EC7"/>
    <w:rsid w:val="00577A1F"/>
    <w:rsid w:val="005831C2"/>
    <w:rsid w:val="005839AB"/>
    <w:rsid w:val="00586F2A"/>
    <w:rsid w:val="005879CD"/>
    <w:rsid w:val="0059600A"/>
    <w:rsid w:val="005A01F6"/>
    <w:rsid w:val="005A3F86"/>
    <w:rsid w:val="005A5A4D"/>
    <w:rsid w:val="005A5D88"/>
    <w:rsid w:val="005A714A"/>
    <w:rsid w:val="005B200B"/>
    <w:rsid w:val="005B3DD8"/>
    <w:rsid w:val="005B6DA6"/>
    <w:rsid w:val="005B7DC8"/>
    <w:rsid w:val="005C08E1"/>
    <w:rsid w:val="005C3DB8"/>
    <w:rsid w:val="005D08B1"/>
    <w:rsid w:val="005D2266"/>
    <w:rsid w:val="005D2C3A"/>
    <w:rsid w:val="005D662A"/>
    <w:rsid w:val="005E0E71"/>
    <w:rsid w:val="005E1ACF"/>
    <w:rsid w:val="005E45C7"/>
    <w:rsid w:val="005F0886"/>
    <w:rsid w:val="005F3CC9"/>
    <w:rsid w:val="005F41C9"/>
    <w:rsid w:val="005F5CE0"/>
    <w:rsid w:val="005F60F7"/>
    <w:rsid w:val="005F62B2"/>
    <w:rsid w:val="005F663A"/>
    <w:rsid w:val="00600F5F"/>
    <w:rsid w:val="00604E42"/>
    <w:rsid w:val="00605960"/>
    <w:rsid w:val="00611B83"/>
    <w:rsid w:val="006137F0"/>
    <w:rsid w:val="00613A71"/>
    <w:rsid w:val="00620613"/>
    <w:rsid w:val="006279EF"/>
    <w:rsid w:val="006307B5"/>
    <w:rsid w:val="0063176E"/>
    <w:rsid w:val="006330B5"/>
    <w:rsid w:val="00633964"/>
    <w:rsid w:val="006365EF"/>
    <w:rsid w:val="006366ED"/>
    <w:rsid w:val="00636871"/>
    <w:rsid w:val="00636B2E"/>
    <w:rsid w:val="006412E1"/>
    <w:rsid w:val="0064615B"/>
    <w:rsid w:val="00646ED1"/>
    <w:rsid w:val="006478A3"/>
    <w:rsid w:val="0065040B"/>
    <w:rsid w:val="00652594"/>
    <w:rsid w:val="00652D32"/>
    <w:rsid w:val="006530D1"/>
    <w:rsid w:val="006535A2"/>
    <w:rsid w:val="00657309"/>
    <w:rsid w:val="006629DE"/>
    <w:rsid w:val="00666F21"/>
    <w:rsid w:val="00670DD0"/>
    <w:rsid w:val="00673B83"/>
    <w:rsid w:val="0067637A"/>
    <w:rsid w:val="00677498"/>
    <w:rsid w:val="00680898"/>
    <w:rsid w:val="00682051"/>
    <w:rsid w:val="006850E6"/>
    <w:rsid w:val="00685F8F"/>
    <w:rsid w:val="00693D9F"/>
    <w:rsid w:val="00695196"/>
    <w:rsid w:val="006A1FD3"/>
    <w:rsid w:val="006B0E06"/>
    <w:rsid w:val="006B4703"/>
    <w:rsid w:val="006B532D"/>
    <w:rsid w:val="006B5373"/>
    <w:rsid w:val="006C1351"/>
    <w:rsid w:val="006D0DE4"/>
    <w:rsid w:val="006D2273"/>
    <w:rsid w:val="006D38A8"/>
    <w:rsid w:val="006E4DCC"/>
    <w:rsid w:val="006F14F8"/>
    <w:rsid w:val="006F1DD0"/>
    <w:rsid w:val="006F2360"/>
    <w:rsid w:val="006F2618"/>
    <w:rsid w:val="006F4982"/>
    <w:rsid w:val="006F5267"/>
    <w:rsid w:val="007064E1"/>
    <w:rsid w:val="00714380"/>
    <w:rsid w:val="007167B6"/>
    <w:rsid w:val="00717C5B"/>
    <w:rsid w:val="00717EE7"/>
    <w:rsid w:val="00722A7B"/>
    <w:rsid w:val="00723CEE"/>
    <w:rsid w:val="00726F01"/>
    <w:rsid w:val="00731580"/>
    <w:rsid w:val="0073413F"/>
    <w:rsid w:val="00734374"/>
    <w:rsid w:val="0073754B"/>
    <w:rsid w:val="00741D3D"/>
    <w:rsid w:val="00754446"/>
    <w:rsid w:val="00756A9E"/>
    <w:rsid w:val="00760839"/>
    <w:rsid w:val="007611CC"/>
    <w:rsid w:val="007656D0"/>
    <w:rsid w:val="00767FFB"/>
    <w:rsid w:val="00770470"/>
    <w:rsid w:val="007733C2"/>
    <w:rsid w:val="007736B2"/>
    <w:rsid w:val="00777A2F"/>
    <w:rsid w:val="00777EEF"/>
    <w:rsid w:val="0078175C"/>
    <w:rsid w:val="00781ADF"/>
    <w:rsid w:val="00782228"/>
    <w:rsid w:val="0078256F"/>
    <w:rsid w:val="007919D4"/>
    <w:rsid w:val="0079355D"/>
    <w:rsid w:val="007957CC"/>
    <w:rsid w:val="00795D37"/>
    <w:rsid w:val="007979E8"/>
    <w:rsid w:val="007B165B"/>
    <w:rsid w:val="007B1F08"/>
    <w:rsid w:val="007B23E1"/>
    <w:rsid w:val="007B2F37"/>
    <w:rsid w:val="007B31DB"/>
    <w:rsid w:val="007B41A9"/>
    <w:rsid w:val="007C130B"/>
    <w:rsid w:val="007C1B48"/>
    <w:rsid w:val="007C2B1C"/>
    <w:rsid w:val="007C2C99"/>
    <w:rsid w:val="007C47F0"/>
    <w:rsid w:val="007C5175"/>
    <w:rsid w:val="007C5588"/>
    <w:rsid w:val="007C5F95"/>
    <w:rsid w:val="007D5771"/>
    <w:rsid w:val="007E13F3"/>
    <w:rsid w:val="007E6253"/>
    <w:rsid w:val="007E6302"/>
    <w:rsid w:val="007E78C3"/>
    <w:rsid w:val="007F2F77"/>
    <w:rsid w:val="007F387B"/>
    <w:rsid w:val="0080038B"/>
    <w:rsid w:val="00800FBC"/>
    <w:rsid w:val="00805B35"/>
    <w:rsid w:val="00813A00"/>
    <w:rsid w:val="00813D7C"/>
    <w:rsid w:val="00816BA4"/>
    <w:rsid w:val="00817351"/>
    <w:rsid w:val="008203D1"/>
    <w:rsid w:val="00820C45"/>
    <w:rsid w:val="00822B8F"/>
    <w:rsid w:val="008302D4"/>
    <w:rsid w:val="00830899"/>
    <w:rsid w:val="00830CEE"/>
    <w:rsid w:val="00832B6C"/>
    <w:rsid w:val="00840B5D"/>
    <w:rsid w:val="008423BC"/>
    <w:rsid w:val="00844393"/>
    <w:rsid w:val="00844DE1"/>
    <w:rsid w:val="0084675F"/>
    <w:rsid w:val="008469DD"/>
    <w:rsid w:val="008471DF"/>
    <w:rsid w:val="00847C33"/>
    <w:rsid w:val="008504B5"/>
    <w:rsid w:val="008511B0"/>
    <w:rsid w:val="00852377"/>
    <w:rsid w:val="00852BD1"/>
    <w:rsid w:val="00853127"/>
    <w:rsid w:val="0085667E"/>
    <w:rsid w:val="0086034A"/>
    <w:rsid w:val="00860902"/>
    <w:rsid w:val="008620F4"/>
    <w:rsid w:val="008646BB"/>
    <w:rsid w:val="00870DBA"/>
    <w:rsid w:val="008748C9"/>
    <w:rsid w:val="00874CD9"/>
    <w:rsid w:val="00876200"/>
    <w:rsid w:val="00876682"/>
    <w:rsid w:val="0087696E"/>
    <w:rsid w:val="008778C1"/>
    <w:rsid w:val="00882375"/>
    <w:rsid w:val="00882470"/>
    <w:rsid w:val="00882560"/>
    <w:rsid w:val="008838BA"/>
    <w:rsid w:val="008851AE"/>
    <w:rsid w:val="0088572B"/>
    <w:rsid w:val="00891446"/>
    <w:rsid w:val="0089161D"/>
    <w:rsid w:val="0089197E"/>
    <w:rsid w:val="008A6972"/>
    <w:rsid w:val="008B3F04"/>
    <w:rsid w:val="008C09C2"/>
    <w:rsid w:val="008C172B"/>
    <w:rsid w:val="008C4591"/>
    <w:rsid w:val="008C4C6F"/>
    <w:rsid w:val="008C5F8F"/>
    <w:rsid w:val="008C6536"/>
    <w:rsid w:val="008C7ADC"/>
    <w:rsid w:val="008D123D"/>
    <w:rsid w:val="008D3847"/>
    <w:rsid w:val="008D558E"/>
    <w:rsid w:val="008E007F"/>
    <w:rsid w:val="008E0828"/>
    <w:rsid w:val="008E0F1A"/>
    <w:rsid w:val="008E4366"/>
    <w:rsid w:val="008E4C5D"/>
    <w:rsid w:val="008E5AA9"/>
    <w:rsid w:val="008E7025"/>
    <w:rsid w:val="008F0FFE"/>
    <w:rsid w:val="008F69BF"/>
    <w:rsid w:val="0090025E"/>
    <w:rsid w:val="00902FF1"/>
    <w:rsid w:val="0090646E"/>
    <w:rsid w:val="00910158"/>
    <w:rsid w:val="00913414"/>
    <w:rsid w:val="009137E7"/>
    <w:rsid w:val="009160C0"/>
    <w:rsid w:val="0091663D"/>
    <w:rsid w:val="00916F9E"/>
    <w:rsid w:val="0092005B"/>
    <w:rsid w:val="00924D4A"/>
    <w:rsid w:val="00924E50"/>
    <w:rsid w:val="0092529C"/>
    <w:rsid w:val="00930003"/>
    <w:rsid w:val="009310A2"/>
    <w:rsid w:val="00934200"/>
    <w:rsid w:val="00936086"/>
    <w:rsid w:val="00940CC2"/>
    <w:rsid w:val="00954037"/>
    <w:rsid w:val="009568F7"/>
    <w:rsid w:val="009577EE"/>
    <w:rsid w:val="0096295A"/>
    <w:rsid w:val="009762CC"/>
    <w:rsid w:val="0097699C"/>
    <w:rsid w:val="0097755B"/>
    <w:rsid w:val="00977D0E"/>
    <w:rsid w:val="00982F5D"/>
    <w:rsid w:val="00990C64"/>
    <w:rsid w:val="009973B6"/>
    <w:rsid w:val="009A036F"/>
    <w:rsid w:val="009A04F2"/>
    <w:rsid w:val="009A2F6C"/>
    <w:rsid w:val="009A7EC6"/>
    <w:rsid w:val="009B35C8"/>
    <w:rsid w:val="009B4AD7"/>
    <w:rsid w:val="009B6460"/>
    <w:rsid w:val="009C17BF"/>
    <w:rsid w:val="009C189B"/>
    <w:rsid w:val="009C31C8"/>
    <w:rsid w:val="009C4F90"/>
    <w:rsid w:val="009C6C78"/>
    <w:rsid w:val="009D1709"/>
    <w:rsid w:val="009D18F5"/>
    <w:rsid w:val="009D2102"/>
    <w:rsid w:val="009D263E"/>
    <w:rsid w:val="009D34CB"/>
    <w:rsid w:val="009D4CB4"/>
    <w:rsid w:val="009D52F1"/>
    <w:rsid w:val="009E0194"/>
    <w:rsid w:val="009E1177"/>
    <w:rsid w:val="009E42F1"/>
    <w:rsid w:val="009E4B0D"/>
    <w:rsid w:val="009E6BFA"/>
    <w:rsid w:val="009E7811"/>
    <w:rsid w:val="009E7A33"/>
    <w:rsid w:val="009E7BB9"/>
    <w:rsid w:val="00A04C1D"/>
    <w:rsid w:val="00A04E12"/>
    <w:rsid w:val="00A10B21"/>
    <w:rsid w:val="00A1314E"/>
    <w:rsid w:val="00A133CB"/>
    <w:rsid w:val="00A14EB5"/>
    <w:rsid w:val="00A1535B"/>
    <w:rsid w:val="00A166D4"/>
    <w:rsid w:val="00A17057"/>
    <w:rsid w:val="00A2089B"/>
    <w:rsid w:val="00A21497"/>
    <w:rsid w:val="00A21527"/>
    <w:rsid w:val="00A22C8B"/>
    <w:rsid w:val="00A232B4"/>
    <w:rsid w:val="00A23E02"/>
    <w:rsid w:val="00A25198"/>
    <w:rsid w:val="00A25F38"/>
    <w:rsid w:val="00A27040"/>
    <w:rsid w:val="00A3069A"/>
    <w:rsid w:val="00A402C2"/>
    <w:rsid w:val="00A428F0"/>
    <w:rsid w:val="00A47397"/>
    <w:rsid w:val="00A47E10"/>
    <w:rsid w:val="00A5039F"/>
    <w:rsid w:val="00A5549B"/>
    <w:rsid w:val="00A554DB"/>
    <w:rsid w:val="00A57257"/>
    <w:rsid w:val="00A60B47"/>
    <w:rsid w:val="00A63432"/>
    <w:rsid w:val="00A64C88"/>
    <w:rsid w:val="00A6568D"/>
    <w:rsid w:val="00A65719"/>
    <w:rsid w:val="00A6594F"/>
    <w:rsid w:val="00A66A84"/>
    <w:rsid w:val="00A72E10"/>
    <w:rsid w:val="00A72F3C"/>
    <w:rsid w:val="00A7390B"/>
    <w:rsid w:val="00A75D09"/>
    <w:rsid w:val="00A76B46"/>
    <w:rsid w:val="00A7718B"/>
    <w:rsid w:val="00A837FA"/>
    <w:rsid w:val="00A8459E"/>
    <w:rsid w:val="00A9095A"/>
    <w:rsid w:val="00A916D2"/>
    <w:rsid w:val="00A9265C"/>
    <w:rsid w:val="00A9520B"/>
    <w:rsid w:val="00A9616F"/>
    <w:rsid w:val="00AA00CF"/>
    <w:rsid w:val="00AA086F"/>
    <w:rsid w:val="00AA2FE3"/>
    <w:rsid w:val="00AA67D3"/>
    <w:rsid w:val="00AB0B2E"/>
    <w:rsid w:val="00AB1CAC"/>
    <w:rsid w:val="00AB20D2"/>
    <w:rsid w:val="00AB2750"/>
    <w:rsid w:val="00AB3DFC"/>
    <w:rsid w:val="00AB6EF8"/>
    <w:rsid w:val="00AC0E09"/>
    <w:rsid w:val="00AC11B2"/>
    <w:rsid w:val="00AC1E4E"/>
    <w:rsid w:val="00AC5F71"/>
    <w:rsid w:val="00AD7394"/>
    <w:rsid w:val="00AE0461"/>
    <w:rsid w:val="00AE1F52"/>
    <w:rsid w:val="00AE2D22"/>
    <w:rsid w:val="00AE30C5"/>
    <w:rsid w:val="00AE3FF0"/>
    <w:rsid w:val="00AE75EF"/>
    <w:rsid w:val="00AF48E9"/>
    <w:rsid w:val="00AF5B80"/>
    <w:rsid w:val="00AF736A"/>
    <w:rsid w:val="00AF762F"/>
    <w:rsid w:val="00B03C87"/>
    <w:rsid w:val="00B12548"/>
    <w:rsid w:val="00B12B0E"/>
    <w:rsid w:val="00B1326D"/>
    <w:rsid w:val="00B14851"/>
    <w:rsid w:val="00B16E72"/>
    <w:rsid w:val="00B17025"/>
    <w:rsid w:val="00B206EC"/>
    <w:rsid w:val="00B20DBE"/>
    <w:rsid w:val="00B21200"/>
    <w:rsid w:val="00B217D8"/>
    <w:rsid w:val="00B21AFE"/>
    <w:rsid w:val="00B23525"/>
    <w:rsid w:val="00B268A8"/>
    <w:rsid w:val="00B27DFB"/>
    <w:rsid w:val="00B365A4"/>
    <w:rsid w:val="00B42296"/>
    <w:rsid w:val="00B44561"/>
    <w:rsid w:val="00B45EA3"/>
    <w:rsid w:val="00B46122"/>
    <w:rsid w:val="00B4630E"/>
    <w:rsid w:val="00B518C1"/>
    <w:rsid w:val="00B52CF3"/>
    <w:rsid w:val="00B60052"/>
    <w:rsid w:val="00B6273F"/>
    <w:rsid w:val="00B653B5"/>
    <w:rsid w:val="00B701B8"/>
    <w:rsid w:val="00B7044D"/>
    <w:rsid w:val="00B773F8"/>
    <w:rsid w:val="00B80208"/>
    <w:rsid w:val="00B82F49"/>
    <w:rsid w:val="00B8516B"/>
    <w:rsid w:val="00B8658B"/>
    <w:rsid w:val="00B86DA0"/>
    <w:rsid w:val="00B92BA4"/>
    <w:rsid w:val="00B94400"/>
    <w:rsid w:val="00B948DB"/>
    <w:rsid w:val="00B9613B"/>
    <w:rsid w:val="00BA0F9D"/>
    <w:rsid w:val="00BA51FF"/>
    <w:rsid w:val="00BA5D59"/>
    <w:rsid w:val="00BA7F72"/>
    <w:rsid w:val="00BB210B"/>
    <w:rsid w:val="00BB2E81"/>
    <w:rsid w:val="00BB3525"/>
    <w:rsid w:val="00BB5E73"/>
    <w:rsid w:val="00BB66F5"/>
    <w:rsid w:val="00BB7E2C"/>
    <w:rsid w:val="00BC2FFC"/>
    <w:rsid w:val="00BC59A9"/>
    <w:rsid w:val="00BC6486"/>
    <w:rsid w:val="00BD267B"/>
    <w:rsid w:val="00BD3610"/>
    <w:rsid w:val="00BD3A6D"/>
    <w:rsid w:val="00BD4DC7"/>
    <w:rsid w:val="00BE139F"/>
    <w:rsid w:val="00BE3A0D"/>
    <w:rsid w:val="00BE7544"/>
    <w:rsid w:val="00BF0D9E"/>
    <w:rsid w:val="00BF1C4E"/>
    <w:rsid w:val="00BF3750"/>
    <w:rsid w:val="00BF67D9"/>
    <w:rsid w:val="00C04786"/>
    <w:rsid w:val="00C05F47"/>
    <w:rsid w:val="00C11ECE"/>
    <w:rsid w:val="00C12347"/>
    <w:rsid w:val="00C1267A"/>
    <w:rsid w:val="00C13D2B"/>
    <w:rsid w:val="00C17CFC"/>
    <w:rsid w:val="00C2110E"/>
    <w:rsid w:val="00C211ED"/>
    <w:rsid w:val="00C21541"/>
    <w:rsid w:val="00C2280B"/>
    <w:rsid w:val="00C27B20"/>
    <w:rsid w:val="00C30036"/>
    <w:rsid w:val="00C33D9B"/>
    <w:rsid w:val="00C34B83"/>
    <w:rsid w:val="00C42F37"/>
    <w:rsid w:val="00C479AC"/>
    <w:rsid w:val="00C503CF"/>
    <w:rsid w:val="00C53CDE"/>
    <w:rsid w:val="00C53CE2"/>
    <w:rsid w:val="00C53DAE"/>
    <w:rsid w:val="00C55943"/>
    <w:rsid w:val="00C63212"/>
    <w:rsid w:val="00C63852"/>
    <w:rsid w:val="00C669DD"/>
    <w:rsid w:val="00C717C3"/>
    <w:rsid w:val="00C71956"/>
    <w:rsid w:val="00C774A8"/>
    <w:rsid w:val="00C77609"/>
    <w:rsid w:val="00C82FB8"/>
    <w:rsid w:val="00C83579"/>
    <w:rsid w:val="00C86CDB"/>
    <w:rsid w:val="00C8770C"/>
    <w:rsid w:val="00C92A36"/>
    <w:rsid w:val="00C95366"/>
    <w:rsid w:val="00C95BA0"/>
    <w:rsid w:val="00CA01F4"/>
    <w:rsid w:val="00CA0D08"/>
    <w:rsid w:val="00CA298C"/>
    <w:rsid w:val="00CA6317"/>
    <w:rsid w:val="00CB36DF"/>
    <w:rsid w:val="00CB644D"/>
    <w:rsid w:val="00CB6E46"/>
    <w:rsid w:val="00CB7B34"/>
    <w:rsid w:val="00CC033C"/>
    <w:rsid w:val="00CC1200"/>
    <w:rsid w:val="00CC6B25"/>
    <w:rsid w:val="00CD34D3"/>
    <w:rsid w:val="00CD7AFA"/>
    <w:rsid w:val="00CE1030"/>
    <w:rsid w:val="00CE4319"/>
    <w:rsid w:val="00CE6767"/>
    <w:rsid w:val="00CF0F07"/>
    <w:rsid w:val="00CF0F35"/>
    <w:rsid w:val="00CF1CB5"/>
    <w:rsid w:val="00CF212C"/>
    <w:rsid w:val="00CF4371"/>
    <w:rsid w:val="00CF458B"/>
    <w:rsid w:val="00CF52AA"/>
    <w:rsid w:val="00CF615E"/>
    <w:rsid w:val="00CF67FA"/>
    <w:rsid w:val="00CF6E68"/>
    <w:rsid w:val="00CF73C5"/>
    <w:rsid w:val="00D02FEA"/>
    <w:rsid w:val="00D05D0E"/>
    <w:rsid w:val="00D070F1"/>
    <w:rsid w:val="00D121A3"/>
    <w:rsid w:val="00D12B16"/>
    <w:rsid w:val="00D1351C"/>
    <w:rsid w:val="00D144A8"/>
    <w:rsid w:val="00D15195"/>
    <w:rsid w:val="00D168EA"/>
    <w:rsid w:val="00D17FE7"/>
    <w:rsid w:val="00D20225"/>
    <w:rsid w:val="00D2093F"/>
    <w:rsid w:val="00D20D2B"/>
    <w:rsid w:val="00D22E59"/>
    <w:rsid w:val="00D26601"/>
    <w:rsid w:val="00D31F17"/>
    <w:rsid w:val="00D31F69"/>
    <w:rsid w:val="00D33003"/>
    <w:rsid w:val="00D34794"/>
    <w:rsid w:val="00D34C85"/>
    <w:rsid w:val="00D36853"/>
    <w:rsid w:val="00D36E91"/>
    <w:rsid w:val="00D4093A"/>
    <w:rsid w:val="00D43612"/>
    <w:rsid w:val="00D45441"/>
    <w:rsid w:val="00D465DA"/>
    <w:rsid w:val="00D46CAB"/>
    <w:rsid w:val="00D4730D"/>
    <w:rsid w:val="00D52DD3"/>
    <w:rsid w:val="00D53D5D"/>
    <w:rsid w:val="00D602F6"/>
    <w:rsid w:val="00D63691"/>
    <w:rsid w:val="00D65152"/>
    <w:rsid w:val="00D71B28"/>
    <w:rsid w:val="00D7476C"/>
    <w:rsid w:val="00D755C4"/>
    <w:rsid w:val="00D76E8F"/>
    <w:rsid w:val="00D81ED4"/>
    <w:rsid w:val="00D82802"/>
    <w:rsid w:val="00D850AA"/>
    <w:rsid w:val="00D8518A"/>
    <w:rsid w:val="00D93160"/>
    <w:rsid w:val="00D935E6"/>
    <w:rsid w:val="00D94174"/>
    <w:rsid w:val="00D95942"/>
    <w:rsid w:val="00D96844"/>
    <w:rsid w:val="00DA1F8C"/>
    <w:rsid w:val="00DA6BF9"/>
    <w:rsid w:val="00DA70EA"/>
    <w:rsid w:val="00DB0C2E"/>
    <w:rsid w:val="00DB0F7D"/>
    <w:rsid w:val="00DB31BD"/>
    <w:rsid w:val="00DB3AB8"/>
    <w:rsid w:val="00DB6F68"/>
    <w:rsid w:val="00DC5A40"/>
    <w:rsid w:val="00DC721F"/>
    <w:rsid w:val="00DD2C05"/>
    <w:rsid w:val="00DD61BE"/>
    <w:rsid w:val="00DD7328"/>
    <w:rsid w:val="00DE1C79"/>
    <w:rsid w:val="00DE4095"/>
    <w:rsid w:val="00DE58AA"/>
    <w:rsid w:val="00DE7059"/>
    <w:rsid w:val="00DE7F7D"/>
    <w:rsid w:val="00DF545E"/>
    <w:rsid w:val="00E041C7"/>
    <w:rsid w:val="00E05EC7"/>
    <w:rsid w:val="00E11BBB"/>
    <w:rsid w:val="00E20CCA"/>
    <w:rsid w:val="00E270F7"/>
    <w:rsid w:val="00E33250"/>
    <w:rsid w:val="00E33DBD"/>
    <w:rsid w:val="00E404BC"/>
    <w:rsid w:val="00E43518"/>
    <w:rsid w:val="00E43E7E"/>
    <w:rsid w:val="00E52FFD"/>
    <w:rsid w:val="00E5539C"/>
    <w:rsid w:val="00E61A81"/>
    <w:rsid w:val="00E65CBC"/>
    <w:rsid w:val="00E7161C"/>
    <w:rsid w:val="00E73376"/>
    <w:rsid w:val="00E74855"/>
    <w:rsid w:val="00E74E70"/>
    <w:rsid w:val="00E75484"/>
    <w:rsid w:val="00E76E0D"/>
    <w:rsid w:val="00E76E5D"/>
    <w:rsid w:val="00E7712B"/>
    <w:rsid w:val="00E77918"/>
    <w:rsid w:val="00E84EF0"/>
    <w:rsid w:val="00E93C6B"/>
    <w:rsid w:val="00E942E8"/>
    <w:rsid w:val="00E94C13"/>
    <w:rsid w:val="00E9596D"/>
    <w:rsid w:val="00E95D9E"/>
    <w:rsid w:val="00EA05A1"/>
    <w:rsid w:val="00EA133A"/>
    <w:rsid w:val="00EA3E57"/>
    <w:rsid w:val="00EA7156"/>
    <w:rsid w:val="00EB0F64"/>
    <w:rsid w:val="00EB140B"/>
    <w:rsid w:val="00EB15D8"/>
    <w:rsid w:val="00EB7B5E"/>
    <w:rsid w:val="00ED1139"/>
    <w:rsid w:val="00ED15CA"/>
    <w:rsid w:val="00ED656F"/>
    <w:rsid w:val="00ED78CD"/>
    <w:rsid w:val="00EE5162"/>
    <w:rsid w:val="00EE567E"/>
    <w:rsid w:val="00EF2D01"/>
    <w:rsid w:val="00EF632E"/>
    <w:rsid w:val="00EF7970"/>
    <w:rsid w:val="00F01B65"/>
    <w:rsid w:val="00F05D71"/>
    <w:rsid w:val="00F0630C"/>
    <w:rsid w:val="00F06BB2"/>
    <w:rsid w:val="00F073D5"/>
    <w:rsid w:val="00F1028B"/>
    <w:rsid w:val="00F16841"/>
    <w:rsid w:val="00F2003A"/>
    <w:rsid w:val="00F22169"/>
    <w:rsid w:val="00F22C5C"/>
    <w:rsid w:val="00F245DC"/>
    <w:rsid w:val="00F26146"/>
    <w:rsid w:val="00F3567F"/>
    <w:rsid w:val="00F37D3F"/>
    <w:rsid w:val="00F42107"/>
    <w:rsid w:val="00F427B3"/>
    <w:rsid w:val="00F43286"/>
    <w:rsid w:val="00F45202"/>
    <w:rsid w:val="00F45226"/>
    <w:rsid w:val="00F45E68"/>
    <w:rsid w:val="00F47510"/>
    <w:rsid w:val="00F5179D"/>
    <w:rsid w:val="00F57E28"/>
    <w:rsid w:val="00F615D6"/>
    <w:rsid w:val="00F61F97"/>
    <w:rsid w:val="00F63539"/>
    <w:rsid w:val="00F705C6"/>
    <w:rsid w:val="00F7078F"/>
    <w:rsid w:val="00F7184A"/>
    <w:rsid w:val="00F72FE1"/>
    <w:rsid w:val="00F7734F"/>
    <w:rsid w:val="00F92FF3"/>
    <w:rsid w:val="00F936DA"/>
    <w:rsid w:val="00F95B9E"/>
    <w:rsid w:val="00F96213"/>
    <w:rsid w:val="00F97B91"/>
    <w:rsid w:val="00FA373F"/>
    <w:rsid w:val="00FA4744"/>
    <w:rsid w:val="00FA5029"/>
    <w:rsid w:val="00FA63AF"/>
    <w:rsid w:val="00FA72C9"/>
    <w:rsid w:val="00FB31AB"/>
    <w:rsid w:val="00FB519E"/>
    <w:rsid w:val="00FC3037"/>
    <w:rsid w:val="00FC3313"/>
    <w:rsid w:val="00FC7998"/>
    <w:rsid w:val="00FD2E65"/>
    <w:rsid w:val="00FD450D"/>
    <w:rsid w:val="00FD52EC"/>
    <w:rsid w:val="00FD62B8"/>
    <w:rsid w:val="00FE2134"/>
    <w:rsid w:val="00FE234C"/>
    <w:rsid w:val="00FE3811"/>
    <w:rsid w:val="00FE554A"/>
    <w:rsid w:val="00FE59EE"/>
    <w:rsid w:val="00FE7A19"/>
    <w:rsid w:val="00FF008D"/>
    <w:rsid w:val="00FF0B1E"/>
    <w:rsid w:val="00FF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tabs>
        <w:tab w:val="clear" w:pos="992"/>
        <w:tab w:val="num" w:pos="567"/>
      </w:tabs>
      <w:spacing w:after="160"/>
      <w:ind w:left="567"/>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tabs>
        <w:tab w:val="clear" w:pos="7949"/>
        <w:tab w:val="num" w:pos="720"/>
      </w:tabs>
      <w:spacing w:after="120"/>
      <w:ind w:left="7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nas\Desktop\faks\8.semestar\mups\dz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nas\Desktop\faks\8.semestar\mups\dz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nas\Desktop\faks\8.semestar\mups\dz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Aritmeti</a:t>
            </a:r>
            <a:r>
              <a:rPr lang="sr-Latn-RS"/>
              <a:t>čki brojevi -</a:t>
            </a:r>
            <a:r>
              <a:rPr lang="sr-Latn-RS" baseline="0"/>
              <a:t> ubrzanje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aritmetic!$B$1</c:f>
              <c:strCache>
                <c:ptCount val="1"/>
                <c:pt idx="0">
                  <c:v>10000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aritmetic!$A$2</c:f>
              <c:strCache>
                <c:ptCount val="1"/>
                <c:pt idx="0">
                  <c:v>CUDA</c:v>
                </c:pt>
              </c:strCache>
            </c:strRef>
          </c:cat>
          <c:val>
            <c:numRef>
              <c:f>aritmetic!$B$2</c:f>
              <c:numCache>
                <c:formatCode>General</c:formatCode>
                <c:ptCount val="1"/>
                <c:pt idx="0">
                  <c:v>0.10126582278481013</c:v>
                </c:pt>
              </c:numCache>
            </c:numRef>
          </c:val>
          <c:extLst>
            <c:ext xmlns:c16="http://schemas.microsoft.com/office/drawing/2014/chart" uri="{C3380CC4-5D6E-409C-BE32-E72D297353CC}">
              <c16:uniqueId val="{00000000-5FEF-449D-8256-181FA932932E}"/>
            </c:ext>
          </c:extLst>
        </c:ser>
        <c:ser>
          <c:idx val="1"/>
          <c:order val="1"/>
          <c:tx>
            <c:strRef>
              <c:f>aritmetic!$C$1</c:f>
              <c:strCache>
                <c:ptCount val="1"/>
                <c:pt idx="0">
                  <c:v>100000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aritmetic!$A$2</c:f>
              <c:strCache>
                <c:ptCount val="1"/>
                <c:pt idx="0">
                  <c:v>CUDA</c:v>
                </c:pt>
              </c:strCache>
            </c:strRef>
          </c:cat>
          <c:val>
            <c:numRef>
              <c:f>aritmetic!$C$2</c:f>
              <c:numCache>
                <c:formatCode>General</c:formatCode>
                <c:ptCount val="1"/>
                <c:pt idx="0">
                  <c:v>9.638554216867469E-2</c:v>
                </c:pt>
              </c:numCache>
            </c:numRef>
          </c:val>
          <c:extLst>
            <c:ext xmlns:c16="http://schemas.microsoft.com/office/drawing/2014/chart" uri="{C3380CC4-5D6E-409C-BE32-E72D297353CC}">
              <c16:uniqueId val="{00000001-5FEF-449D-8256-181FA932932E}"/>
            </c:ext>
          </c:extLst>
        </c:ser>
        <c:ser>
          <c:idx val="2"/>
          <c:order val="2"/>
          <c:tx>
            <c:strRef>
              <c:f>aritmetic!$D$1</c:f>
              <c:strCache>
                <c:ptCount val="1"/>
                <c:pt idx="0">
                  <c:v>1000000</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aritmetic!$A$2</c:f>
              <c:strCache>
                <c:ptCount val="1"/>
                <c:pt idx="0">
                  <c:v>CUDA</c:v>
                </c:pt>
              </c:strCache>
            </c:strRef>
          </c:cat>
          <c:val>
            <c:numRef>
              <c:f>aritmetic!$D$2</c:f>
              <c:numCache>
                <c:formatCode>General</c:formatCode>
                <c:ptCount val="1"/>
                <c:pt idx="0">
                  <c:v>2.1149425287356323</c:v>
                </c:pt>
              </c:numCache>
            </c:numRef>
          </c:val>
          <c:extLst>
            <c:ext xmlns:c16="http://schemas.microsoft.com/office/drawing/2014/chart" uri="{C3380CC4-5D6E-409C-BE32-E72D297353CC}">
              <c16:uniqueId val="{00000002-5FEF-449D-8256-181FA932932E}"/>
            </c:ext>
          </c:extLst>
        </c:ser>
        <c:ser>
          <c:idx val="3"/>
          <c:order val="3"/>
          <c:tx>
            <c:strRef>
              <c:f>aritmetic!$E$1</c:f>
              <c:strCache>
                <c:ptCount val="1"/>
                <c:pt idx="0">
                  <c:v>10000000</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aritmetic!$A$2</c:f>
              <c:strCache>
                <c:ptCount val="1"/>
                <c:pt idx="0">
                  <c:v>CUDA</c:v>
                </c:pt>
              </c:strCache>
            </c:strRef>
          </c:cat>
          <c:val>
            <c:numRef>
              <c:f>aritmetic!$E$2</c:f>
              <c:numCache>
                <c:formatCode>General</c:formatCode>
                <c:ptCount val="1"/>
                <c:pt idx="0">
                  <c:v>26.582278481012658</c:v>
                </c:pt>
              </c:numCache>
            </c:numRef>
          </c:val>
          <c:extLst>
            <c:ext xmlns:c16="http://schemas.microsoft.com/office/drawing/2014/chart" uri="{C3380CC4-5D6E-409C-BE32-E72D297353CC}">
              <c16:uniqueId val="{00000003-5FEF-449D-8256-181FA932932E}"/>
            </c:ext>
          </c:extLst>
        </c:ser>
        <c:dLbls>
          <c:dLblPos val="outEnd"/>
          <c:showLegendKey val="0"/>
          <c:showVal val="1"/>
          <c:showCatName val="0"/>
          <c:showSerName val="0"/>
          <c:showPercent val="0"/>
          <c:showBubbleSize val="0"/>
        </c:dLbls>
        <c:gapWidth val="219"/>
        <c:overlap val="-27"/>
        <c:axId val="364156904"/>
        <c:axId val="364155336"/>
      </c:barChart>
      <c:catAx>
        <c:axId val="364156904"/>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Vrednost</a:t>
                </a:r>
                <a:r>
                  <a:rPr lang="sr-Latn-RS" baseline="0"/>
                  <a:t> parametra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64155336"/>
        <c:crosses val="autoZero"/>
        <c:auto val="1"/>
        <c:lblAlgn val="ctr"/>
        <c:lblOffset val="100"/>
        <c:noMultiLvlLbl val="0"/>
      </c:catAx>
      <c:valAx>
        <c:axId val="364155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156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HaltonQMC</a:t>
            </a:r>
            <a:r>
              <a:rPr lang="en-US" baseline="0"/>
              <a:t> - ubrzanje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halton!$B$1</c:f>
              <c:strCache>
                <c:ptCount val="1"/>
                <c:pt idx="0">
                  <c:v>10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halton!$A$2</c:f>
              <c:strCache>
                <c:ptCount val="1"/>
                <c:pt idx="0">
                  <c:v>CUDA</c:v>
                </c:pt>
              </c:strCache>
            </c:strRef>
          </c:cat>
          <c:val>
            <c:numRef>
              <c:f>halton!$B$2</c:f>
              <c:numCache>
                <c:formatCode>General</c:formatCode>
                <c:ptCount val="1"/>
                <c:pt idx="0">
                  <c:v>0.10294117647058823</c:v>
                </c:pt>
              </c:numCache>
            </c:numRef>
          </c:val>
          <c:extLst>
            <c:ext xmlns:c16="http://schemas.microsoft.com/office/drawing/2014/chart" uri="{C3380CC4-5D6E-409C-BE32-E72D297353CC}">
              <c16:uniqueId val="{00000000-15E2-46BB-9170-F5DE05CC058D}"/>
            </c:ext>
          </c:extLst>
        </c:ser>
        <c:ser>
          <c:idx val="1"/>
          <c:order val="1"/>
          <c:tx>
            <c:strRef>
              <c:f>halton!$C$1</c:f>
              <c:strCache>
                <c:ptCount val="1"/>
                <c:pt idx="0">
                  <c:v>100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halton!$A$2</c:f>
              <c:strCache>
                <c:ptCount val="1"/>
                <c:pt idx="0">
                  <c:v>CUDA</c:v>
                </c:pt>
              </c:strCache>
            </c:strRef>
          </c:cat>
          <c:val>
            <c:numRef>
              <c:f>halton!$C$2</c:f>
              <c:numCache>
                <c:formatCode>General</c:formatCode>
                <c:ptCount val="1"/>
                <c:pt idx="0">
                  <c:v>0.30120481927710846</c:v>
                </c:pt>
              </c:numCache>
            </c:numRef>
          </c:val>
          <c:extLst>
            <c:ext xmlns:c16="http://schemas.microsoft.com/office/drawing/2014/chart" uri="{C3380CC4-5D6E-409C-BE32-E72D297353CC}">
              <c16:uniqueId val="{00000001-15E2-46BB-9170-F5DE05CC058D}"/>
            </c:ext>
          </c:extLst>
        </c:ser>
        <c:ser>
          <c:idx val="2"/>
          <c:order val="2"/>
          <c:tx>
            <c:strRef>
              <c:f>halton!$D$1</c:f>
              <c:strCache>
                <c:ptCount val="1"/>
                <c:pt idx="0">
                  <c:v>1000</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halton!$A$2</c:f>
              <c:strCache>
                <c:ptCount val="1"/>
                <c:pt idx="0">
                  <c:v>CUDA</c:v>
                </c:pt>
              </c:strCache>
            </c:strRef>
          </c:cat>
          <c:val>
            <c:numRef>
              <c:f>halton!$D$2</c:f>
              <c:numCache>
                <c:formatCode>General</c:formatCode>
                <c:ptCount val="1"/>
                <c:pt idx="0">
                  <c:v>11.602803738317757</c:v>
                </c:pt>
              </c:numCache>
            </c:numRef>
          </c:val>
          <c:extLst>
            <c:ext xmlns:c16="http://schemas.microsoft.com/office/drawing/2014/chart" uri="{C3380CC4-5D6E-409C-BE32-E72D297353CC}">
              <c16:uniqueId val="{00000002-15E2-46BB-9170-F5DE05CC058D}"/>
            </c:ext>
          </c:extLst>
        </c:ser>
        <c:dLbls>
          <c:dLblPos val="outEnd"/>
          <c:showLegendKey val="0"/>
          <c:showVal val="1"/>
          <c:showCatName val="0"/>
          <c:showSerName val="0"/>
          <c:showPercent val="0"/>
          <c:showBubbleSize val="0"/>
        </c:dLbls>
        <c:gapWidth val="219"/>
        <c:overlap val="-27"/>
        <c:axId val="364150632"/>
        <c:axId val="364157296"/>
      </c:barChart>
      <c:catAx>
        <c:axId val="364150632"/>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Vrednost parametra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64157296"/>
        <c:crosses val="autoZero"/>
        <c:auto val="1"/>
        <c:lblAlgn val="ctr"/>
        <c:lblOffset val="100"/>
        <c:noMultiLvlLbl val="0"/>
      </c:catAx>
      <c:valAx>
        <c:axId val="364157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150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NBody problem - ubrzanje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nbody!$B$1</c:f>
              <c:strCache>
                <c:ptCount val="1"/>
                <c:pt idx="0">
                  <c:v>30 čestica, 100 iteracija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nbody!$A$2</c:f>
              <c:strCache>
                <c:ptCount val="1"/>
                <c:pt idx="0">
                  <c:v>CUDA</c:v>
                </c:pt>
              </c:strCache>
            </c:strRef>
          </c:cat>
          <c:val>
            <c:numRef>
              <c:f>nbody!$B$2</c:f>
              <c:numCache>
                <c:formatCode>General</c:formatCode>
                <c:ptCount val="1"/>
                <c:pt idx="0">
                  <c:v>0.12</c:v>
                </c:pt>
              </c:numCache>
            </c:numRef>
          </c:val>
          <c:extLst>
            <c:ext xmlns:c16="http://schemas.microsoft.com/office/drawing/2014/chart" uri="{C3380CC4-5D6E-409C-BE32-E72D297353CC}">
              <c16:uniqueId val="{00000000-D18B-4C40-BEA3-637DAB788D7B}"/>
            </c:ext>
          </c:extLst>
        </c:ser>
        <c:ser>
          <c:idx val="1"/>
          <c:order val="1"/>
          <c:tx>
            <c:strRef>
              <c:f>nbody!$C$1</c:f>
              <c:strCache>
                <c:ptCount val="1"/>
                <c:pt idx="0">
                  <c:v>30 čestica, 1000 iteracija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nbody!$A$2</c:f>
              <c:strCache>
                <c:ptCount val="1"/>
                <c:pt idx="0">
                  <c:v>CUDA</c:v>
                </c:pt>
              </c:strCache>
            </c:strRef>
          </c:cat>
          <c:val>
            <c:numRef>
              <c:f>nbody!$C$2</c:f>
              <c:numCache>
                <c:formatCode>General</c:formatCode>
                <c:ptCount val="1"/>
                <c:pt idx="0">
                  <c:v>0.41666666666666669</c:v>
                </c:pt>
              </c:numCache>
            </c:numRef>
          </c:val>
          <c:extLst>
            <c:ext xmlns:c16="http://schemas.microsoft.com/office/drawing/2014/chart" uri="{C3380CC4-5D6E-409C-BE32-E72D297353CC}">
              <c16:uniqueId val="{00000001-D18B-4C40-BEA3-637DAB788D7B}"/>
            </c:ext>
          </c:extLst>
        </c:ser>
        <c:ser>
          <c:idx val="2"/>
          <c:order val="2"/>
          <c:tx>
            <c:strRef>
              <c:f>nbody!$D$1</c:f>
              <c:strCache>
                <c:ptCount val="1"/>
                <c:pt idx="0">
                  <c:v>3000 čestica, 100 iteracija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nbody!$A$2</c:f>
              <c:strCache>
                <c:ptCount val="1"/>
                <c:pt idx="0">
                  <c:v>CUDA</c:v>
                </c:pt>
              </c:strCache>
            </c:strRef>
          </c:cat>
          <c:val>
            <c:numRef>
              <c:f>nbody!$D$2</c:f>
              <c:numCache>
                <c:formatCode>General</c:formatCode>
                <c:ptCount val="1"/>
                <c:pt idx="0">
                  <c:v>5.9333333333333327</c:v>
                </c:pt>
              </c:numCache>
            </c:numRef>
          </c:val>
          <c:extLst>
            <c:ext xmlns:c16="http://schemas.microsoft.com/office/drawing/2014/chart" uri="{C3380CC4-5D6E-409C-BE32-E72D297353CC}">
              <c16:uniqueId val="{00000002-D18B-4C40-BEA3-637DAB788D7B}"/>
            </c:ext>
          </c:extLst>
        </c:ser>
        <c:ser>
          <c:idx val="3"/>
          <c:order val="3"/>
          <c:tx>
            <c:strRef>
              <c:f>nbody!$E$1</c:f>
              <c:strCache>
                <c:ptCount val="1"/>
                <c:pt idx="0">
                  <c:v>3000 čestica, 1000 iteracija</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nbody!$A$2</c:f>
              <c:strCache>
                <c:ptCount val="1"/>
                <c:pt idx="0">
                  <c:v>CUDA</c:v>
                </c:pt>
              </c:strCache>
            </c:strRef>
          </c:cat>
          <c:val>
            <c:numRef>
              <c:f>nbody!$E$2</c:f>
              <c:numCache>
                <c:formatCode>General</c:formatCode>
                <c:ptCount val="1"/>
                <c:pt idx="0">
                  <c:v>3.5592182030338391</c:v>
                </c:pt>
              </c:numCache>
            </c:numRef>
          </c:val>
          <c:extLst>
            <c:ext xmlns:c16="http://schemas.microsoft.com/office/drawing/2014/chart" uri="{C3380CC4-5D6E-409C-BE32-E72D297353CC}">
              <c16:uniqueId val="{00000003-D18B-4C40-BEA3-637DAB788D7B}"/>
            </c:ext>
          </c:extLst>
        </c:ser>
        <c:dLbls>
          <c:dLblPos val="outEnd"/>
          <c:showLegendKey val="0"/>
          <c:showVal val="1"/>
          <c:showCatName val="0"/>
          <c:showSerName val="0"/>
          <c:showPercent val="0"/>
          <c:showBubbleSize val="0"/>
        </c:dLbls>
        <c:gapWidth val="219"/>
        <c:overlap val="-27"/>
        <c:axId val="364149848"/>
        <c:axId val="364152200"/>
      </c:barChart>
      <c:catAx>
        <c:axId val="364149848"/>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Vrednost</a:t>
                </a:r>
                <a:r>
                  <a:rPr lang="en-US" baseline="0"/>
                  <a:t> parametra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64152200"/>
        <c:crosses val="autoZero"/>
        <c:auto val="1"/>
        <c:lblAlgn val="ctr"/>
        <c:lblOffset val="100"/>
        <c:noMultiLvlLbl val="0"/>
      </c:catAx>
      <c:valAx>
        <c:axId val="364152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Ubzanje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149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5896-0EC6-44FF-A3C6-0ACA45F4C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Template>
  <TotalTime>122</TotalTime>
  <Pages>16</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17161</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Petar Markovic</cp:lastModifiedBy>
  <cp:revision>89</cp:revision>
  <cp:lastPrinted>2024-06-17T20:52:00Z</cp:lastPrinted>
  <dcterms:created xsi:type="dcterms:W3CDTF">2024-06-17T11:00:00Z</dcterms:created>
  <dcterms:modified xsi:type="dcterms:W3CDTF">2024-06-17T20:54:00Z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